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418" w:rsidRDefault="008E2418" w:rsidP="00D532C6">
      <w:pPr>
        <w:pStyle w:val="Ttulo1"/>
      </w:pPr>
      <w:r>
        <w:t>Plan de proyecto software</w:t>
      </w:r>
    </w:p>
    <w:p w:rsidR="008E2418" w:rsidRDefault="008E2418" w:rsidP="008E2418">
      <w:pPr>
        <w:pStyle w:val="Ttulo2"/>
      </w:pPr>
      <w:r>
        <w:t>Introducción</w:t>
      </w:r>
    </w:p>
    <w:p w:rsidR="008F39E7" w:rsidRPr="008F39E7" w:rsidRDefault="008F39E7" w:rsidP="008F39E7">
      <w:r>
        <w:t>Esta es la introducción…</w:t>
      </w:r>
    </w:p>
    <w:p w:rsidR="008E2418" w:rsidRDefault="008E2418" w:rsidP="008E2418">
      <w:pPr>
        <w:pStyle w:val="Ttulo3"/>
      </w:pPr>
      <w:r>
        <w:t>Planificación temporal del proyecto</w:t>
      </w:r>
    </w:p>
    <w:p w:rsidR="008E2418" w:rsidRDefault="008E2418" w:rsidP="008E2418">
      <w:r>
        <w:t>Gráfico con todas las iteraciones:</w:t>
      </w:r>
    </w:p>
    <w:p w:rsidR="008E2418" w:rsidRDefault="008E2418" w:rsidP="008E2418">
      <w:pPr>
        <w:pStyle w:val="Ttulo4"/>
      </w:pPr>
      <w:r>
        <w:t>Iteración 1 (25 Sept 2015 a 1 Oct 2015)</w:t>
      </w:r>
    </w:p>
    <w:p w:rsidR="008E2418" w:rsidRDefault="008E2418" w:rsidP="008E2418">
      <w:r>
        <w:t>Esta fue la primera reunión mantenida con el tutor.</w:t>
      </w:r>
    </w:p>
    <w:p w:rsidR="008E2418" w:rsidRDefault="008E2418" w:rsidP="008E2418">
      <w:r>
        <w:t>En esta se inició el trabajo fin de grado con tareas más básicas y prácticamente enfocadas a instalaciones y a una investigación inicial:</w:t>
      </w:r>
    </w:p>
    <w:p w:rsidR="008E2418" w:rsidRDefault="008E2418" w:rsidP="00DC6AD5">
      <w:pPr>
        <w:pStyle w:val="Prrafodelista"/>
        <w:numPr>
          <w:ilvl w:val="0"/>
          <w:numId w:val="14"/>
        </w:numPr>
        <w:contextualSpacing/>
      </w:pPr>
      <w:r>
        <w:t>Instalación de los programas necesarios para realizar el trabajo fin de grado, así como las configuraciones previas necesarias para la realización del mismo:</w:t>
      </w:r>
    </w:p>
    <w:p w:rsidR="008E2418" w:rsidRDefault="008E2418" w:rsidP="00DC6AD5">
      <w:pPr>
        <w:pStyle w:val="Prrafodelista"/>
        <w:numPr>
          <w:ilvl w:val="1"/>
          <w:numId w:val="14"/>
        </w:numPr>
        <w:contextualSpacing/>
      </w:pPr>
      <w:r>
        <w:t>Instalación del WampServer</w:t>
      </w:r>
    </w:p>
    <w:p w:rsidR="008E2418" w:rsidRDefault="008E2418" w:rsidP="00DC6AD5">
      <w:pPr>
        <w:pStyle w:val="Prrafodelista"/>
        <w:numPr>
          <w:ilvl w:val="1"/>
          <w:numId w:val="14"/>
        </w:numPr>
        <w:contextualSpacing/>
      </w:pPr>
      <w:r>
        <w:t>Instalación de Moodle</w:t>
      </w:r>
    </w:p>
    <w:p w:rsidR="008E2418" w:rsidRDefault="008E2418" w:rsidP="00DC6AD5">
      <w:pPr>
        <w:pStyle w:val="Prrafodelista"/>
        <w:numPr>
          <w:ilvl w:val="1"/>
          <w:numId w:val="14"/>
        </w:numPr>
        <w:contextualSpacing/>
      </w:pPr>
      <w:r>
        <w:t>Instalación del Plugin LTI</w:t>
      </w:r>
    </w:p>
    <w:p w:rsidR="008E2418" w:rsidRDefault="008E2418" w:rsidP="00DC6AD5">
      <w:pPr>
        <w:pStyle w:val="Prrafodelista"/>
        <w:numPr>
          <w:ilvl w:val="1"/>
          <w:numId w:val="14"/>
        </w:numPr>
        <w:contextualSpacing/>
      </w:pPr>
      <w:r>
        <w:t>Instalación de Webmin</w:t>
      </w:r>
    </w:p>
    <w:p w:rsidR="008E2418" w:rsidRDefault="008E2418" w:rsidP="00DC6AD5">
      <w:pPr>
        <w:pStyle w:val="Prrafodelista"/>
        <w:numPr>
          <w:ilvl w:val="1"/>
          <w:numId w:val="14"/>
        </w:numPr>
        <w:contextualSpacing/>
      </w:pPr>
      <w:r>
        <w:t>Instalación de GitHub</w:t>
      </w:r>
    </w:p>
    <w:p w:rsidR="008E2418" w:rsidRDefault="008E2418" w:rsidP="00DC6AD5">
      <w:pPr>
        <w:pStyle w:val="Prrafodelista"/>
        <w:numPr>
          <w:ilvl w:val="1"/>
          <w:numId w:val="14"/>
        </w:numPr>
        <w:contextualSpacing/>
      </w:pPr>
      <w:r>
        <w:t>Creación de una Base de datos para la plataforma Moodle</w:t>
      </w:r>
    </w:p>
    <w:p w:rsidR="008E2418" w:rsidRDefault="008E2418" w:rsidP="00DC6AD5">
      <w:pPr>
        <w:pStyle w:val="Prrafodelista"/>
        <w:numPr>
          <w:ilvl w:val="1"/>
          <w:numId w:val="14"/>
        </w:numPr>
        <w:contextualSpacing/>
      </w:pPr>
      <w:r>
        <w:t>Creación de una cuenta en XP-DEV</w:t>
      </w:r>
    </w:p>
    <w:p w:rsidR="008E2418" w:rsidRDefault="008E2418" w:rsidP="00DC6AD5">
      <w:pPr>
        <w:pStyle w:val="Prrafodelista"/>
        <w:numPr>
          <w:ilvl w:val="0"/>
          <w:numId w:val="14"/>
        </w:numPr>
        <w:contextualSpacing/>
      </w:pPr>
      <w:r>
        <w:t>Primera toma de contacto con Moodle y primer ejemplo usando el plugin LTI.</w:t>
      </w:r>
    </w:p>
    <w:p w:rsidR="008E2418" w:rsidRDefault="008E2418" w:rsidP="00DC6AD5">
      <w:pPr>
        <w:pStyle w:val="Prrafodelista"/>
        <w:numPr>
          <w:ilvl w:val="0"/>
          <w:numId w:val="14"/>
        </w:numPr>
        <w:contextualSpacing/>
      </w:pPr>
      <w:r>
        <w:t>Investigación acerca del protocolo OAuth.</w:t>
      </w:r>
    </w:p>
    <w:p w:rsidR="008E2418" w:rsidRDefault="008E2418" w:rsidP="00DC6AD5">
      <w:pPr>
        <w:pStyle w:val="Prrafodelista"/>
        <w:numPr>
          <w:ilvl w:val="0"/>
          <w:numId w:val="14"/>
        </w:numPr>
        <w:contextualSpacing/>
      </w:pPr>
      <w:r>
        <w:t>Comienzo de la documentación del Anexo del manual del programador.</w:t>
      </w:r>
    </w:p>
    <w:p w:rsidR="008E2418" w:rsidRDefault="008E2418" w:rsidP="008E2418">
      <w:r>
        <w:rPr>
          <w:noProof/>
          <w:lang w:eastAsia="es-ES"/>
        </w:rPr>
        <w:drawing>
          <wp:inline distT="0" distB="0" distL="0" distR="0" wp14:anchorId="7D359CED" wp14:editId="0CD22F54">
            <wp:extent cx="5850994" cy="1138687"/>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8749" cy="1142142"/>
                    </a:xfrm>
                    <a:prstGeom prst="rect">
                      <a:avLst/>
                    </a:prstGeom>
                  </pic:spPr>
                </pic:pic>
              </a:graphicData>
            </a:graphic>
          </wp:inline>
        </w:drawing>
      </w:r>
    </w:p>
    <w:p w:rsidR="008E2418" w:rsidRDefault="008E2418" w:rsidP="008E2418">
      <w:pPr>
        <w:jc w:val="center"/>
      </w:pPr>
      <w:r>
        <w:rPr>
          <w:noProof/>
          <w:lang w:eastAsia="es-ES"/>
        </w:rPr>
        <w:lastRenderedPageBreak/>
        <w:drawing>
          <wp:inline distT="0" distB="0" distL="0" distR="0" wp14:anchorId="766E6D79" wp14:editId="056AB17F">
            <wp:extent cx="4533900" cy="3194097"/>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6674" cy="3203096"/>
                    </a:xfrm>
                    <a:prstGeom prst="rect">
                      <a:avLst/>
                    </a:prstGeom>
                  </pic:spPr>
                </pic:pic>
              </a:graphicData>
            </a:graphic>
          </wp:inline>
        </w:drawing>
      </w:r>
    </w:p>
    <w:p w:rsidR="003B38DF" w:rsidRDefault="003B38DF" w:rsidP="003B38DF"/>
    <w:p w:rsidR="00E4606B" w:rsidRDefault="00E4606B" w:rsidP="00E4606B">
      <w:pPr>
        <w:pStyle w:val="Ttulo4"/>
      </w:pPr>
      <w:r>
        <w:t>Iteración 2 (1 Oct 2015 a 15 Oct 2015)</w:t>
      </w:r>
    </w:p>
    <w:p w:rsidR="00E4606B" w:rsidRDefault="00E4606B" w:rsidP="00E4606B">
      <w:r>
        <w:t>En esta iteración:</w:t>
      </w:r>
    </w:p>
    <w:p w:rsidR="00E4606B" w:rsidRDefault="00E4606B" w:rsidP="00DC6AD5">
      <w:pPr>
        <w:pStyle w:val="Prrafodelista"/>
        <w:numPr>
          <w:ilvl w:val="0"/>
          <w:numId w:val="26"/>
        </w:numPr>
      </w:pPr>
      <w:r>
        <w:t>Se crean los hosts virtuales modificando el fichero de configuración de apache.</w:t>
      </w:r>
    </w:p>
    <w:p w:rsidR="00E4606B" w:rsidRDefault="00E4606B" w:rsidP="00DC6AD5">
      <w:pPr>
        <w:pStyle w:val="Prrafodelista"/>
        <w:numPr>
          <w:ilvl w:val="0"/>
          <w:numId w:val="26"/>
        </w:numPr>
      </w:pPr>
      <w:r>
        <w:t>Se trabaja sobre los Anexos y se modifican los siguientes apartados:</w:t>
      </w:r>
    </w:p>
    <w:p w:rsidR="00E4606B" w:rsidRDefault="00E4606B" w:rsidP="00DC6AD5">
      <w:pPr>
        <w:pStyle w:val="Prrafodelista"/>
        <w:numPr>
          <w:ilvl w:val="1"/>
          <w:numId w:val="26"/>
        </w:numPr>
      </w:pPr>
      <w:r>
        <w:t>Manual del programador.</w:t>
      </w:r>
    </w:p>
    <w:p w:rsidR="00E4606B" w:rsidRDefault="00E4606B" w:rsidP="00DC6AD5">
      <w:pPr>
        <w:pStyle w:val="Prrafodelista"/>
        <w:numPr>
          <w:ilvl w:val="1"/>
          <w:numId w:val="26"/>
        </w:numPr>
      </w:pPr>
      <w:r>
        <w:t>Especificación de requisitos.</w:t>
      </w:r>
    </w:p>
    <w:p w:rsidR="00E4606B" w:rsidRDefault="00E4606B" w:rsidP="00DC6AD5">
      <w:pPr>
        <w:pStyle w:val="Prrafodelista"/>
        <w:numPr>
          <w:ilvl w:val="1"/>
          <w:numId w:val="26"/>
        </w:numPr>
      </w:pPr>
      <w:r>
        <w:t>Plan de proyecto software.</w:t>
      </w:r>
    </w:p>
    <w:p w:rsidR="00E4606B" w:rsidRDefault="00E4606B" w:rsidP="00DC6AD5">
      <w:pPr>
        <w:pStyle w:val="Prrafodelista"/>
        <w:numPr>
          <w:ilvl w:val="1"/>
          <w:numId w:val="26"/>
        </w:numPr>
      </w:pPr>
      <w:r>
        <w:t>Diagramas de casos de uso.</w:t>
      </w:r>
    </w:p>
    <w:p w:rsidR="00E4606B" w:rsidRDefault="00E4606B" w:rsidP="00DC6AD5">
      <w:pPr>
        <w:pStyle w:val="Prrafodelista"/>
        <w:numPr>
          <w:ilvl w:val="1"/>
          <w:numId w:val="26"/>
        </w:numPr>
      </w:pPr>
      <w:r>
        <w:t>Modificación del formato del documento (tamaño y letra de los títulos).</w:t>
      </w:r>
    </w:p>
    <w:p w:rsidR="00E4606B" w:rsidRDefault="00E4606B" w:rsidP="00DC6AD5">
      <w:pPr>
        <w:pStyle w:val="Prrafodelista"/>
        <w:numPr>
          <w:ilvl w:val="0"/>
          <w:numId w:val="26"/>
        </w:numPr>
      </w:pPr>
      <w:r>
        <w:t>Se trabaja con el protocolo OAuth. Para ello en primer lugar se busca una librería para poder trabajar con el protocolo, y después se realiza un ejemplo de ejecución para ver su funcionamiento.</w:t>
      </w:r>
    </w:p>
    <w:p w:rsidR="00E4606B" w:rsidRDefault="00E4606B" w:rsidP="00DC6AD5">
      <w:pPr>
        <w:pStyle w:val="Prrafodelista"/>
        <w:numPr>
          <w:ilvl w:val="0"/>
          <w:numId w:val="26"/>
        </w:numPr>
      </w:pPr>
      <w:r>
        <w:t>Se sigue investigando sobre el LTI y se realiza un ejemplo que permite enlazar Moodle con nuestro servicio web creando para ello una actividad de tipo “herramienta externa” desde Moodle. El resultado es que al pinchar en dicha actividad, se mostrará en el servicio web la información del usuario que la ha pincado.</w:t>
      </w:r>
    </w:p>
    <w:p w:rsidR="0008359C" w:rsidRDefault="0008359C" w:rsidP="0008359C">
      <w:r>
        <w:rPr>
          <w:noProof/>
          <w:lang w:eastAsia="es-ES"/>
        </w:rPr>
        <w:drawing>
          <wp:inline distT="0" distB="0" distL="0" distR="0" wp14:anchorId="3C23F5D5" wp14:editId="57FD6D4B">
            <wp:extent cx="5960853" cy="1132731"/>
            <wp:effectExtent l="0" t="0" r="190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9862" cy="1147745"/>
                    </a:xfrm>
                    <a:prstGeom prst="rect">
                      <a:avLst/>
                    </a:prstGeom>
                  </pic:spPr>
                </pic:pic>
              </a:graphicData>
            </a:graphic>
          </wp:inline>
        </w:drawing>
      </w:r>
    </w:p>
    <w:p w:rsidR="00E4606B" w:rsidRPr="00E4606B" w:rsidRDefault="0008359C" w:rsidP="0008359C">
      <w:pPr>
        <w:jc w:val="center"/>
      </w:pPr>
      <w:r>
        <w:rPr>
          <w:noProof/>
          <w:lang w:eastAsia="es-ES"/>
        </w:rPr>
        <w:lastRenderedPageBreak/>
        <w:drawing>
          <wp:inline distT="0" distB="0" distL="0" distR="0" wp14:anchorId="4BECC626" wp14:editId="657055EA">
            <wp:extent cx="4554683" cy="32194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9579" cy="3229979"/>
                    </a:xfrm>
                    <a:prstGeom prst="rect">
                      <a:avLst/>
                    </a:prstGeom>
                  </pic:spPr>
                </pic:pic>
              </a:graphicData>
            </a:graphic>
          </wp:inline>
        </w:drawing>
      </w:r>
    </w:p>
    <w:p w:rsidR="001B69A9" w:rsidRDefault="001B69A9" w:rsidP="003B38DF"/>
    <w:p w:rsidR="001B69A9" w:rsidRDefault="001B69A9" w:rsidP="001B69A9">
      <w:pPr>
        <w:pStyle w:val="Ttulo4"/>
      </w:pPr>
      <w:r>
        <w:t>Iteración 3 (15 Oct 2015 a 29 Oct 2015)</w:t>
      </w:r>
    </w:p>
    <w:p w:rsidR="001B69A9" w:rsidRDefault="001B69A9" w:rsidP="001B69A9">
      <w:r>
        <w:t>Tareas realizadas durante esta iteración:</w:t>
      </w:r>
    </w:p>
    <w:p w:rsidR="001B69A9" w:rsidRDefault="001B69A9" w:rsidP="00DC6AD5">
      <w:pPr>
        <w:pStyle w:val="Prrafodelista"/>
        <w:numPr>
          <w:ilvl w:val="0"/>
          <w:numId w:val="27"/>
        </w:numPr>
      </w:pPr>
      <w:r>
        <w:t>Creación de un formulario de subida de ficheros, que va a permitir que posteriormente los alumnos puedan subir sus prácticas y los profesores los test que van a aplicarse a dichas prácticas.</w:t>
      </w:r>
    </w:p>
    <w:p w:rsidR="001B69A9" w:rsidRDefault="001B69A9" w:rsidP="00DC6AD5">
      <w:pPr>
        <w:pStyle w:val="Prrafodelista"/>
        <w:numPr>
          <w:ilvl w:val="0"/>
          <w:numId w:val="27"/>
        </w:numPr>
      </w:pPr>
      <w:r>
        <w:t>Creación y uso de una tabla en la base de datos que va a almacenar los parámetros LTI (consumer key y secret) necesarios a la hora de realizar la conexión entre Moodle y el servicio web.</w:t>
      </w:r>
    </w:p>
    <w:p w:rsidR="001B69A9" w:rsidRDefault="001B69A9" w:rsidP="00DC6AD5">
      <w:pPr>
        <w:pStyle w:val="Prrafodelista"/>
        <w:numPr>
          <w:ilvl w:val="0"/>
          <w:numId w:val="27"/>
        </w:numPr>
      </w:pPr>
      <w:r>
        <w:t>Investigación sobre Bootstrap e implementación de algún ejemplo para entender mejor su funcionamiento.</w:t>
      </w:r>
    </w:p>
    <w:p w:rsidR="001B69A9" w:rsidRDefault="001B69A9" w:rsidP="00DC6AD5">
      <w:pPr>
        <w:pStyle w:val="Prrafodelista"/>
        <w:numPr>
          <w:ilvl w:val="0"/>
          <w:numId w:val="27"/>
        </w:numPr>
      </w:pPr>
      <w:r>
        <w:t>Documentación de los Anexos:</w:t>
      </w:r>
    </w:p>
    <w:p w:rsidR="001B69A9" w:rsidRDefault="009046FC" w:rsidP="00DC6AD5">
      <w:pPr>
        <w:pStyle w:val="Prrafodelista"/>
        <w:numPr>
          <w:ilvl w:val="1"/>
          <w:numId w:val="27"/>
        </w:numPr>
      </w:pPr>
      <w:r>
        <w:t>Se añade la anterior iteración a la planificación temporal del proyecto.</w:t>
      </w:r>
    </w:p>
    <w:p w:rsidR="009046FC" w:rsidRDefault="009046FC" w:rsidP="00DC6AD5">
      <w:pPr>
        <w:pStyle w:val="Prrafodelista"/>
        <w:numPr>
          <w:ilvl w:val="1"/>
          <w:numId w:val="27"/>
        </w:numPr>
      </w:pPr>
      <w:r>
        <w:t>Modificación de los requisitos, diagramas y plantillas de los casos de uso.</w:t>
      </w:r>
    </w:p>
    <w:p w:rsidR="009046FC" w:rsidRDefault="009046FC" w:rsidP="009046FC"/>
    <w:p w:rsidR="009046FC" w:rsidRPr="001B69A9" w:rsidRDefault="009046FC" w:rsidP="009046FC">
      <w:r>
        <w:rPr>
          <w:noProof/>
          <w:lang w:eastAsia="es-ES"/>
        </w:rPr>
        <w:drawing>
          <wp:inline distT="0" distB="0" distL="0" distR="0" wp14:anchorId="04E07596" wp14:editId="4640F6A1">
            <wp:extent cx="6355886" cy="1228725"/>
            <wp:effectExtent l="0" t="0" r="698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59350" cy="1229395"/>
                    </a:xfrm>
                    <a:prstGeom prst="rect">
                      <a:avLst/>
                    </a:prstGeom>
                  </pic:spPr>
                </pic:pic>
              </a:graphicData>
            </a:graphic>
          </wp:inline>
        </w:drawing>
      </w:r>
    </w:p>
    <w:p w:rsidR="003B38DF" w:rsidRDefault="003B38DF" w:rsidP="003B38DF"/>
    <w:p w:rsidR="009046FC" w:rsidRDefault="009046FC" w:rsidP="009046FC">
      <w:pPr>
        <w:jc w:val="center"/>
      </w:pPr>
      <w:r>
        <w:rPr>
          <w:noProof/>
          <w:lang w:eastAsia="es-ES"/>
        </w:rPr>
        <w:lastRenderedPageBreak/>
        <w:drawing>
          <wp:inline distT="0" distB="0" distL="0" distR="0" wp14:anchorId="42080AAF" wp14:editId="04D14B4D">
            <wp:extent cx="4648200" cy="3288284"/>
            <wp:effectExtent l="0" t="0" r="0" b="762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5900" cy="3293731"/>
                    </a:xfrm>
                    <a:prstGeom prst="rect">
                      <a:avLst/>
                    </a:prstGeom>
                  </pic:spPr>
                </pic:pic>
              </a:graphicData>
            </a:graphic>
          </wp:inline>
        </w:drawing>
      </w:r>
    </w:p>
    <w:p w:rsidR="009046FC" w:rsidRDefault="009046FC" w:rsidP="009046FC"/>
    <w:p w:rsidR="009046FC" w:rsidRPr="00420D00" w:rsidRDefault="009046FC" w:rsidP="009046FC">
      <w:r>
        <w:br w:type="page"/>
      </w:r>
    </w:p>
    <w:p w:rsidR="008E2418" w:rsidRDefault="008E2418" w:rsidP="008E2418">
      <w:pPr>
        <w:pStyle w:val="Ttulo1"/>
      </w:pPr>
      <w:r>
        <w:lastRenderedPageBreak/>
        <w:t>Especificación de requisitos</w:t>
      </w:r>
    </w:p>
    <w:p w:rsidR="008E2418" w:rsidRDefault="008E2418" w:rsidP="008E2418">
      <w:pPr>
        <w:pStyle w:val="Ttulo2"/>
      </w:pPr>
      <w:r>
        <w:t>Introducción</w:t>
      </w:r>
    </w:p>
    <w:p w:rsidR="008E2418" w:rsidRDefault="008E2418" w:rsidP="008E2418">
      <w:r>
        <w:t>En este apartado se van a detallar los diferentes requisitos de nuestra aplicación web.</w:t>
      </w:r>
    </w:p>
    <w:p w:rsidR="008E2418" w:rsidRDefault="008E2418" w:rsidP="008E2418">
      <w:r>
        <w:t>Estos requisitos van a estar divididos en dos grupos: funcionales y no funcionales.</w:t>
      </w:r>
    </w:p>
    <w:p w:rsidR="008E2418" w:rsidRDefault="008E2418" w:rsidP="008E2418">
      <w:pPr>
        <w:pStyle w:val="Ttulo2"/>
      </w:pPr>
      <w:r>
        <w:t>Requisitos funcionales</w:t>
      </w:r>
    </w:p>
    <w:p w:rsidR="001742FA" w:rsidRPr="001742FA" w:rsidRDefault="008E2418" w:rsidP="001742FA">
      <w:pPr>
        <w:pStyle w:val="Ttulo3"/>
      </w:pPr>
      <w:r>
        <w:t>Propios de Moodle</w:t>
      </w:r>
    </w:p>
    <w:p w:rsidR="001742FA" w:rsidRDefault="001742FA" w:rsidP="001742FA">
      <w:pPr>
        <w:pStyle w:val="Ttulo4"/>
      </w:pPr>
      <w:r>
        <w:t>Rol profesor</w:t>
      </w:r>
    </w:p>
    <w:p w:rsidR="008E2418" w:rsidRPr="00897A1A" w:rsidRDefault="008E2418" w:rsidP="00DC6AD5">
      <w:pPr>
        <w:pStyle w:val="Prrafodelista"/>
        <w:numPr>
          <w:ilvl w:val="0"/>
          <w:numId w:val="15"/>
        </w:numPr>
        <w:contextualSpacing/>
        <w:rPr>
          <w:b/>
        </w:rPr>
      </w:pPr>
      <w:r w:rsidRPr="00897A1A">
        <w:rPr>
          <w:b/>
        </w:rPr>
        <w:t>RF-M</w:t>
      </w:r>
      <w:r>
        <w:rPr>
          <w:b/>
        </w:rPr>
        <w:t>0</w:t>
      </w:r>
      <w:r w:rsidR="006C78AA">
        <w:rPr>
          <w:b/>
        </w:rPr>
        <w:t>1</w:t>
      </w:r>
      <w:r w:rsidRPr="00897A1A">
        <w:rPr>
          <w:b/>
        </w:rPr>
        <w:t xml:space="preserve">: </w:t>
      </w:r>
      <w:r w:rsidR="00913FBD">
        <w:rPr>
          <w:b/>
        </w:rPr>
        <w:t xml:space="preserve">Crear la </w:t>
      </w:r>
      <w:r w:rsidR="00C47EEC">
        <w:rPr>
          <w:b/>
        </w:rPr>
        <w:t>actividad</w:t>
      </w:r>
      <w:r>
        <w:rPr>
          <w:b/>
        </w:rPr>
        <w:t xml:space="preserve">: </w:t>
      </w:r>
      <w:r>
        <w:t xml:space="preserve">El profesor creará en Moodle </w:t>
      </w:r>
      <w:r w:rsidR="00913FBD">
        <w:t xml:space="preserve">y dentro del curso creado, </w:t>
      </w:r>
      <w:r>
        <w:t>una actividad de tipo “herramienta exter</w:t>
      </w:r>
      <w:r w:rsidR="00382AC8">
        <w:t xml:space="preserve">na” que enlazará con el </w:t>
      </w:r>
      <w:r w:rsidR="00115546">
        <w:t>servicio web</w:t>
      </w:r>
      <w:r w:rsidR="006A14CA">
        <w:t xml:space="preserve"> estableciendo la URL</w:t>
      </w:r>
      <w:r w:rsidR="006C78AA">
        <w:t>, key y secret</w:t>
      </w:r>
      <w:r w:rsidR="006A14CA">
        <w:t xml:space="preserve"> correspondiente. </w:t>
      </w:r>
      <w:r w:rsidR="00382AC8">
        <w:t xml:space="preserve">Cuando esta actividad sea seleccionada, se redirigirá </w:t>
      </w:r>
      <w:r w:rsidR="00A84ECE">
        <w:t>a dicho</w:t>
      </w:r>
      <w:r w:rsidR="00382AC8">
        <w:t xml:space="preserve"> </w:t>
      </w:r>
      <w:r w:rsidR="00115546">
        <w:t>servicio web</w:t>
      </w:r>
      <w:r w:rsidR="00382AC8">
        <w:t xml:space="preserve">. </w:t>
      </w:r>
      <w:r w:rsidR="00A84ECE">
        <w:t>Tal</w:t>
      </w:r>
      <w:r>
        <w:t xml:space="preserve"> enlazamie</w:t>
      </w:r>
      <w:r w:rsidR="006C78AA">
        <w:t>nto es permitido gracias al LTI.</w:t>
      </w:r>
    </w:p>
    <w:p w:rsidR="008E2418" w:rsidRPr="001742FA" w:rsidRDefault="006C78AA" w:rsidP="00DC6AD5">
      <w:pPr>
        <w:pStyle w:val="Prrafodelista"/>
        <w:numPr>
          <w:ilvl w:val="0"/>
          <w:numId w:val="15"/>
        </w:numPr>
        <w:contextualSpacing/>
        <w:rPr>
          <w:b/>
        </w:rPr>
      </w:pPr>
      <w:r>
        <w:rPr>
          <w:b/>
        </w:rPr>
        <w:t>RF-M02</w:t>
      </w:r>
      <w:r w:rsidR="008E2418">
        <w:rPr>
          <w:b/>
        </w:rPr>
        <w:t xml:space="preserve">: </w:t>
      </w:r>
      <w:r w:rsidR="00DD2A69">
        <w:rPr>
          <w:b/>
        </w:rPr>
        <w:t>Configurar</w:t>
      </w:r>
      <w:r w:rsidR="00382AC8">
        <w:rPr>
          <w:b/>
        </w:rPr>
        <w:t xml:space="preserve"> </w:t>
      </w:r>
      <w:r w:rsidR="00C47EEC">
        <w:rPr>
          <w:b/>
        </w:rPr>
        <w:t xml:space="preserve">la </w:t>
      </w:r>
      <w:r w:rsidR="00382AC8">
        <w:rPr>
          <w:b/>
        </w:rPr>
        <w:t xml:space="preserve">actividad: </w:t>
      </w:r>
      <w:r>
        <w:t xml:space="preserve">El profesor </w:t>
      </w:r>
      <w:r w:rsidR="004474DE">
        <w:t xml:space="preserve">en todo momento </w:t>
      </w:r>
      <w:r>
        <w:t>podrá configurar o editar la actividad creada: cambiar su nombre, url, ocultarla, ponerla visible…</w:t>
      </w:r>
    </w:p>
    <w:p w:rsidR="001742FA" w:rsidRDefault="001742FA" w:rsidP="001742FA">
      <w:pPr>
        <w:pStyle w:val="Ttulo4"/>
      </w:pPr>
      <w:r>
        <w:t>Rol profesor y alumno</w:t>
      </w:r>
    </w:p>
    <w:p w:rsidR="001742FA" w:rsidRPr="001742FA" w:rsidRDefault="006C78AA" w:rsidP="00DC6AD5">
      <w:pPr>
        <w:pStyle w:val="Prrafodelista"/>
        <w:numPr>
          <w:ilvl w:val="0"/>
          <w:numId w:val="15"/>
        </w:numPr>
        <w:contextualSpacing/>
        <w:rPr>
          <w:b/>
        </w:rPr>
      </w:pPr>
      <w:r>
        <w:rPr>
          <w:b/>
        </w:rPr>
        <w:t>RF-M03</w:t>
      </w:r>
      <w:r w:rsidR="001742FA">
        <w:rPr>
          <w:b/>
        </w:rPr>
        <w:t xml:space="preserve">: Seleccionar actividad: </w:t>
      </w:r>
      <w:r w:rsidR="00A84ECE">
        <w:t>Al hacer clic</w:t>
      </w:r>
      <w:r w:rsidR="001742FA">
        <w:t xml:space="preserve"> en Moodle sobre la actividad de tipo “herramienta externa”, el usuario será redirigido en función de su rol (profesor/alumno) al </w:t>
      </w:r>
      <w:r w:rsidR="00115546">
        <w:t>servicio web</w:t>
      </w:r>
      <w:r w:rsidR="001742FA">
        <w:t>.</w:t>
      </w:r>
    </w:p>
    <w:p w:rsidR="001742FA" w:rsidRPr="001742FA" w:rsidRDefault="001742FA" w:rsidP="001742FA">
      <w:pPr>
        <w:pStyle w:val="Prrafodelista"/>
        <w:ind w:left="720"/>
        <w:contextualSpacing/>
        <w:rPr>
          <w:b/>
        </w:rPr>
      </w:pPr>
    </w:p>
    <w:p w:rsidR="008E2418" w:rsidRDefault="008E2418" w:rsidP="008E2418">
      <w:pPr>
        <w:pStyle w:val="Ttulo3"/>
      </w:pPr>
      <w:r>
        <w:t xml:space="preserve">Propios del </w:t>
      </w:r>
      <w:r w:rsidR="00115546">
        <w:t>Servicio web</w:t>
      </w:r>
    </w:p>
    <w:p w:rsidR="001742FA" w:rsidRDefault="001742FA" w:rsidP="001742FA">
      <w:pPr>
        <w:pStyle w:val="Ttulo4"/>
      </w:pPr>
      <w:r>
        <w:t>Rol profesor</w:t>
      </w:r>
    </w:p>
    <w:p w:rsidR="009046FC" w:rsidRPr="00526C94" w:rsidRDefault="009046FC" w:rsidP="00DC6AD5">
      <w:pPr>
        <w:pStyle w:val="Prrafodelista"/>
        <w:numPr>
          <w:ilvl w:val="0"/>
          <w:numId w:val="28"/>
        </w:numPr>
        <w:rPr>
          <w:color w:val="FF0000"/>
        </w:rPr>
      </w:pPr>
      <w:r w:rsidRPr="00526C94">
        <w:rPr>
          <w:b/>
          <w:color w:val="FF0000"/>
        </w:rPr>
        <w:t>Registrarse en el servicio web</w:t>
      </w:r>
      <w:r w:rsidRPr="00526C94">
        <w:rPr>
          <w:color w:val="FF0000"/>
        </w:rPr>
        <w:t xml:space="preserve">: El profesor </w:t>
      </w:r>
      <w:r w:rsidR="004440F8">
        <w:rPr>
          <w:color w:val="FF0000"/>
        </w:rPr>
        <w:t>rellenará el formulario para registrarse</w:t>
      </w:r>
      <w:r w:rsidRPr="00526C94">
        <w:rPr>
          <w:color w:val="FF0000"/>
        </w:rPr>
        <w:t xml:space="preserve"> y obtendrá los parámetr</w:t>
      </w:r>
      <w:r w:rsidR="004440F8">
        <w:rPr>
          <w:color w:val="FF0000"/>
        </w:rPr>
        <w:t>os LTI necesarios</w:t>
      </w:r>
      <w:r w:rsidRPr="00526C94">
        <w:rPr>
          <w:color w:val="FF0000"/>
        </w:rPr>
        <w:t xml:space="preserve"> </w:t>
      </w:r>
      <w:r w:rsidR="004440F8">
        <w:rPr>
          <w:color w:val="FF0000"/>
        </w:rPr>
        <w:t xml:space="preserve">(consumer key y secret) </w:t>
      </w:r>
      <w:r w:rsidRPr="00526C94">
        <w:rPr>
          <w:color w:val="FF0000"/>
        </w:rPr>
        <w:t>para crear en Moodle la tarea de tipo “herramienta externa”.</w:t>
      </w:r>
    </w:p>
    <w:p w:rsidR="009046FC" w:rsidRDefault="004440F8" w:rsidP="00DC6AD5">
      <w:pPr>
        <w:pStyle w:val="Prrafodelista"/>
        <w:numPr>
          <w:ilvl w:val="0"/>
          <w:numId w:val="28"/>
        </w:numPr>
        <w:rPr>
          <w:color w:val="FF0000"/>
        </w:rPr>
      </w:pPr>
      <w:r>
        <w:rPr>
          <w:b/>
          <w:color w:val="FF0000"/>
        </w:rPr>
        <w:t>Configurar los parámetros de la tarea</w:t>
      </w:r>
      <w:r w:rsidR="009046FC" w:rsidRPr="00526C94">
        <w:rPr>
          <w:color w:val="FF0000"/>
        </w:rPr>
        <w:t xml:space="preserve">: El profesor </w:t>
      </w:r>
      <w:r>
        <w:rPr>
          <w:color w:val="FF0000"/>
        </w:rPr>
        <w:t>configurará</w:t>
      </w:r>
      <w:r w:rsidR="009046FC" w:rsidRPr="00526C94">
        <w:rPr>
          <w:color w:val="FF0000"/>
        </w:rPr>
        <w:t xml:space="preserve"> </w:t>
      </w:r>
      <w:r>
        <w:rPr>
          <w:color w:val="FF0000"/>
        </w:rPr>
        <w:t>los parámetros (número máximo de intentos y fecha límite) correspondientes de la tarea para que posteriormente los alumnos puedan subir sus prácticas.</w:t>
      </w:r>
    </w:p>
    <w:p w:rsidR="00526C94" w:rsidRDefault="00526C94" w:rsidP="00DC6AD5">
      <w:pPr>
        <w:pStyle w:val="Prrafodelista"/>
        <w:numPr>
          <w:ilvl w:val="0"/>
          <w:numId w:val="28"/>
        </w:numPr>
        <w:rPr>
          <w:color w:val="FF0000"/>
        </w:rPr>
      </w:pPr>
      <w:r>
        <w:rPr>
          <w:b/>
          <w:color w:val="FF0000"/>
        </w:rPr>
        <w:t>Consultar sus datos</w:t>
      </w:r>
      <w:r w:rsidRPr="00526C94">
        <w:rPr>
          <w:color w:val="FF0000"/>
        </w:rPr>
        <w:t>:</w:t>
      </w:r>
      <w:r>
        <w:rPr>
          <w:color w:val="FF0000"/>
        </w:rPr>
        <w:t xml:space="preserve"> El profesor </w:t>
      </w:r>
      <w:r w:rsidR="004440F8">
        <w:rPr>
          <w:color w:val="FF0000"/>
        </w:rPr>
        <w:t>podrá</w:t>
      </w:r>
      <w:r>
        <w:rPr>
          <w:color w:val="FF0000"/>
        </w:rPr>
        <w:t xml:space="preserve"> consultar sus da</w:t>
      </w:r>
      <w:r w:rsidR="004440F8">
        <w:rPr>
          <w:color w:val="FF0000"/>
        </w:rPr>
        <w:t>tos (nombre, apellidos, correo…).</w:t>
      </w:r>
    </w:p>
    <w:p w:rsidR="00526C94" w:rsidRDefault="004440F8" w:rsidP="00DC6AD5">
      <w:pPr>
        <w:pStyle w:val="Prrafodelista"/>
        <w:numPr>
          <w:ilvl w:val="0"/>
          <w:numId w:val="28"/>
        </w:numPr>
        <w:rPr>
          <w:color w:val="FF0000"/>
        </w:rPr>
      </w:pPr>
      <w:r>
        <w:rPr>
          <w:b/>
          <w:color w:val="FF0000"/>
        </w:rPr>
        <w:t>Ver</w:t>
      </w:r>
      <w:r w:rsidR="00526C94">
        <w:rPr>
          <w:b/>
          <w:color w:val="FF0000"/>
        </w:rPr>
        <w:t xml:space="preserve"> alumnos registrados</w:t>
      </w:r>
      <w:r w:rsidR="00526C94" w:rsidRPr="00526C94">
        <w:rPr>
          <w:color w:val="FF0000"/>
        </w:rPr>
        <w:t>:</w:t>
      </w:r>
      <w:r w:rsidR="00526C94">
        <w:rPr>
          <w:color w:val="FF0000"/>
        </w:rPr>
        <w:t xml:space="preserve"> </w:t>
      </w:r>
      <w:r>
        <w:rPr>
          <w:color w:val="FF0000"/>
        </w:rPr>
        <w:t>El profesor podrá ver los alumnos que están registrados en el servicio web.</w:t>
      </w:r>
    </w:p>
    <w:p w:rsidR="004440F8" w:rsidRPr="00526C94" w:rsidRDefault="004440F8" w:rsidP="00DC6AD5">
      <w:pPr>
        <w:pStyle w:val="Prrafodelista"/>
        <w:numPr>
          <w:ilvl w:val="0"/>
          <w:numId w:val="28"/>
        </w:numPr>
        <w:rPr>
          <w:color w:val="FF0000"/>
        </w:rPr>
      </w:pPr>
      <w:r>
        <w:rPr>
          <w:b/>
          <w:color w:val="FF0000"/>
        </w:rPr>
        <w:t>Subir test</w:t>
      </w:r>
      <w:r w:rsidRPr="004440F8">
        <w:rPr>
          <w:color w:val="FF0000"/>
        </w:rPr>
        <w:t>:</w:t>
      </w:r>
      <w:r>
        <w:rPr>
          <w:color w:val="FF0000"/>
        </w:rPr>
        <w:t xml:space="preserve"> El profesor podrá subir los test que desee desde el formulario de subida de ficheros. Estos test se aplicarán posteriormente a las prácticas subidas por los alumnos.</w:t>
      </w:r>
    </w:p>
    <w:p w:rsidR="00DD2A69" w:rsidRPr="004440F8" w:rsidRDefault="00C47EEC" w:rsidP="00DC6AD5">
      <w:pPr>
        <w:pStyle w:val="Prrafodelista"/>
        <w:numPr>
          <w:ilvl w:val="0"/>
          <w:numId w:val="16"/>
        </w:numPr>
        <w:contextualSpacing/>
        <w:rPr>
          <w:b/>
          <w:strike/>
        </w:rPr>
      </w:pPr>
      <w:r w:rsidRPr="004440F8">
        <w:rPr>
          <w:b/>
          <w:strike/>
        </w:rPr>
        <w:lastRenderedPageBreak/>
        <w:t xml:space="preserve">RF-SW01: </w:t>
      </w:r>
      <w:r w:rsidR="00DD2A69" w:rsidRPr="004440F8">
        <w:rPr>
          <w:b/>
          <w:strike/>
        </w:rPr>
        <w:t xml:space="preserve">Crear </w:t>
      </w:r>
      <w:r w:rsidR="00536A55" w:rsidRPr="004440F8">
        <w:rPr>
          <w:b/>
          <w:strike/>
        </w:rPr>
        <w:t xml:space="preserve">la </w:t>
      </w:r>
      <w:r w:rsidR="00DD2A69" w:rsidRPr="004440F8">
        <w:rPr>
          <w:b/>
          <w:strike/>
        </w:rPr>
        <w:t>opción de subida de ficheros</w:t>
      </w:r>
      <w:r w:rsidRPr="004440F8">
        <w:rPr>
          <w:b/>
          <w:strike/>
        </w:rPr>
        <w:t xml:space="preserve">: </w:t>
      </w:r>
      <w:r w:rsidRPr="004440F8">
        <w:rPr>
          <w:strike/>
        </w:rPr>
        <w:t>La creación del botón de subida de ficheros va a permitir posteriormente a los alumnos subir sus prácticas.</w:t>
      </w:r>
    </w:p>
    <w:p w:rsidR="006025BF" w:rsidRPr="004440F8" w:rsidRDefault="00C47EEC" w:rsidP="00DC6AD5">
      <w:pPr>
        <w:pStyle w:val="Prrafodelista"/>
        <w:numPr>
          <w:ilvl w:val="0"/>
          <w:numId w:val="16"/>
        </w:numPr>
        <w:contextualSpacing/>
        <w:rPr>
          <w:b/>
          <w:strike/>
        </w:rPr>
      </w:pPr>
      <w:r w:rsidRPr="004440F8">
        <w:rPr>
          <w:b/>
          <w:strike/>
        </w:rPr>
        <w:t>RF-SW02</w:t>
      </w:r>
      <w:r w:rsidR="006025BF" w:rsidRPr="004440F8">
        <w:rPr>
          <w:b/>
          <w:strike/>
        </w:rPr>
        <w:t>:</w:t>
      </w:r>
      <w:r w:rsidR="00170FC9" w:rsidRPr="004440F8">
        <w:rPr>
          <w:b/>
          <w:strike/>
        </w:rPr>
        <w:t xml:space="preserve"> Establecer los </w:t>
      </w:r>
      <w:r w:rsidR="00536A55" w:rsidRPr="004440F8">
        <w:rPr>
          <w:b/>
          <w:strike/>
        </w:rPr>
        <w:t>test</w:t>
      </w:r>
      <w:r w:rsidR="006025BF" w:rsidRPr="004440F8">
        <w:rPr>
          <w:b/>
          <w:strike/>
        </w:rPr>
        <w:t xml:space="preserve">: </w:t>
      </w:r>
      <w:r w:rsidR="006025BF" w:rsidRPr="004440F8">
        <w:rPr>
          <w:strike/>
        </w:rPr>
        <w:t>El profesor creará y podrá establecer los diferentes test que se aplicarán sobre la</w:t>
      </w:r>
      <w:r w:rsidR="004474DE" w:rsidRPr="004440F8">
        <w:rPr>
          <w:strike/>
        </w:rPr>
        <w:t>s</w:t>
      </w:r>
      <w:r w:rsidR="006025BF" w:rsidRPr="004440F8">
        <w:rPr>
          <w:strike/>
        </w:rPr>
        <w:t xml:space="preserve"> práctica</w:t>
      </w:r>
      <w:r w:rsidR="004474DE" w:rsidRPr="004440F8">
        <w:rPr>
          <w:strike/>
        </w:rPr>
        <w:t>s</w:t>
      </w:r>
      <w:r w:rsidR="006025BF" w:rsidRPr="004440F8">
        <w:rPr>
          <w:strike/>
        </w:rPr>
        <w:t xml:space="preserve"> a corregir.</w:t>
      </w:r>
    </w:p>
    <w:p w:rsidR="006025BF" w:rsidRPr="004440F8" w:rsidRDefault="00C47EEC" w:rsidP="00DC6AD5">
      <w:pPr>
        <w:pStyle w:val="Prrafodelista"/>
        <w:numPr>
          <w:ilvl w:val="0"/>
          <w:numId w:val="16"/>
        </w:numPr>
        <w:contextualSpacing/>
        <w:rPr>
          <w:b/>
          <w:strike/>
        </w:rPr>
      </w:pPr>
      <w:r w:rsidRPr="004440F8">
        <w:rPr>
          <w:b/>
          <w:strike/>
        </w:rPr>
        <w:t>RF-SW03:</w:t>
      </w:r>
      <w:r w:rsidR="006025BF" w:rsidRPr="004440F8">
        <w:rPr>
          <w:b/>
          <w:strike/>
        </w:rPr>
        <w:t xml:space="preserve"> Cambiar los test: </w:t>
      </w:r>
      <w:r w:rsidR="006025BF" w:rsidRPr="004440F8">
        <w:rPr>
          <w:strike/>
        </w:rPr>
        <w:t>El profesor podrá cambiar los tipos de test que vayan a ser aplicados a la práctica a corregir.</w:t>
      </w:r>
    </w:p>
    <w:p w:rsidR="001742FA" w:rsidRPr="00AC7B10" w:rsidRDefault="00C47EEC" w:rsidP="00DC6AD5">
      <w:pPr>
        <w:pStyle w:val="Prrafodelista"/>
        <w:numPr>
          <w:ilvl w:val="0"/>
          <w:numId w:val="16"/>
        </w:numPr>
        <w:contextualSpacing/>
        <w:rPr>
          <w:b/>
        </w:rPr>
      </w:pPr>
      <w:r>
        <w:rPr>
          <w:b/>
        </w:rPr>
        <w:t>RF-SW04</w:t>
      </w:r>
      <w:r w:rsidR="00DD2A69">
        <w:rPr>
          <w:b/>
        </w:rPr>
        <w:t>: Consultar estadísticas de resultados</w:t>
      </w:r>
      <w:r w:rsidR="006025BF">
        <w:rPr>
          <w:b/>
        </w:rPr>
        <w:t xml:space="preserve">: </w:t>
      </w:r>
      <w:r w:rsidR="006025BF">
        <w:t xml:space="preserve">Con los resultados obtenidos de cada una de las prácticas corregidas, el profesor podrá ver </w:t>
      </w:r>
      <w:r>
        <w:t>una estadística obtenida tras la corrección (notas, porcentajes, gráficas…).</w:t>
      </w:r>
    </w:p>
    <w:p w:rsidR="001742FA" w:rsidRDefault="001742FA" w:rsidP="001742FA">
      <w:pPr>
        <w:pStyle w:val="Ttulo4"/>
      </w:pPr>
      <w:r>
        <w:t>Rol alumno</w:t>
      </w:r>
    </w:p>
    <w:p w:rsidR="006025BF" w:rsidRPr="00B92510" w:rsidRDefault="00B92510" w:rsidP="00DC6AD5">
      <w:pPr>
        <w:pStyle w:val="Prrafodelista"/>
        <w:numPr>
          <w:ilvl w:val="0"/>
          <w:numId w:val="16"/>
        </w:numPr>
        <w:contextualSpacing/>
        <w:rPr>
          <w:b/>
        </w:rPr>
      </w:pPr>
      <w:r>
        <w:rPr>
          <w:b/>
        </w:rPr>
        <w:t>RF-SW05</w:t>
      </w:r>
      <w:r w:rsidR="00BC61DE">
        <w:rPr>
          <w:b/>
        </w:rPr>
        <w:t>: S</w:t>
      </w:r>
      <w:r w:rsidR="006025BF">
        <w:rPr>
          <w:b/>
        </w:rPr>
        <w:t>ubir</w:t>
      </w:r>
      <w:r w:rsidR="006025BF" w:rsidRPr="000566EF">
        <w:rPr>
          <w:b/>
        </w:rPr>
        <w:t xml:space="preserve"> práctica: </w:t>
      </w:r>
      <w:r w:rsidR="004440F8">
        <w:t xml:space="preserve">El alumno podrá </w:t>
      </w:r>
      <w:r w:rsidR="006025BF">
        <w:t>subir la práctic</w:t>
      </w:r>
      <w:r>
        <w:t>a para su proceso de corrección</w:t>
      </w:r>
      <w:r w:rsidR="004440F8">
        <w:t>.</w:t>
      </w:r>
    </w:p>
    <w:p w:rsidR="00B92510" w:rsidRPr="00B92510" w:rsidRDefault="00B92510" w:rsidP="00DC6AD5">
      <w:pPr>
        <w:pStyle w:val="Prrafodelista"/>
        <w:numPr>
          <w:ilvl w:val="0"/>
          <w:numId w:val="16"/>
        </w:numPr>
        <w:contextualSpacing/>
        <w:rPr>
          <w:b/>
        </w:rPr>
      </w:pPr>
      <w:r>
        <w:rPr>
          <w:b/>
        </w:rPr>
        <w:t xml:space="preserve">RF-SW06: Borrar la entrega de la práctica: </w:t>
      </w:r>
      <w:r>
        <w:t>Si el alumno ha subido en la entrega de la práctica una práctica que</w:t>
      </w:r>
      <w:r w:rsidR="004440F8">
        <w:t xml:space="preserve"> no quería subir, podrá reemplazarla por otra</w:t>
      </w:r>
      <w:r>
        <w:t>.</w:t>
      </w:r>
    </w:p>
    <w:p w:rsidR="006025BF" w:rsidRPr="004440F8" w:rsidRDefault="00C47EEC" w:rsidP="00DC6AD5">
      <w:pPr>
        <w:pStyle w:val="Prrafodelista"/>
        <w:numPr>
          <w:ilvl w:val="0"/>
          <w:numId w:val="16"/>
        </w:numPr>
        <w:contextualSpacing/>
        <w:rPr>
          <w:b/>
          <w:strike/>
        </w:rPr>
      </w:pPr>
      <w:r w:rsidRPr="004440F8">
        <w:rPr>
          <w:b/>
          <w:strike/>
        </w:rPr>
        <w:t>RF-SW07</w:t>
      </w:r>
      <w:r w:rsidR="006025BF" w:rsidRPr="004440F8">
        <w:rPr>
          <w:b/>
          <w:strike/>
        </w:rPr>
        <w:t>: Corregir la práctica</w:t>
      </w:r>
      <w:r w:rsidRPr="004440F8">
        <w:rPr>
          <w:b/>
          <w:strike/>
        </w:rPr>
        <w:t xml:space="preserve">: </w:t>
      </w:r>
      <w:r w:rsidR="006025BF" w:rsidRPr="004440F8">
        <w:rPr>
          <w:strike/>
        </w:rPr>
        <w:t>La práctica subida por el alumno debe poder ser corregida.</w:t>
      </w:r>
    </w:p>
    <w:p w:rsidR="008E2418" w:rsidRPr="004440F8" w:rsidRDefault="00C47EEC" w:rsidP="00DC6AD5">
      <w:pPr>
        <w:pStyle w:val="Prrafodelista"/>
        <w:numPr>
          <w:ilvl w:val="0"/>
          <w:numId w:val="16"/>
        </w:numPr>
        <w:contextualSpacing/>
        <w:rPr>
          <w:b/>
          <w:strike/>
        </w:rPr>
      </w:pPr>
      <w:r w:rsidRPr="004440F8">
        <w:rPr>
          <w:b/>
          <w:strike/>
        </w:rPr>
        <w:t>RF-SW08</w:t>
      </w:r>
      <w:r w:rsidR="008E2418" w:rsidRPr="004440F8">
        <w:rPr>
          <w:b/>
          <w:strike/>
        </w:rPr>
        <w:t xml:space="preserve">: </w:t>
      </w:r>
      <w:r w:rsidR="00382AC8" w:rsidRPr="004440F8">
        <w:rPr>
          <w:b/>
          <w:strike/>
        </w:rPr>
        <w:t>Guardar</w:t>
      </w:r>
      <w:r w:rsidR="00536A55" w:rsidRPr="004440F8">
        <w:rPr>
          <w:b/>
          <w:strike/>
        </w:rPr>
        <w:t xml:space="preserve"> los resultados</w:t>
      </w:r>
      <w:r w:rsidRPr="004440F8">
        <w:rPr>
          <w:b/>
          <w:strike/>
        </w:rPr>
        <w:t xml:space="preserve">: </w:t>
      </w:r>
      <w:r w:rsidR="008E2418" w:rsidRPr="004440F8">
        <w:rPr>
          <w:strike/>
        </w:rPr>
        <w:t>Una vez realizado el proceso de corrección de la práctica</w:t>
      </w:r>
      <w:r w:rsidRPr="004440F8">
        <w:rPr>
          <w:strike/>
        </w:rPr>
        <w:t xml:space="preserve"> subida por el alumno</w:t>
      </w:r>
      <w:r w:rsidR="008E2418" w:rsidRPr="004440F8">
        <w:rPr>
          <w:strike/>
        </w:rPr>
        <w:t xml:space="preserve">, se </w:t>
      </w:r>
      <w:r w:rsidR="00382AC8" w:rsidRPr="004440F8">
        <w:rPr>
          <w:strike/>
        </w:rPr>
        <w:t>guardarán</w:t>
      </w:r>
      <w:r w:rsidR="008E2418" w:rsidRPr="004440F8">
        <w:rPr>
          <w:strike/>
        </w:rPr>
        <w:t xml:space="preserve"> los resultados correspondientes.</w:t>
      </w:r>
    </w:p>
    <w:p w:rsidR="00FE5F81" w:rsidRPr="00FE5F81" w:rsidRDefault="00C47EEC" w:rsidP="00DC6AD5">
      <w:pPr>
        <w:pStyle w:val="Prrafodelista"/>
        <w:numPr>
          <w:ilvl w:val="0"/>
          <w:numId w:val="16"/>
        </w:numPr>
        <w:contextualSpacing/>
        <w:rPr>
          <w:b/>
        </w:rPr>
      </w:pPr>
      <w:r>
        <w:rPr>
          <w:b/>
        </w:rPr>
        <w:t>RF-SW09</w:t>
      </w:r>
      <w:r w:rsidR="008E2418">
        <w:rPr>
          <w:b/>
        </w:rPr>
        <w:t xml:space="preserve">: </w:t>
      </w:r>
      <w:r w:rsidR="00382AC8">
        <w:rPr>
          <w:b/>
        </w:rPr>
        <w:t>Mostrar</w:t>
      </w:r>
      <w:r w:rsidR="00536A55">
        <w:rPr>
          <w:b/>
        </w:rPr>
        <w:t xml:space="preserve"> los resultados</w:t>
      </w:r>
      <w:r>
        <w:rPr>
          <w:b/>
        </w:rPr>
        <w:t xml:space="preserve">: </w:t>
      </w:r>
      <w:r>
        <w:t>El alumno podrá visualizar l</w:t>
      </w:r>
      <w:r w:rsidR="008E2418">
        <w:t xml:space="preserve">os resultados obtenidos tras </w:t>
      </w:r>
      <w:r>
        <w:t>la corrección de la práctica.</w:t>
      </w:r>
      <w:r w:rsidR="00FE5F81">
        <w:t xml:space="preserve"> Ver comparativa.</w:t>
      </w:r>
    </w:p>
    <w:p w:rsidR="00645B80" w:rsidRPr="00645B80" w:rsidRDefault="00645B80" w:rsidP="00645B80">
      <w:pPr>
        <w:pStyle w:val="Prrafodelista"/>
        <w:ind w:left="720"/>
        <w:contextualSpacing/>
        <w:rPr>
          <w:b/>
        </w:rPr>
      </w:pPr>
    </w:p>
    <w:p w:rsidR="00645B80" w:rsidRDefault="00645B80" w:rsidP="00645B80">
      <w:pPr>
        <w:pStyle w:val="Ttulo3"/>
      </w:pPr>
      <w:r>
        <w:t>Requisitos de restricción</w:t>
      </w:r>
    </w:p>
    <w:p w:rsidR="00645B80" w:rsidRPr="006025BF" w:rsidRDefault="00645B80" w:rsidP="00DC6AD5">
      <w:pPr>
        <w:pStyle w:val="Prrafodelista"/>
        <w:numPr>
          <w:ilvl w:val="0"/>
          <w:numId w:val="18"/>
        </w:numPr>
        <w:rPr>
          <w:b/>
        </w:rPr>
      </w:pPr>
      <w:r w:rsidRPr="006025BF">
        <w:rPr>
          <w:b/>
        </w:rPr>
        <w:t xml:space="preserve">RR-01: </w:t>
      </w:r>
      <w:r>
        <w:t>No permitir que prácticas que no compilen puedan ser subidas.</w:t>
      </w:r>
    </w:p>
    <w:p w:rsidR="00645B80" w:rsidRPr="00645B80" w:rsidRDefault="00645B80" w:rsidP="00DC6AD5">
      <w:pPr>
        <w:pStyle w:val="Prrafodelista"/>
        <w:numPr>
          <w:ilvl w:val="0"/>
          <w:numId w:val="18"/>
        </w:numPr>
        <w:rPr>
          <w:b/>
        </w:rPr>
      </w:pPr>
      <w:r>
        <w:rPr>
          <w:b/>
        </w:rPr>
        <w:t xml:space="preserve">RR-02: </w:t>
      </w:r>
      <w:r>
        <w:t>Permitir corregir prácticas realizadas en otros lenguajes diferentes a Java.</w:t>
      </w:r>
    </w:p>
    <w:p w:rsidR="008E2418" w:rsidRDefault="008E2418" w:rsidP="008E2418">
      <w:pPr>
        <w:pStyle w:val="Ttulo2"/>
      </w:pPr>
      <w:r>
        <w:t>Requisitos no funcionales</w:t>
      </w:r>
    </w:p>
    <w:p w:rsidR="008E2418" w:rsidRPr="00E80591" w:rsidRDefault="008E2418" w:rsidP="00DC6AD5">
      <w:pPr>
        <w:pStyle w:val="Prrafodelista"/>
        <w:numPr>
          <w:ilvl w:val="0"/>
          <w:numId w:val="17"/>
        </w:numPr>
        <w:contextualSpacing/>
        <w:rPr>
          <w:b/>
        </w:rPr>
      </w:pPr>
      <w:r w:rsidRPr="008954FC">
        <w:rPr>
          <w:b/>
        </w:rPr>
        <w:t xml:space="preserve">RNF-01: Rapidez: </w:t>
      </w:r>
      <w:r>
        <w:t>Después de que el alumno suba la práctica para ser corregida, los resultados obtenidos de dicha corrección deberán ser recibidos en un tiempo lo más corto posible.</w:t>
      </w:r>
    </w:p>
    <w:p w:rsidR="008E2418" w:rsidRPr="00E80591" w:rsidRDefault="008E2418" w:rsidP="00DC6AD5">
      <w:pPr>
        <w:pStyle w:val="Prrafodelista"/>
        <w:numPr>
          <w:ilvl w:val="0"/>
          <w:numId w:val="17"/>
        </w:numPr>
        <w:contextualSpacing/>
        <w:rPr>
          <w:b/>
        </w:rPr>
      </w:pPr>
      <w:r>
        <w:rPr>
          <w:b/>
        </w:rPr>
        <w:t xml:space="preserve">RNF-02: Usabilidad y diseño responsivo: </w:t>
      </w:r>
      <w:r>
        <w:t>Se debe permitir que la aplicación web pueda ser utilizada desde diferentes dispositivos, independientemente del tamaño de la pantalla que tengan.</w:t>
      </w:r>
    </w:p>
    <w:p w:rsidR="008E2418" w:rsidRPr="00382AC8" w:rsidRDefault="008E2418" w:rsidP="00DC6AD5">
      <w:pPr>
        <w:pStyle w:val="Prrafodelista"/>
        <w:numPr>
          <w:ilvl w:val="0"/>
          <w:numId w:val="17"/>
        </w:numPr>
        <w:contextualSpacing/>
        <w:rPr>
          <w:b/>
        </w:rPr>
      </w:pPr>
      <w:r>
        <w:rPr>
          <w:b/>
        </w:rPr>
        <w:t xml:space="preserve">RNF-03: Interfaz: </w:t>
      </w:r>
      <w:r>
        <w:t xml:space="preserve">La interfaz de la aplicación web debe ser clara para que no </w:t>
      </w:r>
      <w:r w:rsidR="006025BF">
        <w:t>dé</w:t>
      </w:r>
      <w:r>
        <w:t xml:space="preserve"> lugar a ningún tipo de confusión.</w:t>
      </w:r>
    </w:p>
    <w:p w:rsidR="00115546" w:rsidRDefault="00115546" w:rsidP="00115546">
      <w:pPr>
        <w:pStyle w:val="Ttulo2"/>
      </w:pPr>
      <w:r>
        <w:t>Diagrama de casos de uso</w:t>
      </w:r>
    </w:p>
    <w:p w:rsidR="00115546" w:rsidRDefault="00115546" w:rsidP="00115546">
      <w:r>
        <w:t>En este apartado se van a incluir los diagramas de casos de uso de la aplicación. Va a poder verse reflejada la interacción entre el usuario (profesor y alumno) sobre la aplicación.</w:t>
      </w:r>
    </w:p>
    <w:p w:rsidR="00115546" w:rsidRDefault="00115546" w:rsidP="00115546">
      <w:r>
        <w:t>Para facilitar la comprensión y la visualización, se va a utilizar un color diferente para diferenciar los casos de uso que van a pertenecer a las dos partes involucradas en la aplicación:</w:t>
      </w:r>
    </w:p>
    <w:p w:rsidR="00115546" w:rsidRDefault="00115546" w:rsidP="00DC6AD5">
      <w:pPr>
        <w:pStyle w:val="Prrafodelista"/>
        <w:numPr>
          <w:ilvl w:val="0"/>
          <w:numId w:val="19"/>
        </w:numPr>
      </w:pPr>
      <w:r>
        <w:lastRenderedPageBreak/>
        <w:t>Las propias de Moodle</w:t>
      </w:r>
    </w:p>
    <w:p w:rsidR="00115546" w:rsidRDefault="00115546" w:rsidP="00DC6AD5">
      <w:pPr>
        <w:pStyle w:val="Prrafodelista"/>
        <w:numPr>
          <w:ilvl w:val="0"/>
          <w:numId w:val="19"/>
        </w:numPr>
      </w:pPr>
      <w:r>
        <w:t>Las propias del Servicio web</w:t>
      </w:r>
      <w:bookmarkStart w:id="0" w:name="_GoBack"/>
      <w:bookmarkEnd w:id="0"/>
    </w:p>
    <w:p w:rsidR="009B2268" w:rsidRDefault="00115546" w:rsidP="00115546">
      <w:r>
        <w:t xml:space="preserve">A continuación se muestra una ilustración que va a reflejar lo explicado anteriormente, por un lado y con color gris se muestran los casos de uso pertenecientes a Moodle y con color amarillo los del </w:t>
      </w:r>
      <w:r w:rsidR="009B2268">
        <w:t>Servicio web</w:t>
      </w:r>
      <w:r>
        <w:t>:</w:t>
      </w:r>
    </w:p>
    <w:p w:rsidR="009B2268" w:rsidRDefault="009B2268" w:rsidP="009B2268">
      <w:pPr>
        <w:jc w:val="center"/>
      </w:pPr>
      <w:r w:rsidRPr="009B2268">
        <w:rPr>
          <w:noProof/>
          <w:lang w:eastAsia="es-ES"/>
        </w:rPr>
        <w:drawing>
          <wp:inline distT="0" distB="0" distL="0" distR="0">
            <wp:extent cx="4064000" cy="1189821"/>
            <wp:effectExtent l="0" t="0" r="0" b="0"/>
            <wp:docPr id="20" name="Imagen 20" descr="C:\Users\Álvaro\Dropbox\TFG\Diagramas de casos de uso\Co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Álvaro\Dropbox\TFG\Diagramas de casos de uso\Colore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2039" t="24627" r="12676" b="47369"/>
                    <a:stretch/>
                  </pic:blipFill>
                  <pic:spPr bwMode="auto">
                    <a:xfrm>
                      <a:off x="0" y="0"/>
                      <a:ext cx="4065406" cy="1190233"/>
                    </a:xfrm>
                    <a:prstGeom prst="rect">
                      <a:avLst/>
                    </a:prstGeom>
                    <a:noFill/>
                    <a:ln>
                      <a:noFill/>
                    </a:ln>
                    <a:extLst>
                      <a:ext uri="{53640926-AAD7-44D8-BBD7-CCE9431645EC}">
                        <a14:shadowObscured xmlns:a14="http://schemas.microsoft.com/office/drawing/2010/main"/>
                      </a:ext>
                    </a:extLst>
                  </pic:spPr>
                </pic:pic>
              </a:graphicData>
            </a:graphic>
          </wp:inline>
        </w:drawing>
      </w:r>
    </w:p>
    <w:p w:rsidR="009B2268" w:rsidRDefault="009B2268" w:rsidP="009B2268">
      <w:r>
        <w:t>A continuación se va a mostrar los diagramas de casos (DCU) de uso de los diferentes requisitos definidos anteriormente.</w:t>
      </w:r>
    </w:p>
    <w:p w:rsidR="003C776D" w:rsidRPr="003C776D" w:rsidRDefault="003C776D" w:rsidP="00DC6AD5">
      <w:pPr>
        <w:pStyle w:val="Prrafodelista"/>
        <w:numPr>
          <w:ilvl w:val="0"/>
          <w:numId w:val="20"/>
        </w:numPr>
        <w:rPr>
          <w:b/>
        </w:rPr>
      </w:pPr>
      <w:r w:rsidRPr="003C776D">
        <w:rPr>
          <w:b/>
        </w:rPr>
        <w:t xml:space="preserve">Diagrama casos de uso </w:t>
      </w:r>
      <w:r w:rsidR="00EF165C">
        <w:rPr>
          <w:b/>
        </w:rPr>
        <w:t>“</w:t>
      </w:r>
      <w:r w:rsidRPr="003C776D">
        <w:rPr>
          <w:b/>
        </w:rPr>
        <w:t>general del sistema</w:t>
      </w:r>
      <w:r w:rsidR="00EF165C">
        <w:rPr>
          <w:b/>
        </w:rPr>
        <w:t>”</w:t>
      </w:r>
    </w:p>
    <w:p w:rsidR="00D00993" w:rsidRDefault="003C776D" w:rsidP="009B2268">
      <w:pPr>
        <w:pStyle w:val="Cuerpo"/>
      </w:pPr>
      <w:r>
        <w:t>Este diagrama va</w:t>
      </w:r>
      <w:r w:rsidR="005E1B00">
        <w:t xml:space="preserve"> a</w:t>
      </w:r>
      <w:r w:rsidR="00D00993">
        <w:t xml:space="preserve"> mostrar el diagrama de caso de uso más general, </w:t>
      </w:r>
      <w:r w:rsidR="005E1B00">
        <w:t>es decir, el de todo el sistema. Se va a ver reflejado las diferentes relaciones que hay entre los requisitos enumerados anteriormente.</w:t>
      </w:r>
    </w:p>
    <w:p w:rsidR="00B92510" w:rsidRDefault="005E1B00" w:rsidP="00B92510">
      <w:pPr>
        <w:pStyle w:val="Cuerpo"/>
      </w:pPr>
      <w:r>
        <w:t>Va</w:t>
      </w:r>
      <w:r w:rsidR="009B2268">
        <w:t xml:space="preserve"> a tener la presencia de los dos ro</w:t>
      </w:r>
      <w:r w:rsidR="00EF165C">
        <w:t>l</w:t>
      </w:r>
      <w:r w:rsidR="00E2353C">
        <w:t>es posibles: profesor y a</w:t>
      </w:r>
      <w:r w:rsidR="00B92510">
        <w:t>lumno.</w:t>
      </w:r>
    </w:p>
    <w:p w:rsidR="00EF165C" w:rsidRDefault="00B92510" w:rsidP="00EF165C">
      <w:pPr>
        <w:pStyle w:val="Cuerpo"/>
        <w:jc w:val="center"/>
      </w:pPr>
      <w:r w:rsidRPr="00B92510">
        <w:rPr>
          <w:noProof/>
          <w:lang w:eastAsia="es-ES"/>
        </w:rPr>
        <w:drawing>
          <wp:inline distT="0" distB="0" distL="0" distR="0">
            <wp:extent cx="3508744" cy="2536906"/>
            <wp:effectExtent l="0" t="0" r="0" b="0"/>
            <wp:docPr id="21" name="Imagen 21" descr="C:\Users\Álvaro\Dropbox\TFG\Diagramas de casos de uso\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Álvaro\Dropbox\TFG\Diagramas de casos de uso\General.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120" t="5897" r="48582" b="52349"/>
                    <a:stretch/>
                  </pic:blipFill>
                  <pic:spPr bwMode="auto">
                    <a:xfrm>
                      <a:off x="0" y="0"/>
                      <a:ext cx="3538325" cy="2558294"/>
                    </a:xfrm>
                    <a:prstGeom prst="rect">
                      <a:avLst/>
                    </a:prstGeom>
                    <a:noFill/>
                    <a:ln>
                      <a:noFill/>
                    </a:ln>
                    <a:extLst>
                      <a:ext uri="{53640926-AAD7-44D8-BBD7-CCE9431645EC}">
                        <a14:shadowObscured xmlns:a14="http://schemas.microsoft.com/office/drawing/2010/main"/>
                      </a:ext>
                    </a:extLst>
                  </pic:spPr>
                </pic:pic>
              </a:graphicData>
            </a:graphic>
          </wp:inline>
        </w:drawing>
      </w:r>
    </w:p>
    <w:p w:rsidR="00EF26E0" w:rsidRPr="00EF165C" w:rsidRDefault="00D00993" w:rsidP="00B92510">
      <w:pPr>
        <w:pStyle w:val="Cuerpo"/>
        <w:rPr>
          <w:b/>
        </w:rPr>
      </w:pPr>
      <w:r>
        <w:t xml:space="preserve">A continuación se van a mostrar los diagramas de casos de uso </w:t>
      </w:r>
      <w:r w:rsidR="00EF165C">
        <w:t>más específicos</w:t>
      </w:r>
      <w:r w:rsidR="004474DE">
        <w:t>:</w:t>
      </w:r>
    </w:p>
    <w:p w:rsidR="00EF165C" w:rsidRPr="00EF165C" w:rsidRDefault="00EF165C" w:rsidP="00DC6AD5">
      <w:pPr>
        <w:pStyle w:val="Cuerpo"/>
        <w:numPr>
          <w:ilvl w:val="0"/>
          <w:numId w:val="20"/>
        </w:numPr>
        <w:rPr>
          <w:b/>
        </w:rPr>
      </w:pPr>
      <w:r w:rsidRPr="00EF165C">
        <w:rPr>
          <w:b/>
        </w:rPr>
        <w:t>Diagrama casos de uso “seleccionar actividad”</w:t>
      </w:r>
    </w:p>
    <w:p w:rsidR="00B92510" w:rsidRPr="00B92510" w:rsidRDefault="00EF165C" w:rsidP="00DC6AD5">
      <w:pPr>
        <w:pStyle w:val="Cuerpo"/>
        <w:numPr>
          <w:ilvl w:val="1"/>
          <w:numId w:val="20"/>
        </w:numPr>
        <w:rPr>
          <w:u w:val="single"/>
        </w:rPr>
      </w:pPr>
      <w:r w:rsidRPr="00EF165C">
        <w:rPr>
          <w:u w:val="single"/>
        </w:rPr>
        <w:t>Rol profesor:</w:t>
      </w:r>
    </w:p>
    <w:p w:rsidR="00B92510" w:rsidRDefault="00B92510" w:rsidP="00B92510">
      <w:pPr>
        <w:pStyle w:val="Cuerpo"/>
        <w:jc w:val="center"/>
      </w:pPr>
      <w:r w:rsidRPr="00B92510">
        <w:rPr>
          <w:noProof/>
          <w:lang w:eastAsia="es-ES"/>
        </w:rPr>
        <w:lastRenderedPageBreak/>
        <w:drawing>
          <wp:inline distT="0" distB="0" distL="0" distR="0">
            <wp:extent cx="4639820" cy="3604438"/>
            <wp:effectExtent l="0" t="0" r="8890" b="0"/>
            <wp:docPr id="35" name="Imagen 35" descr="C:\Users\Álvaro\Dropbox\TFG\Diagramas de casos de uso\Seleccionar actividad - profe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Álvaro\Dropbox\TFG\Diagramas de casos de uso\Seleccionar actividad - profeso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8469" t="5702" r="14705" b="15769"/>
                    <a:stretch/>
                  </pic:blipFill>
                  <pic:spPr bwMode="auto">
                    <a:xfrm>
                      <a:off x="0" y="0"/>
                      <a:ext cx="4655940" cy="3616961"/>
                    </a:xfrm>
                    <a:prstGeom prst="rect">
                      <a:avLst/>
                    </a:prstGeom>
                    <a:noFill/>
                    <a:ln>
                      <a:noFill/>
                    </a:ln>
                    <a:extLst>
                      <a:ext uri="{53640926-AAD7-44D8-BBD7-CCE9431645EC}">
                        <a14:shadowObscured xmlns:a14="http://schemas.microsoft.com/office/drawing/2010/main"/>
                      </a:ext>
                    </a:extLst>
                  </pic:spPr>
                </pic:pic>
              </a:graphicData>
            </a:graphic>
          </wp:inline>
        </w:drawing>
      </w:r>
    </w:p>
    <w:p w:rsidR="00B92510" w:rsidRPr="00B92510" w:rsidRDefault="00EF165C" w:rsidP="00DC6AD5">
      <w:pPr>
        <w:pStyle w:val="Cuerpo"/>
        <w:numPr>
          <w:ilvl w:val="1"/>
          <w:numId w:val="20"/>
        </w:numPr>
        <w:rPr>
          <w:u w:val="single"/>
        </w:rPr>
      </w:pPr>
      <w:r w:rsidRPr="00EF165C">
        <w:rPr>
          <w:u w:val="single"/>
        </w:rPr>
        <w:t>Rol alumno:</w:t>
      </w:r>
    </w:p>
    <w:p w:rsidR="00EF165C" w:rsidRDefault="00B92510" w:rsidP="00B92510">
      <w:pPr>
        <w:pStyle w:val="Cuerpo"/>
        <w:jc w:val="center"/>
        <w:rPr>
          <w:noProof/>
          <w:u w:val="single"/>
          <w:lang w:eastAsia="es-ES"/>
        </w:rPr>
      </w:pPr>
      <w:r w:rsidRPr="00B92510">
        <w:rPr>
          <w:noProof/>
          <w:lang w:eastAsia="es-ES"/>
        </w:rPr>
        <w:drawing>
          <wp:inline distT="0" distB="0" distL="0" distR="0">
            <wp:extent cx="4752944" cy="3990109"/>
            <wp:effectExtent l="0" t="0" r="0" b="0"/>
            <wp:docPr id="36" name="Imagen 36" descr="C:\Users\Álvaro\Dropbox\TFG\Diagramas de casos de uso\Seleccionar actividad - 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Álvaro\Dropbox\TFG\Diagramas de casos de uso\Seleccionar actividad - alumno.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0439" t="5570" r="9793" b="12076"/>
                    <a:stretch/>
                  </pic:blipFill>
                  <pic:spPr bwMode="auto">
                    <a:xfrm>
                      <a:off x="0" y="0"/>
                      <a:ext cx="4767048" cy="4001949"/>
                    </a:xfrm>
                    <a:prstGeom prst="rect">
                      <a:avLst/>
                    </a:prstGeom>
                    <a:noFill/>
                    <a:ln>
                      <a:noFill/>
                    </a:ln>
                    <a:extLst>
                      <a:ext uri="{53640926-AAD7-44D8-BBD7-CCE9431645EC}">
                        <a14:shadowObscured xmlns:a14="http://schemas.microsoft.com/office/drawing/2010/main"/>
                      </a:ext>
                    </a:extLst>
                  </pic:spPr>
                </pic:pic>
              </a:graphicData>
            </a:graphic>
          </wp:inline>
        </w:drawing>
      </w:r>
    </w:p>
    <w:p w:rsidR="00EF165C" w:rsidRDefault="00EF165C" w:rsidP="00EF26E0">
      <w:pPr>
        <w:pStyle w:val="Cuerpo"/>
        <w:jc w:val="center"/>
        <w:rPr>
          <w:u w:val="single"/>
        </w:rPr>
      </w:pPr>
    </w:p>
    <w:p w:rsidR="00EF26E0" w:rsidRPr="00EF165C" w:rsidRDefault="00EF26E0" w:rsidP="00EF26E0">
      <w:pPr>
        <w:rPr>
          <w:u w:val="single"/>
        </w:rPr>
      </w:pPr>
    </w:p>
    <w:p w:rsidR="003C776D" w:rsidRDefault="003C776D" w:rsidP="003C776D">
      <w:pPr>
        <w:pStyle w:val="Ttulo3"/>
      </w:pPr>
      <w:r>
        <w:lastRenderedPageBreak/>
        <w:t>Plantillas de casos de uso</w:t>
      </w:r>
    </w:p>
    <w:p w:rsidR="00F64894" w:rsidRDefault="003C776D" w:rsidP="003C776D">
      <w:r>
        <w:t>La plantilla tipo que se va utilizar en este apa</w:t>
      </w:r>
      <w:r w:rsidR="00EF26E0">
        <w:t>rtado tiene la siguiente forma:</w:t>
      </w:r>
    </w:p>
    <w:p w:rsidR="00EF26E0" w:rsidRDefault="00EF26E0" w:rsidP="003C776D"/>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3C776D" w:rsidTr="00F64894">
        <w:trPr>
          <w:cantSplit/>
        </w:trPr>
        <w:tc>
          <w:tcPr>
            <w:tcW w:w="3603" w:type="dxa"/>
            <w:shd w:val="clear" w:color="auto" w:fill="E7E6E6" w:themeFill="background2"/>
            <w:vAlign w:val="center"/>
          </w:tcPr>
          <w:p w:rsidR="003C776D" w:rsidRPr="003C776D" w:rsidRDefault="003C776D" w:rsidP="003C776D">
            <w:pPr>
              <w:rPr>
                <w:b/>
              </w:rPr>
            </w:pPr>
            <w:r w:rsidRPr="003C776D">
              <w:rPr>
                <w:b/>
              </w:rPr>
              <w:t>REF &lt;id del requisito&gt;</w:t>
            </w:r>
          </w:p>
        </w:tc>
        <w:tc>
          <w:tcPr>
            <w:tcW w:w="4891" w:type="dxa"/>
            <w:gridSpan w:val="2"/>
            <w:shd w:val="clear" w:color="auto" w:fill="E7E6E6" w:themeFill="background2"/>
          </w:tcPr>
          <w:p w:rsidR="003C776D" w:rsidRDefault="003C776D" w:rsidP="003C776D">
            <w:r>
              <w:t>&lt;nombre del requisito&gt;</w:t>
            </w:r>
          </w:p>
        </w:tc>
      </w:tr>
      <w:tr w:rsidR="003C776D" w:rsidTr="00F64894">
        <w:trPr>
          <w:cantSplit/>
        </w:trPr>
        <w:tc>
          <w:tcPr>
            <w:tcW w:w="3603" w:type="dxa"/>
            <w:shd w:val="clear" w:color="auto" w:fill="auto"/>
            <w:vAlign w:val="center"/>
          </w:tcPr>
          <w:p w:rsidR="003C776D" w:rsidRPr="003C776D" w:rsidRDefault="003C776D" w:rsidP="003C776D">
            <w:pPr>
              <w:rPr>
                <w:b/>
              </w:rPr>
            </w:pPr>
            <w:r w:rsidRPr="003C776D">
              <w:rPr>
                <w:b/>
              </w:rPr>
              <w:t>Descripción</w:t>
            </w:r>
          </w:p>
        </w:tc>
        <w:tc>
          <w:tcPr>
            <w:tcW w:w="4891" w:type="dxa"/>
            <w:gridSpan w:val="2"/>
            <w:shd w:val="clear" w:color="auto" w:fill="auto"/>
          </w:tcPr>
          <w:p w:rsidR="003C776D" w:rsidRDefault="003C776D" w:rsidP="003C776D">
            <w:r>
              <w:t>El sistema deberá comportarse tal como se describe en el siguiente caso de uso { concreto cuando &lt;evento de activación&gt; , abstracto durante la realización de los casos de uso &lt;lista de casos de uso&gt;}</w:t>
            </w:r>
          </w:p>
        </w:tc>
      </w:tr>
      <w:tr w:rsidR="003C776D" w:rsidTr="00F64894">
        <w:trPr>
          <w:cantSplit/>
        </w:trPr>
        <w:tc>
          <w:tcPr>
            <w:tcW w:w="3603" w:type="dxa"/>
            <w:shd w:val="clear" w:color="auto" w:fill="E7E6E6" w:themeFill="background2"/>
            <w:vAlign w:val="center"/>
          </w:tcPr>
          <w:p w:rsidR="003C776D" w:rsidRPr="003C776D" w:rsidRDefault="003C776D" w:rsidP="003C776D">
            <w:pPr>
              <w:rPr>
                <w:b/>
              </w:rPr>
            </w:pPr>
            <w:r w:rsidRPr="003C776D">
              <w:rPr>
                <w:b/>
              </w:rPr>
              <w:t>Precondición</w:t>
            </w:r>
          </w:p>
        </w:tc>
        <w:tc>
          <w:tcPr>
            <w:tcW w:w="4891" w:type="dxa"/>
            <w:gridSpan w:val="2"/>
            <w:shd w:val="clear" w:color="auto" w:fill="E7E6E6" w:themeFill="background2"/>
          </w:tcPr>
          <w:p w:rsidR="003C776D" w:rsidRDefault="003C776D" w:rsidP="003C776D">
            <w:r>
              <w:t>&lt;precondición del caso de uso&gt;</w:t>
            </w:r>
          </w:p>
        </w:tc>
      </w:tr>
      <w:tr w:rsidR="003C776D" w:rsidTr="00F64894">
        <w:trPr>
          <w:cantSplit/>
        </w:trPr>
        <w:tc>
          <w:tcPr>
            <w:tcW w:w="3603" w:type="dxa"/>
            <w:vMerge w:val="restart"/>
            <w:shd w:val="clear" w:color="auto" w:fill="auto"/>
            <w:vAlign w:val="center"/>
          </w:tcPr>
          <w:p w:rsidR="003C776D" w:rsidRPr="003C776D" w:rsidRDefault="003C776D" w:rsidP="003C776D">
            <w:pPr>
              <w:rPr>
                <w:b/>
              </w:rPr>
            </w:pPr>
            <w:r w:rsidRPr="003C776D">
              <w:rPr>
                <w:b/>
              </w:rPr>
              <w:t>Secuencia Normal</w:t>
            </w:r>
          </w:p>
        </w:tc>
        <w:tc>
          <w:tcPr>
            <w:tcW w:w="759" w:type="dxa"/>
            <w:shd w:val="clear" w:color="auto" w:fill="auto"/>
          </w:tcPr>
          <w:p w:rsidR="003C776D" w:rsidRDefault="003C776D" w:rsidP="003C776D">
            <w:r>
              <w:t>Paso</w:t>
            </w:r>
          </w:p>
        </w:tc>
        <w:tc>
          <w:tcPr>
            <w:tcW w:w="4132" w:type="dxa"/>
            <w:shd w:val="clear" w:color="auto" w:fill="auto"/>
          </w:tcPr>
          <w:p w:rsidR="003C776D" w:rsidRDefault="003C776D" w:rsidP="003C776D">
            <w:r>
              <w:t>Acción</w:t>
            </w:r>
          </w:p>
        </w:tc>
      </w:tr>
      <w:tr w:rsidR="003C776D" w:rsidTr="00F64894">
        <w:trPr>
          <w:cantSplit/>
        </w:trPr>
        <w:tc>
          <w:tcPr>
            <w:tcW w:w="3603" w:type="dxa"/>
            <w:vMerge/>
            <w:shd w:val="clear" w:color="auto" w:fill="auto"/>
            <w:vAlign w:val="center"/>
          </w:tcPr>
          <w:p w:rsidR="003C776D" w:rsidRPr="003C776D" w:rsidRDefault="003C776D" w:rsidP="003C776D">
            <w:pPr>
              <w:rPr>
                <w:b/>
              </w:rPr>
            </w:pPr>
          </w:p>
        </w:tc>
        <w:tc>
          <w:tcPr>
            <w:tcW w:w="759" w:type="dxa"/>
            <w:shd w:val="clear" w:color="auto" w:fill="auto"/>
            <w:vAlign w:val="center"/>
          </w:tcPr>
          <w:p w:rsidR="003C776D" w:rsidRDefault="003C776D" w:rsidP="003C776D">
            <w:r>
              <w:t>1</w:t>
            </w:r>
          </w:p>
        </w:tc>
        <w:tc>
          <w:tcPr>
            <w:tcW w:w="4132" w:type="dxa"/>
            <w:shd w:val="clear" w:color="auto" w:fill="auto"/>
          </w:tcPr>
          <w:p w:rsidR="003C776D" w:rsidRDefault="003C776D" w:rsidP="003C776D">
            <w:r>
              <w:t xml:space="preserve">{El &lt;actor&gt; , El sistema} &lt;acción realizada por el actor o sistema&gt;, se realiza el caso de uso </w:t>
            </w:r>
          </w:p>
          <w:p w:rsidR="003C776D" w:rsidRDefault="003C776D" w:rsidP="003C776D">
            <w:r>
              <w:t>&lt; caso de uso RF-x&gt;</w:t>
            </w:r>
          </w:p>
        </w:tc>
      </w:tr>
      <w:tr w:rsidR="003C776D" w:rsidTr="00F64894">
        <w:trPr>
          <w:cantSplit/>
        </w:trPr>
        <w:tc>
          <w:tcPr>
            <w:tcW w:w="3603" w:type="dxa"/>
            <w:vMerge/>
            <w:shd w:val="clear" w:color="auto" w:fill="auto"/>
            <w:vAlign w:val="center"/>
          </w:tcPr>
          <w:p w:rsidR="003C776D" w:rsidRPr="003C776D" w:rsidRDefault="003C776D" w:rsidP="003C776D">
            <w:pPr>
              <w:rPr>
                <w:b/>
              </w:rPr>
            </w:pPr>
          </w:p>
        </w:tc>
        <w:tc>
          <w:tcPr>
            <w:tcW w:w="759" w:type="dxa"/>
            <w:shd w:val="clear" w:color="auto" w:fill="auto"/>
            <w:vAlign w:val="center"/>
          </w:tcPr>
          <w:p w:rsidR="003C776D" w:rsidRDefault="003C776D" w:rsidP="003C776D">
            <w:r>
              <w:t>2</w:t>
            </w:r>
          </w:p>
        </w:tc>
        <w:tc>
          <w:tcPr>
            <w:tcW w:w="4132" w:type="dxa"/>
            <w:shd w:val="clear" w:color="auto" w:fill="auto"/>
          </w:tcPr>
          <w:p w:rsidR="003C776D" w:rsidRDefault="003C776D" w:rsidP="003C776D">
            <w:r>
              <w:t>Si &lt;condición&gt;, {el &lt;actor&gt; , el sistema} &lt;acción realizada por el actor o sistema&gt;&gt;, se realiza el caso de uso &lt; caso de uso RF-x&gt;</w:t>
            </w:r>
          </w:p>
        </w:tc>
      </w:tr>
      <w:tr w:rsidR="003C776D" w:rsidTr="00F64894">
        <w:trPr>
          <w:cantSplit/>
        </w:trPr>
        <w:tc>
          <w:tcPr>
            <w:tcW w:w="3603" w:type="dxa"/>
            <w:vMerge/>
            <w:shd w:val="clear" w:color="auto" w:fill="auto"/>
            <w:vAlign w:val="center"/>
          </w:tcPr>
          <w:p w:rsidR="003C776D" w:rsidRPr="003C776D" w:rsidRDefault="003C776D" w:rsidP="003C776D">
            <w:pPr>
              <w:rPr>
                <w:b/>
              </w:rPr>
            </w:pPr>
          </w:p>
        </w:tc>
        <w:tc>
          <w:tcPr>
            <w:tcW w:w="759" w:type="dxa"/>
            <w:shd w:val="clear" w:color="auto" w:fill="auto"/>
            <w:vAlign w:val="center"/>
          </w:tcPr>
          <w:p w:rsidR="003C776D" w:rsidRDefault="003C776D" w:rsidP="003C776D">
            <w:r>
              <w:t>…</w:t>
            </w:r>
          </w:p>
        </w:tc>
        <w:tc>
          <w:tcPr>
            <w:tcW w:w="4132" w:type="dxa"/>
            <w:shd w:val="clear" w:color="auto" w:fill="auto"/>
          </w:tcPr>
          <w:p w:rsidR="003C776D" w:rsidRDefault="003C776D" w:rsidP="003C776D">
            <w:r>
              <w:t>…</w:t>
            </w:r>
          </w:p>
        </w:tc>
      </w:tr>
      <w:tr w:rsidR="003C776D" w:rsidTr="00F64894">
        <w:trPr>
          <w:cantSplit/>
        </w:trPr>
        <w:tc>
          <w:tcPr>
            <w:tcW w:w="3603" w:type="dxa"/>
            <w:shd w:val="clear" w:color="auto" w:fill="E7E6E6" w:themeFill="background2"/>
            <w:vAlign w:val="center"/>
          </w:tcPr>
          <w:p w:rsidR="003C776D" w:rsidRPr="003C776D" w:rsidRDefault="003C776D" w:rsidP="003C776D">
            <w:pPr>
              <w:rPr>
                <w:b/>
              </w:rPr>
            </w:pPr>
            <w:r w:rsidRPr="003C776D">
              <w:rPr>
                <w:b/>
              </w:rPr>
              <w:t>Post-condición</w:t>
            </w:r>
          </w:p>
        </w:tc>
        <w:tc>
          <w:tcPr>
            <w:tcW w:w="4891" w:type="dxa"/>
            <w:gridSpan w:val="2"/>
            <w:shd w:val="clear" w:color="auto" w:fill="E7E6E6" w:themeFill="background2"/>
          </w:tcPr>
          <w:p w:rsidR="003C776D" w:rsidRDefault="003C776D" w:rsidP="003C776D">
            <w:r>
              <w:t>&lt;post-condición del caso de uso&gt;</w:t>
            </w:r>
          </w:p>
        </w:tc>
      </w:tr>
      <w:tr w:rsidR="003C776D" w:rsidTr="00F64894">
        <w:trPr>
          <w:cantSplit/>
        </w:trPr>
        <w:tc>
          <w:tcPr>
            <w:tcW w:w="3603" w:type="dxa"/>
            <w:vMerge w:val="restart"/>
            <w:shd w:val="clear" w:color="auto" w:fill="auto"/>
            <w:vAlign w:val="center"/>
          </w:tcPr>
          <w:p w:rsidR="003C776D" w:rsidRPr="003C776D" w:rsidRDefault="003C776D" w:rsidP="003C776D">
            <w:pPr>
              <w:rPr>
                <w:b/>
              </w:rPr>
            </w:pPr>
            <w:r w:rsidRPr="003C776D">
              <w:rPr>
                <w:b/>
                <w:caps/>
              </w:rPr>
              <w:t>Excepciones</w:t>
            </w:r>
          </w:p>
        </w:tc>
        <w:tc>
          <w:tcPr>
            <w:tcW w:w="759" w:type="dxa"/>
            <w:shd w:val="clear" w:color="auto" w:fill="auto"/>
          </w:tcPr>
          <w:p w:rsidR="003C776D" w:rsidRDefault="003C776D" w:rsidP="003C776D">
            <w:r>
              <w:t>Paso</w:t>
            </w:r>
          </w:p>
        </w:tc>
        <w:tc>
          <w:tcPr>
            <w:tcW w:w="4132" w:type="dxa"/>
            <w:shd w:val="clear" w:color="auto" w:fill="auto"/>
          </w:tcPr>
          <w:p w:rsidR="003C776D" w:rsidRDefault="003C776D" w:rsidP="003C776D">
            <w:r>
              <w:t>Acción</w:t>
            </w:r>
          </w:p>
        </w:tc>
      </w:tr>
      <w:tr w:rsidR="003C776D" w:rsidTr="00F64894">
        <w:trPr>
          <w:cantSplit/>
        </w:trPr>
        <w:tc>
          <w:tcPr>
            <w:tcW w:w="3603" w:type="dxa"/>
            <w:vMerge/>
            <w:shd w:val="clear" w:color="auto" w:fill="auto"/>
            <w:vAlign w:val="center"/>
          </w:tcPr>
          <w:p w:rsidR="003C776D" w:rsidRPr="003C776D" w:rsidRDefault="003C776D" w:rsidP="003C776D">
            <w:pPr>
              <w:rPr>
                <w:b/>
              </w:rPr>
            </w:pPr>
          </w:p>
        </w:tc>
        <w:tc>
          <w:tcPr>
            <w:tcW w:w="759" w:type="dxa"/>
            <w:shd w:val="clear" w:color="auto" w:fill="auto"/>
            <w:vAlign w:val="center"/>
          </w:tcPr>
          <w:p w:rsidR="003C776D" w:rsidRDefault="003C776D" w:rsidP="003C776D">
            <w:r>
              <w:t>1</w:t>
            </w:r>
          </w:p>
        </w:tc>
        <w:tc>
          <w:tcPr>
            <w:tcW w:w="4132" w:type="dxa"/>
            <w:shd w:val="clear" w:color="auto" w:fill="auto"/>
          </w:tcPr>
          <w:p w:rsidR="003C776D" w:rsidRDefault="003C776D" w:rsidP="003C776D">
            <w:r>
              <w:t xml:space="preserve">Si &lt;condición de excepción&gt;,{el &lt;actor&gt; , el sistema} }&lt;acción realizada por el actor o sistema&gt;&gt;, se realiza el caso de uso </w:t>
            </w:r>
          </w:p>
          <w:p w:rsidR="003C776D" w:rsidRDefault="003C776D" w:rsidP="003C776D">
            <w:r>
              <w:t>&lt; caso de uso RF-x&gt;, a continuación este caso de uso {continua, aborta}</w:t>
            </w:r>
          </w:p>
        </w:tc>
      </w:tr>
      <w:tr w:rsidR="003C776D" w:rsidTr="00F64894">
        <w:trPr>
          <w:cantSplit/>
        </w:trPr>
        <w:tc>
          <w:tcPr>
            <w:tcW w:w="3603" w:type="dxa"/>
            <w:vMerge/>
            <w:shd w:val="clear" w:color="auto" w:fill="auto"/>
            <w:vAlign w:val="center"/>
          </w:tcPr>
          <w:p w:rsidR="003C776D" w:rsidRPr="003C776D" w:rsidRDefault="003C776D" w:rsidP="003C776D">
            <w:pPr>
              <w:rPr>
                <w:b/>
              </w:rPr>
            </w:pPr>
          </w:p>
        </w:tc>
        <w:tc>
          <w:tcPr>
            <w:tcW w:w="759" w:type="dxa"/>
            <w:shd w:val="clear" w:color="auto" w:fill="auto"/>
            <w:vAlign w:val="center"/>
          </w:tcPr>
          <w:p w:rsidR="003C776D" w:rsidRDefault="003C776D" w:rsidP="003C776D">
            <w:r>
              <w:t>…</w:t>
            </w:r>
          </w:p>
        </w:tc>
        <w:tc>
          <w:tcPr>
            <w:tcW w:w="4132" w:type="dxa"/>
            <w:shd w:val="clear" w:color="auto" w:fill="auto"/>
          </w:tcPr>
          <w:p w:rsidR="003C776D" w:rsidRDefault="003C776D" w:rsidP="003C776D">
            <w:r>
              <w:t>…</w:t>
            </w:r>
          </w:p>
        </w:tc>
      </w:tr>
      <w:tr w:rsidR="003C776D" w:rsidTr="00F64894">
        <w:trPr>
          <w:cantSplit/>
        </w:trPr>
        <w:tc>
          <w:tcPr>
            <w:tcW w:w="3603" w:type="dxa"/>
            <w:shd w:val="clear" w:color="auto" w:fill="E7E6E6" w:themeFill="background2"/>
            <w:vAlign w:val="center"/>
          </w:tcPr>
          <w:p w:rsidR="003C776D" w:rsidRPr="003C776D" w:rsidRDefault="003C776D" w:rsidP="003C776D">
            <w:pPr>
              <w:rPr>
                <w:b/>
              </w:rPr>
            </w:pPr>
            <w:r w:rsidRPr="003C776D">
              <w:rPr>
                <w:b/>
              </w:rPr>
              <w:t>Importancia</w:t>
            </w:r>
          </w:p>
        </w:tc>
        <w:tc>
          <w:tcPr>
            <w:tcW w:w="4891" w:type="dxa"/>
            <w:gridSpan w:val="2"/>
            <w:shd w:val="clear" w:color="auto" w:fill="E7E6E6" w:themeFill="background2"/>
          </w:tcPr>
          <w:p w:rsidR="003C776D" w:rsidRDefault="00645B80" w:rsidP="003C776D">
            <w:r>
              <w:t>&lt;baja, media, alta&gt;</w:t>
            </w:r>
          </w:p>
        </w:tc>
      </w:tr>
      <w:tr w:rsidR="003C776D" w:rsidTr="00F64894">
        <w:trPr>
          <w:cantSplit/>
        </w:trPr>
        <w:tc>
          <w:tcPr>
            <w:tcW w:w="3603" w:type="dxa"/>
            <w:shd w:val="clear" w:color="auto" w:fill="auto"/>
            <w:vAlign w:val="center"/>
          </w:tcPr>
          <w:p w:rsidR="003C776D" w:rsidRPr="003C776D" w:rsidRDefault="003C776D" w:rsidP="003C776D">
            <w:pPr>
              <w:rPr>
                <w:b/>
              </w:rPr>
            </w:pPr>
            <w:r w:rsidRPr="003C776D">
              <w:rPr>
                <w:b/>
              </w:rPr>
              <w:t>Frecuencia</w:t>
            </w:r>
          </w:p>
        </w:tc>
        <w:tc>
          <w:tcPr>
            <w:tcW w:w="4891" w:type="dxa"/>
            <w:gridSpan w:val="2"/>
            <w:shd w:val="clear" w:color="auto" w:fill="auto"/>
          </w:tcPr>
          <w:p w:rsidR="003C776D" w:rsidRDefault="00645B80" w:rsidP="003C776D">
            <w:r>
              <w:t>&lt;baja, media, alta&gt;</w:t>
            </w:r>
          </w:p>
        </w:tc>
      </w:tr>
      <w:tr w:rsidR="003C776D" w:rsidTr="00F64894">
        <w:trPr>
          <w:cantSplit/>
        </w:trPr>
        <w:tc>
          <w:tcPr>
            <w:tcW w:w="3603" w:type="dxa"/>
            <w:shd w:val="clear" w:color="auto" w:fill="E7E6E6" w:themeFill="background2"/>
            <w:vAlign w:val="center"/>
          </w:tcPr>
          <w:p w:rsidR="003C776D" w:rsidRPr="003C776D" w:rsidRDefault="003C776D" w:rsidP="003C776D">
            <w:pPr>
              <w:rPr>
                <w:b/>
              </w:rPr>
            </w:pPr>
            <w:r w:rsidRPr="003C776D">
              <w:rPr>
                <w:b/>
              </w:rPr>
              <w:t>Urgencia</w:t>
            </w:r>
          </w:p>
        </w:tc>
        <w:tc>
          <w:tcPr>
            <w:tcW w:w="4891" w:type="dxa"/>
            <w:gridSpan w:val="2"/>
            <w:shd w:val="clear" w:color="auto" w:fill="E7E6E6" w:themeFill="background2"/>
          </w:tcPr>
          <w:p w:rsidR="003C776D" w:rsidRDefault="003C776D" w:rsidP="003C776D">
            <w:r>
              <w:t>&lt;baja, media, alta&gt;</w:t>
            </w:r>
          </w:p>
        </w:tc>
      </w:tr>
    </w:tbl>
    <w:p w:rsidR="003C776D" w:rsidRDefault="003C776D" w:rsidP="003C776D"/>
    <w:p w:rsidR="00EF26E0" w:rsidRPr="003C776D" w:rsidRDefault="00EF26E0" w:rsidP="003C776D">
      <w:r>
        <w:br w:type="page"/>
      </w:r>
    </w:p>
    <w:p w:rsidR="00D00993" w:rsidRDefault="00060070" w:rsidP="00060070">
      <w:pPr>
        <w:pStyle w:val="Ttulo4"/>
      </w:pPr>
      <w:r>
        <w:lastRenderedPageBreak/>
        <w:t>Pertenecientes a Moodle</w:t>
      </w:r>
    </w:p>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060070" w:rsidTr="00060070">
        <w:trPr>
          <w:cantSplit/>
        </w:trPr>
        <w:tc>
          <w:tcPr>
            <w:tcW w:w="3598" w:type="dxa"/>
            <w:shd w:val="clear" w:color="auto" w:fill="E7E6E6" w:themeFill="background2"/>
            <w:vAlign w:val="center"/>
          </w:tcPr>
          <w:p w:rsidR="00060070" w:rsidRPr="003C776D" w:rsidRDefault="00B92510" w:rsidP="00D84C19">
            <w:pPr>
              <w:rPr>
                <w:b/>
              </w:rPr>
            </w:pPr>
            <w:r>
              <w:rPr>
                <w:b/>
              </w:rPr>
              <w:t>RF-M01</w:t>
            </w:r>
          </w:p>
        </w:tc>
        <w:tc>
          <w:tcPr>
            <w:tcW w:w="4886" w:type="dxa"/>
            <w:gridSpan w:val="2"/>
            <w:shd w:val="clear" w:color="auto" w:fill="E7E6E6" w:themeFill="background2"/>
          </w:tcPr>
          <w:p w:rsidR="00060070" w:rsidRPr="00060070" w:rsidRDefault="00913FBD" w:rsidP="00B92510">
            <w:pPr>
              <w:rPr>
                <w:b/>
              </w:rPr>
            </w:pPr>
            <w:r>
              <w:rPr>
                <w:b/>
              </w:rPr>
              <w:t>Crear la</w:t>
            </w:r>
            <w:r w:rsidR="00060070" w:rsidRPr="00060070">
              <w:rPr>
                <w:b/>
              </w:rPr>
              <w:t xml:space="preserve"> </w:t>
            </w:r>
            <w:r w:rsidR="00B92510">
              <w:rPr>
                <w:b/>
              </w:rPr>
              <w:t>actividad</w:t>
            </w:r>
          </w:p>
        </w:tc>
      </w:tr>
      <w:tr w:rsidR="00060070" w:rsidTr="00060070">
        <w:trPr>
          <w:cantSplit/>
        </w:trPr>
        <w:tc>
          <w:tcPr>
            <w:tcW w:w="3598" w:type="dxa"/>
            <w:shd w:val="clear" w:color="auto" w:fill="auto"/>
            <w:vAlign w:val="center"/>
          </w:tcPr>
          <w:p w:rsidR="00060070" w:rsidRPr="003C776D" w:rsidRDefault="00060070" w:rsidP="00D84C19">
            <w:pPr>
              <w:rPr>
                <w:b/>
              </w:rPr>
            </w:pPr>
            <w:r w:rsidRPr="003C776D">
              <w:rPr>
                <w:b/>
              </w:rPr>
              <w:t>Descripción</w:t>
            </w:r>
          </w:p>
        </w:tc>
        <w:tc>
          <w:tcPr>
            <w:tcW w:w="4886" w:type="dxa"/>
            <w:gridSpan w:val="2"/>
            <w:shd w:val="clear" w:color="auto" w:fill="auto"/>
          </w:tcPr>
          <w:p w:rsidR="00060070" w:rsidRDefault="00060070" w:rsidP="00D84C19">
            <w:r>
              <w:t>Crear una actividad de tipo “herramienta externa” que al ser clicada, redirija al servicio web.</w:t>
            </w:r>
          </w:p>
        </w:tc>
      </w:tr>
      <w:tr w:rsidR="00060070" w:rsidTr="00060070">
        <w:trPr>
          <w:cantSplit/>
        </w:trPr>
        <w:tc>
          <w:tcPr>
            <w:tcW w:w="3598" w:type="dxa"/>
            <w:shd w:val="clear" w:color="auto" w:fill="E7E6E6" w:themeFill="background2"/>
            <w:vAlign w:val="center"/>
          </w:tcPr>
          <w:p w:rsidR="00060070" w:rsidRPr="003C776D" w:rsidRDefault="00060070" w:rsidP="00D84C19">
            <w:pPr>
              <w:rPr>
                <w:b/>
              </w:rPr>
            </w:pPr>
            <w:r w:rsidRPr="003C776D">
              <w:rPr>
                <w:b/>
              </w:rPr>
              <w:t>Precondición</w:t>
            </w:r>
          </w:p>
        </w:tc>
        <w:tc>
          <w:tcPr>
            <w:tcW w:w="4886" w:type="dxa"/>
            <w:gridSpan w:val="2"/>
            <w:shd w:val="clear" w:color="auto" w:fill="E7E6E6" w:themeFill="background2"/>
          </w:tcPr>
          <w:p w:rsidR="00060070" w:rsidRDefault="00060070" w:rsidP="00060070">
            <w:r>
              <w:t>Acceder a Moodle co</w:t>
            </w:r>
            <w:r w:rsidR="00913FBD">
              <w:t>n las credenciales del profesor y que el curso en el que va a añadirse la actividad esté ya creado.</w:t>
            </w:r>
          </w:p>
        </w:tc>
      </w:tr>
      <w:tr w:rsidR="00060070" w:rsidTr="00060070">
        <w:trPr>
          <w:cantSplit/>
        </w:trPr>
        <w:tc>
          <w:tcPr>
            <w:tcW w:w="3598" w:type="dxa"/>
            <w:vMerge w:val="restart"/>
            <w:shd w:val="clear" w:color="auto" w:fill="auto"/>
            <w:vAlign w:val="center"/>
          </w:tcPr>
          <w:p w:rsidR="00060070" w:rsidRPr="003C776D" w:rsidRDefault="00060070" w:rsidP="00D84C19">
            <w:pPr>
              <w:rPr>
                <w:b/>
              </w:rPr>
            </w:pPr>
            <w:r w:rsidRPr="003C776D">
              <w:rPr>
                <w:b/>
              </w:rPr>
              <w:t>Secuencia Normal</w:t>
            </w:r>
          </w:p>
        </w:tc>
        <w:tc>
          <w:tcPr>
            <w:tcW w:w="759" w:type="dxa"/>
            <w:shd w:val="clear" w:color="auto" w:fill="auto"/>
          </w:tcPr>
          <w:p w:rsidR="00060070" w:rsidRDefault="00060070" w:rsidP="00D84C19">
            <w:r>
              <w:t>Paso</w:t>
            </w:r>
          </w:p>
        </w:tc>
        <w:tc>
          <w:tcPr>
            <w:tcW w:w="4127" w:type="dxa"/>
            <w:shd w:val="clear" w:color="auto" w:fill="auto"/>
          </w:tcPr>
          <w:p w:rsidR="00060070" w:rsidRDefault="00060070" w:rsidP="00D84C19">
            <w:r>
              <w:t>Acción</w:t>
            </w:r>
          </w:p>
        </w:tc>
      </w:tr>
      <w:tr w:rsidR="00060070" w:rsidTr="00060070">
        <w:trPr>
          <w:cantSplit/>
        </w:trPr>
        <w:tc>
          <w:tcPr>
            <w:tcW w:w="3598" w:type="dxa"/>
            <w:vMerge/>
            <w:shd w:val="clear" w:color="auto" w:fill="auto"/>
            <w:vAlign w:val="center"/>
          </w:tcPr>
          <w:p w:rsidR="00060070" w:rsidRPr="003C776D" w:rsidRDefault="00060070" w:rsidP="00D84C19">
            <w:pPr>
              <w:rPr>
                <w:b/>
              </w:rPr>
            </w:pPr>
          </w:p>
        </w:tc>
        <w:tc>
          <w:tcPr>
            <w:tcW w:w="759" w:type="dxa"/>
            <w:shd w:val="clear" w:color="auto" w:fill="auto"/>
            <w:vAlign w:val="center"/>
          </w:tcPr>
          <w:p w:rsidR="00060070" w:rsidRDefault="00060070" w:rsidP="00D84C19">
            <w:r>
              <w:t>1</w:t>
            </w:r>
          </w:p>
        </w:tc>
        <w:tc>
          <w:tcPr>
            <w:tcW w:w="4127" w:type="dxa"/>
            <w:shd w:val="clear" w:color="auto" w:fill="auto"/>
          </w:tcPr>
          <w:p w:rsidR="00060070" w:rsidRDefault="00060070" w:rsidP="00D84C19">
            <w:r>
              <w:t>El profesor accede a Moodle con sus credenciales, y entra al curso en el que desea crear la actividad.</w:t>
            </w:r>
          </w:p>
        </w:tc>
      </w:tr>
      <w:tr w:rsidR="00060070" w:rsidTr="00060070">
        <w:trPr>
          <w:cantSplit/>
        </w:trPr>
        <w:tc>
          <w:tcPr>
            <w:tcW w:w="3598" w:type="dxa"/>
            <w:vMerge/>
            <w:shd w:val="clear" w:color="auto" w:fill="auto"/>
            <w:vAlign w:val="center"/>
          </w:tcPr>
          <w:p w:rsidR="00060070" w:rsidRPr="003C776D" w:rsidRDefault="00060070" w:rsidP="00D84C19">
            <w:pPr>
              <w:rPr>
                <w:b/>
              </w:rPr>
            </w:pPr>
          </w:p>
        </w:tc>
        <w:tc>
          <w:tcPr>
            <w:tcW w:w="759" w:type="dxa"/>
            <w:shd w:val="clear" w:color="auto" w:fill="auto"/>
            <w:vAlign w:val="center"/>
          </w:tcPr>
          <w:p w:rsidR="00060070" w:rsidRDefault="00060070" w:rsidP="00D84C19">
            <w:r>
              <w:t>2</w:t>
            </w:r>
          </w:p>
        </w:tc>
        <w:tc>
          <w:tcPr>
            <w:tcW w:w="4127" w:type="dxa"/>
            <w:shd w:val="clear" w:color="auto" w:fill="auto"/>
          </w:tcPr>
          <w:p w:rsidR="00060070" w:rsidRDefault="00060070" w:rsidP="00060070">
            <w:r>
              <w:t>Crea una actividad de tipo “herramienta externa”</w:t>
            </w:r>
            <w:r w:rsidR="006A14CA">
              <w:t xml:space="preserve"> estableciendo la URL</w:t>
            </w:r>
            <w:r w:rsidR="00B92510">
              <w:t>, key y secret</w:t>
            </w:r>
            <w:r w:rsidR="006A14CA">
              <w:t xml:space="preserve"> del servicio web con el que se va a enlazar y guarda los cambios.</w:t>
            </w:r>
          </w:p>
        </w:tc>
      </w:tr>
      <w:tr w:rsidR="00060070" w:rsidTr="00060070">
        <w:trPr>
          <w:cantSplit/>
        </w:trPr>
        <w:tc>
          <w:tcPr>
            <w:tcW w:w="3598" w:type="dxa"/>
            <w:shd w:val="clear" w:color="auto" w:fill="E7E6E6" w:themeFill="background2"/>
            <w:vAlign w:val="center"/>
          </w:tcPr>
          <w:p w:rsidR="00060070" w:rsidRPr="003C776D" w:rsidRDefault="00060070" w:rsidP="00D84C19">
            <w:pPr>
              <w:rPr>
                <w:b/>
              </w:rPr>
            </w:pPr>
            <w:r w:rsidRPr="003C776D">
              <w:rPr>
                <w:b/>
              </w:rPr>
              <w:t>Post-condición</w:t>
            </w:r>
          </w:p>
        </w:tc>
        <w:tc>
          <w:tcPr>
            <w:tcW w:w="4886" w:type="dxa"/>
            <w:gridSpan w:val="2"/>
            <w:shd w:val="clear" w:color="auto" w:fill="E7E6E6" w:themeFill="background2"/>
          </w:tcPr>
          <w:p w:rsidR="00060070" w:rsidRDefault="00060070" w:rsidP="00060070">
            <w:r>
              <w:t>La nueva actividad aparece en el curso para poder ser accedida.</w:t>
            </w:r>
          </w:p>
        </w:tc>
      </w:tr>
      <w:tr w:rsidR="00A4283A" w:rsidTr="00060070">
        <w:trPr>
          <w:cantSplit/>
        </w:trPr>
        <w:tc>
          <w:tcPr>
            <w:tcW w:w="3598" w:type="dxa"/>
            <w:vMerge w:val="restart"/>
            <w:shd w:val="clear" w:color="auto" w:fill="auto"/>
            <w:vAlign w:val="center"/>
          </w:tcPr>
          <w:p w:rsidR="00A4283A" w:rsidRPr="003C776D" w:rsidRDefault="00A4283A" w:rsidP="00D84C19">
            <w:pPr>
              <w:rPr>
                <w:b/>
              </w:rPr>
            </w:pPr>
            <w:r w:rsidRPr="003C776D">
              <w:rPr>
                <w:b/>
                <w:caps/>
              </w:rPr>
              <w:t>Excepciones</w:t>
            </w:r>
          </w:p>
        </w:tc>
        <w:tc>
          <w:tcPr>
            <w:tcW w:w="759" w:type="dxa"/>
            <w:shd w:val="clear" w:color="auto" w:fill="auto"/>
          </w:tcPr>
          <w:p w:rsidR="00A4283A" w:rsidRDefault="00A4283A" w:rsidP="00D84C19">
            <w:r>
              <w:t>Paso</w:t>
            </w:r>
          </w:p>
        </w:tc>
        <w:tc>
          <w:tcPr>
            <w:tcW w:w="4127" w:type="dxa"/>
            <w:shd w:val="clear" w:color="auto" w:fill="auto"/>
          </w:tcPr>
          <w:p w:rsidR="00A4283A" w:rsidRDefault="00A4283A" w:rsidP="00D84C19">
            <w:r>
              <w:t>Acción</w:t>
            </w:r>
          </w:p>
        </w:tc>
      </w:tr>
      <w:tr w:rsidR="00A4283A" w:rsidTr="00060070">
        <w:trPr>
          <w:cantSplit/>
        </w:trPr>
        <w:tc>
          <w:tcPr>
            <w:tcW w:w="3598" w:type="dxa"/>
            <w:vMerge/>
            <w:shd w:val="clear" w:color="auto" w:fill="auto"/>
            <w:vAlign w:val="center"/>
          </w:tcPr>
          <w:p w:rsidR="00A4283A" w:rsidRPr="003C776D" w:rsidRDefault="00A4283A" w:rsidP="00060070">
            <w:pPr>
              <w:rPr>
                <w:b/>
              </w:rPr>
            </w:pPr>
          </w:p>
        </w:tc>
        <w:tc>
          <w:tcPr>
            <w:tcW w:w="759" w:type="dxa"/>
            <w:shd w:val="clear" w:color="auto" w:fill="auto"/>
            <w:vAlign w:val="center"/>
          </w:tcPr>
          <w:p w:rsidR="00A4283A" w:rsidRDefault="00A4283A" w:rsidP="00060070">
            <w:r>
              <w:t>1</w:t>
            </w:r>
          </w:p>
        </w:tc>
        <w:tc>
          <w:tcPr>
            <w:tcW w:w="4127" w:type="dxa"/>
            <w:shd w:val="clear" w:color="auto" w:fill="auto"/>
          </w:tcPr>
          <w:p w:rsidR="00A4283A" w:rsidRDefault="00A4283A" w:rsidP="00060070">
            <w:r>
              <w:t>Si el profesor introduce credenciales incorrectos, no podrá acceder a Moodle.</w:t>
            </w:r>
          </w:p>
        </w:tc>
      </w:tr>
      <w:tr w:rsidR="00A4283A" w:rsidTr="00060070">
        <w:trPr>
          <w:cantSplit/>
        </w:trPr>
        <w:tc>
          <w:tcPr>
            <w:tcW w:w="3598" w:type="dxa"/>
            <w:vMerge/>
            <w:shd w:val="clear" w:color="auto" w:fill="auto"/>
            <w:vAlign w:val="center"/>
          </w:tcPr>
          <w:p w:rsidR="00A4283A" w:rsidRPr="003C776D" w:rsidRDefault="00A4283A" w:rsidP="00060070">
            <w:pPr>
              <w:rPr>
                <w:b/>
              </w:rPr>
            </w:pPr>
          </w:p>
        </w:tc>
        <w:tc>
          <w:tcPr>
            <w:tcW w:w="759" w:type="dxa"/>
            <w:shd w:val="clear" w:color="auto" w:fill="auto"/>
            <w:vAlign w:val="center"/>
          </w:tcPr>
          <w:p w:rsidR="00A4283A" w:rsidRDefault="00A4283A" w:rsidP="00060070">
            <w:r>
              <w:t>2</w:t>
            </w:r>
          </w:p>
        </w:tc>
        <w:tc>
          <w:tcPr>
            <w:tcW w:w="4127" w:type="dxa"/>
            <w:shd w:val="clear" w:color="auto" w:fill="auto"/>
          </w:tcPr>
          <w:p w:rsidR="00A4283A" w:rsidRDefault="00A4283A" w:rsidP="00AC3475">
            <w:r>
              <w:t>Si el curso no está creado, no se podrá crear la actividad.</w:t>
            </w:r>
          </w:p>
        </w:tc>
      </w:tr>
      <w:tr w:rsidR="00A4283A" w:rsidTr="00060070">
        <w:trPr>
          <w:cantSplit/>
        </w:trPr>
        <w:tc>
          <w:tcPr>
            <w:tcW w:w="3598" w:type="dxa"/>
            <w:vMerge/>
            <w:shd w:val="clear" w:color="auto" w:fill="auto"/>
            <w:vAlign w:val="center"/>
          </w:tcPr>
          <w:p w:rsidR="00A4283A" w:rsidRPr="003C776D" w:rsidRDefault="00A4283A" w:rsidP="00060070">
            <w:pPr>
              <w:rPr>
                <w:b/>
              </w:rPr>
            </w:pPr>
          </w:p>
        </w:tc>
        <w:tc>
          <w:tcPr>
            <w:tcW w:w="759" w:type="dxa"/>
            <w:shd w:val="clear" w:color="auto" w:fill="auto"/>
            <w:vAlign w:val="center"/>
          </w:tcPr>
          <w:p w:rsidR="00A4283A" w:rsidRDefault="00A4283A" w:rsidP="00060070">
            <w:r>
              <w:t>3</w:t>
            </w:r>
          </w:p>
        </w:tc>
        <w:tc>
          <w:tcPr>
            <w:tcW w:w="4127" w:type="dxa"/>
            <w:shd w:val="clear" w:color="auto" w:fill="auto"/>
          </w:tcPr>
          <w:p w:rsidR="00A4283A" w:rsidRDefault="00A4283A" w:rsidP="00A4283A">
            <w:r>
              <w:t>Si introduce alguno de los parámetros (URL, key, secret) incorrectamente, no podrá acceder a la actividad.</w:t>
            </w:r>
          </w:p>
        </w:tc>
      </w:tr>
      <w:tr w:rsidR="00060070" w:rsidTr="00060070">
        <w:trPr>
          <w:cantSplit/>
        </w:trPr>
        <w:tc>
          <w:tcPr>
            <w:tcW w:w="3598" w:type="dxa"/>
            <w:shd w:val="clear" w:color="auto" w:fill="E7E6E6" w:themeFill="background2"/>
            <w:vAlign w:val="center"/>
          </w:tcPr>
          <w:p w:rsidR="00060070" w:rsidRPr="003C776D" w:rsidRDefault="00060070" w:rsidP="00060070">
            <w:pPr>
              <w:rPr>
                <w:b/>
              </w:rPr>
            </w:pPr>
            <w:r w:rsidRPr="003C776D">
              <w:rPr>
                <w:b/>
              </w:rPr>
              <w:t>Importancia</w:t>
            </w:r>
          </w:p>
        </w:tc>
        <w:tc>
          <w:tcPr>
            <w:tcW w:w="4886" w:type="dxa"/>
            <w:gridSpan w:val="2"/>
            <w:shd w:val="clear" w:color="auto" w:fill="E7E6E6" w:themeFill="background2"/>
          </w:tcPr>
          <w:p w:rsidR="00060070" w:rsidRDefault="00645B80" w:rsidP="00060070">
            <w:r>
              <w:t>Alta.</w:t>
            </w:r>
          </w:p>
        </w:tc>
      </w:tr>
      <w:tr w:rsidR="00060070" w:rsidTr="00060070">
        <w:trPr>
          <w:cantSplit/>
        </w:trPr>
        <w:tc>
          <w:tcPr>
            <w:tcW w:w="3598" w:type="dxa"/>
            <w:shd w:val="clear" w:color="auto" w:fill="auto"/>
            <w:vAlign w:val="center"/>
          </w:tcPr>
          <w:p w:rsidR="00060070" w:rsidRPr="003C776D" w:rsidRDefault="00060070" w:rsidP="00060070">
            <w:pPr>
              <w:rPr>
                <w:b/>
              </w:rPr>
            </w:pPr>
            <w:r w:rsidRPr="003C776D">
              <w:rPr>
                <w:b/>
              </w:rPr>
              <w:t>Frecuencia</w:t>
            </w:r>
          </w:p>
        </w:tc>
        <w:tc>
          <w:tcPr>
            <w:tcW w:w="4886" w:type="dxa"/>
            <w:gridSpan w:val="2"/>
            <w:shd w:val="clear" w:color="auto" w:fill="auto"/>
          </w:tcPr>
          <w:p w:rsidR="00060070" w:rsidRDefault="00645B80" w:rsidP="00060070">
            <w:r>
              <w:t>Baja.</w:t>
            </w:r>
          </w:p>
        </w:tc>
      </w:tr>
      <w:tr w:rsidR="00060070" w:rsidTr="00060070">
        <w:trPr>
          <w:cantSplit/>
        </w:trPr>
        <w:tc>
          <w:tcPr>
            <w:tcW w:w="3598" w:type="dxa"/>
            <w:shd w:val="clear" w:color="auto" w:fill="E7E6E6" w:themeFill="background2"/>
            <w:vAlign w:val="center"/>
          </w:tcPr>
          <w:p w:rsidR="00060070" w:rsidRPr="003C776D" w:rsidRDefault="00060070" w:rsidP="00060070">
            <w:pPr>
              <w:rPr>
                <w:b/>
              </w:rPr>
            </w:pPr>
            <w:r w:rsidRPr="003C776D">
              <w:rPr>
                <w:b/>
              </w:rPr>
              <w:t>Urgencia</w:t>
            </w:r>
          </w:p>
        </w:tc>
        <w:tc>
          <w:tcPr>
            <w:tcW w:w="4886" w:type="dxa"/>
            <w:gridSpan w:val="2"/>
            <w:shd w:val="clear" w:color="auto" w:fill="E7E6E6" w:themeFill="background2"/>
          </w:tcPr>
          <w:p w:rsidR="00060070" w:rsidRDefault="00060070" w:rsidP="00060070">
            <w:r>
              <w:t>Alta</w:t>
            </w:r>
            <w:r w:rsidR="00645B80">
              <w:t>.</w:t>
            </w:r>
          </w:p>
        </w:tc>
      </w:tr>
    </w:tbl>
    <w:p w:rsidR="00115546" w:rsidRDefault="00115546" w:rsidP="00115546"/>
    <w:p w:rsidR="006A14CA" w:rsidRDefault="00AC3475" w:rsidP="00115546">
      <w:r>
        <w:br w:type="page"/>
      </w:r>
    </w:p>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6A14CA" w:rsidTr="00D84C19">
        <w:trPr>
          <w:cantSplit/>
        </w:trPr>
        <w:tc>
          <w:tcPr>
            <w:tcW w:w="3598" w:type="dxa"/>
            <w:shd w:val="clear" w:color="auto" w:fill="E7E6E6" w:themeFill="background2"/>
            <w:vAlign w:val="center"/>
          </w:tcPr>
          <w:p w:rsidR="006A14CA" w:rsidRPr="003C776D" w:rsidRDefault="00A4283A" w:rsidP="00D84C19">
            <w:pPr>
              <w:rPr>
                <w:b/>
              </w:rPr>
            </w:pPr>
            <w:r>
              <w:rPr>
                <w:b/>
              </w:rPr>
              <w:lastRenderedPageBreak/>
              <w:t>RF-M02</w:t>
            </w:r>
          </w:p>
        </w:tc>
        <w:tc>
          <w:tcPr>
            <w:tcW w:w="4886" w:type="dxa"/>
            <w:gridSpan w:val="2"/>
            <w:shd w:val="clear" w:color="auto" w:fill="E7E6E6" w:themeFill="background2"/>
          </w:tcPr>
          <w:p w:rsidR="006A14CA" w:rsidRPr="00060070" w:rsidRDefault="00A4283A" w:rsidP="00D84C19">
            <w:pPr>
              <w:rPr>
                <w:b/>
              </w:rPr>
            </w:pPr>
            <w:r>
              <w:rPr>
                <w:b/>
              </w:rPr>
              <w:t>Configurar la</w:t>
            </w:r>
            <w:r w:rsidR="006A14CA">
              <w:rPr>
                <w:b/>
              </w:rPr>
              <w:t xml:space="preserve"> actividad</w:t>
            </w:r>
          </w:p>
        </w:tc>
      </w:tr>
      <w:tr w:rsidR="006A14CA" w:rsidTr="00D84C19">
        <w:trPr>
          <w:cantSplit/>
        </w:trPr>
        <w:tc>
          <w:tcPr>
            <w:tcW w:w="3598" w:type="dxa"/>
            <w:shd w:val="clear" w:color="auto" w:fill="auto"/>
            <w:vAlign w:val="center"/>
          </w:tcPr>
          <w:p w:rsidR="006A14CA" w:rsidRPr="003C776D" w:rsidRDefault="006A14CA" w:rsidP="00D84C19">
            <w:pPr>
              <w:rPr>
                <w:b/>
              </w:rPr>
            </w:pPr>
            <w:r w:rsidRPr="003C776D">
              <w:rPr>
                <w:b/>
              </w:rPr>
              <w:t>Descripción</w:t>
            </w:r>
          </w:p>
        </w:tc>
        <w:tc>
          <w:tcPr>
            <w:tcW w:w="4886" w:type="dxa"/>
            <w:gridSpan w:val="2"/>
            <w:shd w:val="clear" w:color="auto" w:fill="auto"/>
          </w:tcPr>
          <w:p w:rsidR="006A14CA" w:rsidRDefault="006A14CA" w:rsidP="00A4283A">
            <w:r>
              <w:t xml:space="preserve">La actividad creada </w:t>
            </w:r>
            <w:r w:rsidR="00A4283A">
              <w:t>podrá ser configurada o editada por el profesor.</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Precondición</w:t>
            </w:r>
          </w:p>
        </w:tc>
        <w:tc>
          <w:tcPr>
            <w:tcW w:w="4886" w:type="dxa"/>
            <w:gridSpan w:val="2"/>
            <w:shd w:val="clear" w:color="auto" w:fill="E7E6E6" w:themeFill="background2"/>
          </w:tcPr>
          <w:p w:rsidR="006A14CA" w:rsidRDefault="00A4283A" w:rsidP="00A4283A">
            <w:r>
              <w:t>Tener creada la actividad.</w:t>
            </w:r>
          </w:p>
        </w:tc>
      </w:tr>
      <w:tr w:rsidR="006A14CA" w:rsidTr="00D84C19">
        <w:trPr>
          <w:cantSplit/>
        </w:trPr>
        <w:tc>
          <w:tcPr>
            <w:tcW w:w="3598" w:type="dxa"/>
            <w:vMerge w:val="restart"/>
            <w:shd w:val="clear" w:color="auto" w:fill="auto"/>
            <w:vAlign w:val="center"/>
          </w:tcPr>
          <w:p w:rsidR="006A14CA" w:rsidRPr="003C776D" w:rsidRDefault="006A14CA" w:rsidP="00D84C19">
            <w:pPr>
              <w:rPr>
                <w:b/>
              </w:rPr>
            </w:pPr>
            <w:r w:rsidRPr="003C776D">
              <w:rPr>
                <w:b/>
              </w:rPr>
              <w:t>Secuencia Normal</w:t>
            </w:r>
          </w:p>
        </w:tc>
        <w:tc>
          <w:tcPr>
            <w:tcW w:w="759" w:type="dxa"/>
            <w:shd w:val="clear" w:color="auto" w:fill="auto"/>
          </w:tcPr>
          <w:p w:rsidR="006A14CA" w:rsidRDefault="006A14CA" w:rsidP="00D84C19">
            <w:r>
              <w:t>Paso</w:t>
            </w:r>
          </w:p>
        </w:tc>
        <w:tc>
          <w:tcPr>
            <w:tcW w:w="4127" w:type="dxa"/>
            <w:shd w:val="clear" w:color="auto" w:fill="auto"/>
          </w:tcPr>
          <w:p w:rsidR="006A14CA" w:rsidRDefault="006A14CA" w:rsidP="00D84C19">
            <w:r>
              <w:t>Acción</w:t>
            </w:r>
          </w:p>
        </w:tc>
      </w:tr>
      <w:tr w:rsidR="006A14CA" w:rsidTr="00D84C19">
        <w:trPr>
          <w:cantSplit/>
        </w:trPr>
        <w:tc>
          <w:tcPr>
            <w:tcW w:w="3598" w:type="dxa"/>
            <w:vMerge/>
            <w:shd w:val="clear" w:color="auto" w:fill="auto"/>
            <w:vAlign w:val="center"/>
          </w:tcPr>
          <w:p w:rsidR="006A14CA" w:rsidRPr="003C776D" w:rsidRDefault="006A14CA" w:rsidP="00D84C19">
            <w:pPr>
              <w:rPr>
                <w:b/>
              </w:rPr>
            </w:pPr>
          </w:p>
        </w:tc>
        <w:tc>
          <w:tcPr>
            <w:tcW w:w="759" w:type="dxa"/>
            <w:shd w:val="clear" w:color="auto" w:fill="auto"/>
            <w:vAlign w:val="center"/>
          </w:tcPr>
          <w:p w:rsidR="006A14CA" w:rsidRDefault="006A14CA" w:rsidP="00D84C19">
            <w:r>
              <w:t>1</w:t>
            </w:r>
          </w:p>
        </w:tc>
        <w:tc>
          <w:tcPr>
            <w:tcW w:w="4127" w:type="dxa"/>
            <w:shd w:val="clear" w:color="auto" w:fill="auto"/>
          </w:tcPr>
          <w:p w:rsidR="006A14CA" w:rsidRDefault="006A14CA" w:rsidP="006A14CA">
            <w:r>
              <w:t>El profesor accede a Moodle con sus credenciales y pulsa</w:t>
            </w:r>
            <w:r w:rsidR="00A4283A">
              <w:t xml:space="preserve"> en “editar” sobre la actividad.</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Post-condición</w:t>
            </w:r>
          </w:p>
        </w:tc>
        <w:tc>
          <w:tcPr>
            <w:tcW w:w="4886" w:type="dxa"/>
            <w:gridSpan w:val="2"/>
            <w:shd w:val="clear" w:color="auto" w:fill="E7E6E6" w:themeFill="background2"/>
          </w:tcPr>
          <w:p w:rsidR="006A14CA" w:rsidRDefault="006A14CA" w:rsidP="006A14CA">
            <w:r>
              <w:t>La actividad queda configurada.</w:t>
            </w:r>
          </w:p>
        </w:tc>
      </w:tr>
      <w:tr w:rsidR="006A14CA" w:rsidTr="00D84C19">
        <w:trPr>
          <w:cantSplit/>
        </w:trPr>
        <w:tc>
          <w:tcPr>
            <w:tcW w:w="3598" w:type="dxa"/>
            <w:vMerge w:val="restart"/>
            <w:shd w:val="clear" w:color="auto" w:fill="auto"/>
            <w:vAlign w:val="center"/>
          </w:tcPr>
          <w:p w:rsidR="006A14CA" w:rsidRPr="003C776D" w:rsidRDefault="006A14CA" w:rsidP="00D84C19">
            <w:pPr>
              <w:rPr>
                <w:b/>
              </w:rPr>
            </w:pPr>
            <w:r w:rsidRPr="003C776D">
              <w:rPr>
                <w:b/>
                <w:caps/>
              </w:rPr>
              <w:t>Excepciones</w:t>
            </w:r>
          </w:p>
        </w:tc>
        <w:tc>
          <w:tcPr>
            <w:tcW w:w="759" w:type="dxa"/>
            <w:shd w:val="clear" w:color="auto" w:fill="auto"/>
          </w:tcPr>
          <w:p w:rsidR="006A14CA" w:rsidRDefault="006A14CA" w:rsidP="00D84C19">
            <w:r>
              <w:t>Paso</w:t>
            </w:r>
          </w:p>
        </w:tc>
        <w:tc>
          <w:tcPr>
            <w:tcW w:w="4127" w:type="dxa"/>
            <w:shd w:val="clear" w:color="auto" w:fill="auto"/>
          </w:tcPr>
          <w:p w:rsidR="006A14CA" w:rsidRDefault="006A14CA" w:rsidP="00D84C19">
            <w:r>
              <w:t>Acción</w:t>
            </w:r>
          </w:p>
        </w:tc>
      </w:tr>
      <w:tr w:rsidR="006A14CA" w:rsidTr="00D84C19">
        <w:trPr>
          <w:cantSplit/>
        </w:trPr>
        <w:tc>
          <w:tcPr>
            <w:tcW w:w="3598" w:type="dxa"/>
            <w:vMerge/>
            <w:shd w:val="clear" w:color="auto" w:fill="auto"/>
            <w:vAlign w:val="center"/>
          </w:tcPr>
          <w:p w:rsidR="006A14CA" w:rsidRPr="003C776D" w:rsidRDefault="006A14CA" w:rsidP="00D84C19">
            <w:pPr>
              <w:rPr>
                <w:b/>
              </w:rPr>
            </w:pPr>
          </w:p>
        </w:tc>
        <w:tc>
          <w:tcPr>
            <w:tcW w:w="759" w:type="dxa"/>
            <w:shd w:val="clear" w:color="auto" w:fill="auto"/>
            <w:vAlign w:val="center"/>
          </w:tcPr>
          <w:p w:rsidR="006A14CA" w:rsidRDefault="006A14CA" w:rsidP="00D84C19">
            <w:r>
              <w:t>1</w:t>
            </w:r>
          </w:p>
        </w:tc>
        <w:tc>
          <w:tcPr>
            <w:tcW w:w="4127" w:type="dxa"/>
            <w:shd w:val="clear" w:color="auto" w:fill="auto"/>
          </w:tcPr>
          <w:p w:rsidR="006A14CA" w:rsidRDefault="00A4283A" w:rsidP="00A4283A">
            <w:r>
              <w:t>Si el profesor introduce credenciales incorrectos, no podrá acceder a Moodle.</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Importancia</w:t>
            </w:r>
          </w:p>
        </w:tc>
        <w:tc>
          <w:tcPr>
            <w:tcW w:w="4886" w:type="dxa"/>
            <w:gridSpan w:val="2"/>
            <w:shd w:val="clear" w:color="auto" w:fill="E7E6E6" w:themeFill="background2"/>
          </w:tcPr>
          <w:p w:rsidR="006A14CA" w:rsidRDefault="00645B80" w:rsidP="00D84C19">
            <w:r>
              <w:t>Alta.</w:t>
            </w:r>
          </w:p>
        </w:tc>
      </w:tr>
      <w:tr w:rsidR="006A14CA" w:rsidTr="00D84C19">
        <w:trPr>
          <w:cantSplit/>
        </w:trPr>
        <w:tc>
          <w:tcPr>
            <w:tcW w:w="3598" w:type="dxa"/>
            <w:shd w:val="clear" w:color="auto" w:fill="auto"/>
            <w:vAlign w:val="center"/>
          </w:tcPr>
          <w:p w:rsidR="006A14CA" w:rsidRPr="003C776D" w:rsidRDefault="006A14CA" w:rsidP="00D84C19">
            <w:pPr>
              <w:rPr>
                <w:b/>
              </w:rPr>
            </w:pPr>
            <w:r w:rsidRPr="003C776D">
              <w:rPr>
                <w:b/>
              </w:rPr>
              <w:t>Frecuencia</w:t>
            </w:r>
          </w:p>
        </w:tc>
        <w:tc>
          <w:tcPr>
            <w:tcW w:w="4886" w:type="dxa"/>
            <w:gridSpan w:val="2"/>
            <w:shd w:val="clear" w:color="auto" w:fill="auto"/>
          </w:tcPr>
          <w:p w:rsidR="006A14CA" w:rsidRDefault="00645B80" w:rsidP="00D84C19">
            <w:r>
              <w:t>Baja.</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Urgencia</w:t>
            </w:r>
          </w:p>
        </w:tc>
        <w:tc>
          <w:tcPr>
            <w:tcW w:w="4886" w:type="dxa"/>
            <w:gridSpan w:val="2"/>
            <w:shd w:val="clear" w:color="auto" w:fill="E7E6E6" w:themeFill="background2"/>
          </w:tcPr>
          <w:p w:rsidR="006A14CA" w:rsidRDefault="006A14CA" w:rsidP="00D84C19">
            <w:r>
              <w:t>Alta</w:t>
            </w:r>
            <w:r w:rsidR="00645B80">
              <w:t>.</w:t>
            </w:r>
          </w:p>
        </w:tc>
      </w:tr>
    </w:tbl>
    <w:p w:rsidR="006A14CA" w:rsidRDefault="006A14CA" w:rsidP="00115546"/>
    <w:p w:rsidR="0072584A" w:rsidRDefault="0072584A" w:rsidP="00115546"/>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6A14CA" w:rsidTr="00D84C19">
        <w:trPr>
          <w:cantSplit/>
        </w:trPr>
        <w:tc>
          <w:tcPr>
            <w:tcW w:w="3598" w:type="dxa"/>
            <w:shd w:val="clear" w:color="auto" w:fill="E7E6E6" w:themeFill="background2"/>
            <w:vAlign w:val="center"/>
          </w:tcPr>
          <w:p w:rsidR="006A14CA" w:rsidRPr="003C776D" w:rsidRDefault="00A4283A" w:rsidP="00D84C19">
            <w:pPr>
              <w:rPr>
                <w:b/>
              </w:rPr>
            </w:pPr>
            <w:r>
              <w:rPr>
                <w:b/>
              </w:rPr>
              <w:t>RF-M03</w:t>
            </w:r>
          </w:p>
        </w:tc>
        <w:tc>
          <w:tcPr>
            <w:tcW w:w="4886" w:type="dxa"/>
            <w:gridSpan w:val="2"/>
            <w:shd w:val="clear" w:color="auto" w:fill="E7E6E6" w:themeFill="background2"/>
          </w:tcPr>
          <w:p w:rsidR="006A14CA" w:rsidRPr="00060070" w:rsidRDefault="007D25B2" w:rsidP="00D84C19">
            <w:pPr>
              <w:rPr>
                <w:b/>
              </w:rPr>
            </w:pPr>
            <w:r>
              <w:rPr>
                <w:b/>
              </w:rPr>
              <w:t>Seleccionar actividad</w:t>
            </w:r>
          </w:p>
        </w:tc>
      </w:tr>
      <w:tr w:rsidR="006A14CA" w:rsidTr="00D84C19">
        <w:trPr>
          <w:cantSplit/>
        </w:trPr>
        <w:tc>
          <w:tcPr>
            <w:tcW w:w="3598" w:type="dxa"/>
            <w:shd w:val="clear" w:color="auto" w:fill="auto"/>
            <w:vAlign w:val="center"/>
          </w:tcPr>
          <w:p w:rsidR="006A14CA" w:rsidRPr="003C776D" w:rsidRDefault="006A14CA" w:rsidP="00D84C19">
            <w:pPr>
              <w:rPr>
                <w:b/>
              </w:rPr>
            </w:pPr>
            <w:r w:rsidRPr="003C776D">
              <w:rPr>
                <w:b/>
              </w:rPr>
              <w:t>Descripción</w:t>
            </w:r>
          </w:p>
        </w:tc>
        <w:tc>
          <w:tcPr>
            <w:tcW w:w="4886" w:type="dxa"/>
            <w:gridSpan w:val="2"/>
            <w:shd w:val="clear" w:color="auto" w:fill="auto"/>
          </w:tcPr>
          <w:p w:rsidR="006A14CA" w:rsidRDefault="007D25B2" w:rsidP="00D84C19">
            <w:r>
              <w:t>El usuario, bien sea el profesor o el alumno, cli</w:t>
            </w:r>
            <w:r w:rsidR="00A4283A">
              <w:t>ca sobre la actividad de Moodle y es redirigido al servicio web.</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Precondición</w:t>
            </w:r>
          </w:p>
        </w:tc>
        <w:tc>
          <w:tcPr>
            <w:tcW w:w="4886" w:type="dxa"/>
            <w:gridSpan w:val="2"/>
            <w:shd w:val="clear" w:color="auto" w:fill="E7E6E6" w:themeFill="background2"/>
          </w:tcPr>
          <w:p w:rsidR="006A14CA" w:rsidRDefault="007D25B2" w:rsidP="00D84C19">
            <w:r>
              <w:t>La actividad debe de estar creada y configurada correctamente.</w:t>
            </w:r>
          </w:p>
        </w:tc>
      </w:tr>
      <w:tr w:rsidR="006A14CA" w:rsidTr="00D84C19">
        <w:trPr>
          <w:cantSplit/>
        </w:trPr>
        <w:tc>
          <w:tcPr>
            <w:tcW w:w="3598" w:type="dxa"/>
            <w:vMerge w:val="restart"/>
            <w:shd w:val="clear" w:color="auto" w:fill="auto"/>
            <w:vAlign w:val="center"/>
          </w:tcPr>
          <w:p w:rsidR="006A14CA" w:rsidRPr="003C776D" w:rsidRDefault="006A14CA" w:rsidP="00D84C19">
            <w:pPr>
              <w:rPr>
                <w:b/>
              </w:rPr>
            </w:pPr>
            <w:r w:rsidRPr="003C776D">
              <w:rPr>
                <w:b/>
              </w:rPr>
              <w:t>Secuencia Normal</w:t>
            </w:r>
          </w:p>
        </w:tc>
        <w:tc>
          <w:tcPr>
            <w:tcW w:w="759" w:type="dxa"/>
            <w:shd w:val="clear" w:color="auto" w:fill="auto"/>
          </w:tcPr>
          <w:p w:rsidR="006A14CA" w:rsidRDefault="006A14CA" w:rsidP="00D84C19">
            <w:r>
              <w:t>Paso</w:t>
            </w:r>
          </w:p>
        </w:tc>
        <w:tc>
          <w:tcPr>
            <w:tcW w:w="4127" w:type="dxa"/>
            <w:shd w:val="clear" w:color="auto" w:fill="auto"/>
          </w:tcPr>
          <w:p w:rsidR="006A14CA" w:rsidRDefault="006A14CA" w:rsidP="00D84C19">
            <w:r>
              <w:t>Acción</w:t>
            </w:r>
          </w:p>
        </w:tc>
      </w:tr>
      <w:tr w:rsidR="006A14CA" w:rsidTr="00D84C19">
        <w:trPr>
          <w:cantSplit/>
        </w:trPr>
        <w:tc>
          <w:tcPr>
            <w:tcW w:w="3598" w:type="dxa"/>
            <w:vMerge/>
            <w:shd w:val="clear" w:color="auto" w:fill="auto"/>
            <w:vAlign w:val="center"/>
          </w:tcPr>
          <w:p w:rsidR="006A14CA" w:rsidRPr="003C776D" w:rsidRDefault="006A14CA" w:rsidP="00D84C19">
            <w:pPr>
              <w:rPr>
                <w:b/>
              </w:rPr>
            </w:pPr>
          </w:p>
        </w:tc>
        <w:tc>
          <w:tcPr>
            <w:tcW w:w="759" w:type="dxa"/>
            <w:shd w:val="clear" w:color="auto" w:fill="auto"/>
            <w:vAlign w:val="center"/>
          </w:tcPr>
          <w:p w:rsidR="006A14CA" w:rsidRDefault="006A14CA" w:rsidP="00D84C19">
            <w:r>
              <w:t>1</w:t>
            </w:r>
          </w:p>
        </w:tc>
        <w:tc>
          <w:tcPr>
            <w:tcW w:w="4127" w:type="dxa"/>
            <w:shd w:val="clear" w:color="auto" w:fill="auto"/>
          </w:tcPr>
          <w:p w:rsidR="006A14CA" w:rsidRDefault="007D25B2" w:rsidP="007D25B2">
            <w:r>
              <w:t>El profesor o alumno accede a Moodle con sus credenciales y clica sobre la actividad.</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Post-condición</w:t>
            </w:r>
          </w:p>
        </w:tc>
        <w:tc>
          <w:tcPr>
            <w:tcW w:w="4886" w:type="dxa"/>
            <w:gridSpan w:val="2"/>
            <w:shd w:val="clear" w:color="auto" w:fill="E7E6E6" w:themeFill="background2"/>
          </w:tcPr>
          <w:p w:rsidR="006A14CA" w:rsidRDefault="007D25B2" w:rsidP="00D84C19">
            <w:r>
              <w:t>El usuario accede al servicio web en función de su rol.</w:t>
            </w:r>
          </w:p>
        </w:tc>
      </w:tr>
      <w:tr w:rsidR="006A14CA" w:rsidTr="00D84C19">
        <w:trPr>
          <w:cantSplit/>
        </w:trPr>
        <w:tc>
          <w:tcPr>
            <w:tcW w:w="3598" w:type="dxa"/>
            <w:vMerge w:val="restart"/>
            <w:shd w:val="clear" w:color="auto" w:fill="auto"/>
            <w:vAlign w:val="center"/>
          </w:tcPr>
          <w:p w:rsidR="006A14CA" w:rsidRPr="003C776D" w:rsidRDefault="006A14CA" w:rsidP="00D84C19">
            <w:pPr>
              <w:rPr>
                <w:b/>
              </w:rPr>
            </w:pPr>
            <w:r w:rsidRPr="003C776D">
              <w:rPr>
                <w:b/>
                <w:caps/>
              </w:rPr>
              <w:t>Excepciones</w:t>
            </w:r>
          </w:p>
        </w:tc>
        <w:tc>
          <w:tcPr>
            <w:tcW w:w="759" w:type="dxa"/>
            <w:shd w:val="clear" w:color="auto" w:fill="auto"/>
          </w:tcPr>
          <w:p w:rsidR="006A14CA" w:rsidRDefault="006A14CA" w:rsidP="00D84C19">
            <w:r>
              <w:t>Paso</w:t>
            </w:r>
          </w:p>
        </w:tc>
        <w:tc>
          <w:tcPr>
            <w:tcW w:w="4127" w:type="dxa"/>
            <w:shd w:val="clear" w:color="auto" w:fill="auto"/>
          </w:tcPr>
          <w:p w:rsidR="006A14CA" w:rsidRDefault="006A14CA" w:rsidP="00D84C19">
            <w:r>
              <w:t>Acción</w:t>
            </w:r>
          </w:p>
        </w:tc>
      </w:tr>
      <w:tr w:rsidR="006A14CA" w:rsidTr="00D84C19">
        <w:trPr>
          <w:cantSplit/>
        </w:trPr>
        <w:tc>
          <w:tcPr>
            <w:tcW w:w="3598" w:type="dxa"/>
            <w:vMerge/>
            <w:shd w:val="clear" w:color="auto" w:fill="auto"/>
            <w:vAlign w:val="center"/>
          </w:tcPr>
          <w:p w:rsidR="006A14CA" w:rsidRPr="003C776D" w:rsidRDefault="006A14CA" w:rsidP="00D84C19">
            <w:pPr>
              <w:rPr>
                <w:b/>
              </w:rPr>
            </w:pPr>
          </w:p>
        </w:tc>
        <w:tc>
          <w:tcPr>
            <w:tcW w:w="759" w:type="dxa"/>
            <w:shd w:val="clear" w:color="auto" w:fill="auto"/>
            <w:vAlign w:val="center"/>
          </w:tcPr>
          <w:p w:rsidR="006A14CA" w:rsidRDefault="006A14CA" w:rsidP="00D84C19">
            <w:r>
              <w:t>1</w:t>
            </w:r>
          </w:p>
        </w:tc>
        <w:tc>
          <w:tcPr>
            <w:tcW w:w="4127" w:type="dxa"/>
            <w:shd w:val="clear" w:color="auto" w:fill="auto"/>
          </w:tcPr>
          <w:p w:rsidR="006A14CA" w:rsidRDefault="007D25B2" w:rsidP="00D84C19">
            <w:r>
              <w:t>La actividad no está configurada correctamente.</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t>Importancia</w:t>
            </w:r>
          </w:p>
        </w:tc>
        <w:tc>
          <w:tcPr>
            <w:tcW w:w="4886" w:type="dxa"/>
            <w:gridSpan w:val="2"/>
            <w:shd w:val="clear" w:color="auto" w:fill="E7E6E6" w:themeFill="background2"/>
          </w:tcPr>
          <w:p w:rsidR="006A14CA" w:rsidRDefault="00645B80" w:rsidP="00D84C19">
            <w:r>
              <w:t>Alta.</w:t>
            </w:r>
          </w:p>
        </w:tc>
      </w:tr>
      <w:tr w:rsidR="006A14CA" w:rsidTr="00D84C19">
        <w:trPr>
          <w:cantSplit/>
        </w:trPr>
        <w:tc>
          <w:tcPr>
            <w:tcW w:w="3598" w:type="dxa"/>
            <w:shd w:val="clear" w:color="auto" w:fill="auto"/>
            <w:vAlign w:val="center"/>
          </w:tcPr>
          <w:p w:rsidR="006A14CA" w:rsidRPr="003C776D" w:rsidRDefault="006A14CA" w:rsidP="00D84C19">
            <w:pPr>
              <w:rPr>
                <w:b/>
              </w:rPr>
            </w:pPr>
            <w:r w:rsidRPr="003C776D">
              <w:rPr>
                <w:b/>
              </w:rPr>
              <w:t>Frecuencia</w:t>
            </w:r>
          </w:p>
        </w:tc>
        <w:tc>
          <w:tcPr>
            <w:tcW w:w="4886" w:type="dxa"/>
            <w:gridSpan w:val="2"/>
            <w:shd w:val="clear" w:color="auto" w:fill="auto"/>
          </w:tcPr>
          <w:p w:rsidR="006A14CA" w:rsidRDefault="00645B80" w:rsidP="00D84C19">
            <w:r>
              <w:t>Alta.</w:t>
            </w:r>
          </w:p>
        </w:tc>
      </w:tr>
      <w:tr w:rsidR="006A14CA" w:rsidTr="00D84C19">
        <w:trPr>
          <w:cantSplit/>
        </w:trPr>
        <w:tc>
          <w:tcPr>
            <w:tcW w:w="3598" w:type="dxa"/>
            <w:shd w:val="clear" w:color="auto" w:fill="E7E6E6" w:themeFill="background2"/>
            <w:vAlign w:val="center"/>
          </w:tcPr>
          <w:p w:rsidR="006A14CA" w:rsidRPr="003C776D" w:rsidRDefault="006A14CA" w:rsidP="00D84C19">
            <w:pPr>
              <w:rPr>
                <w:b/>
              </w:rPr>
            </w:pPr>
            <w:r w:rsidRPr="003C776D">
              <w:rPr>
                <w:b/>
              </w:rPr>
              <w:lastRenderedPageBreak/>
              <w:t>Urgencia</w:t>
            </w:r>
          </w:p>
        </w:tc>
        <w:tc>
          <w:tcPr>
            <w:tcW w:w="4886" w:type="dxa"/>
            <w:gridSpan w:val="2"/>
            <w:shd w:val="clear" w:color="auto" w:fill="E7E6E6" w:themeFill="background2"/>
          </w:tcPr>
          <w:p w:rsidR="006A14CA" w:rsidRDefault="006A14CA" w:rsidP="00D84C19">
            <w:r>
              <w:t>Alta</w:t>
            </w:r>
            <w:r w:rsidR="00645B80">
              <w:t>.</w:t>
            </w:r>
          </w:p>
        </w:tc>
      </w:tr>
    </w:tbl>
    <w:p w:rsidR="006A14CA" w:rsidRDefault="006A14CA" w:rsidP="00115546"/>
    <w:p w:rsidR="00AC3475" w:rsidRDefault="00AC3475" w:rsidP="00115546"/>
    <w:p w:rsidR="00170FC9" w:rsidRDefault="00170FC9" w:rsidP="00170FC9">
      <w:pPr>
        <w:pStyle w:val="Ttulo4"/>
      </w:pPr>
      <w:r>
        <w:t>Pertenecientes al Servicio web</w:t>
      </w:r>
    </w:p>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A4283A" w:rsidTr="004474DE">
        <w:trPr>
          <w:cantSplit/>
        </w:trPr>
        <w:tc>
          <w:tcPr>
            <w:tcW w:w="3598" w:type="dxa"/>
            <w:shd w:val="clear" w:color="auto" w:fill="E7E6E6" w:themeFill="background2"/>
            <w:vAlign w:val="center"/>
          </w:tcPr>
          <w:p w:rsidR="00A4283A" w:rsidRPr="003C776D" w:rsidRDefault="00A4283A" w:rsidP="004474DE">
            <w:pPr>
              <w:rPr>
                <w:b/>
              </w:rPr>
            </w:pPr>
            <w:r>
              <w:rPr>
                <w:b/>
              </w:rPr>
              <w:t>RF-SW01</w:t>
            </w:r>
          </w:p>
        </w:tc>
        <w:tc>
          <w:tcPr>
            <w:tcW w:w="4886" w:type="dxa"/>
            <w:gridSpan w:val="2"/>
            <w:shd w:val="clear" w:color="auto" w:fill="E7E6E6" w:themeFill="background2"/>
          </w:tcPr>
          <w:p w:rsidR="00A4283A" w:rsidRPr="00060070" w:rsidRDefault="00A4283A" w:rsidP="004474DE">
            <w:pPr>
              <w:rPr>
                <w:b/>
              </w:rPr>
            </w:pPr>
            <w:r>
              <w:rPr>
                <w:b/>
              </w:rPr>
              <w:t>Crear la opción de subida de ficheros</w:t>
            </w:r>
          </w:p>
        </w:tc>
      </w:tr>
      <w:tr w:rsidR="00A4283A" w:rsidTr="004474DE">
        <w:trPr>
          <w:cantSplit/>
        </w:trPr>
        <w:tc>
          <w:tcPr>
            <w:tcW w:w="3598" w:type="dxa"/>
            <w:shd w:val="clear" w:color="auto" w:fill="auto"/>
            <w:vAlign w:val="center"/>
          </w:tcPr>
          <w:p w:rsidR="00A4283A" w:rsidRPr="003C776D" w:rsidRDefault="00A4283A" w:rsidP="004474DE">
            <w:pPr>
              <w:rPr>
                <w:b/>
              </w:rPr>
            </w:pPr>
            <w:r w:rsidRPr="003C776D">
              <w:rPr>
                <w:b/>
              </w:rPr>
              <w:t>Descripción</w:t>
            </w:r>
          </w:p>
        </w:tc>
        <w:tc>
          <w:tcPr>
            <w:tcW w:w="4886" w:type="dxa"/>
            <w:gridSpan w:val="2"/>
            <w:shd w:val="clear" w:color="auto" w:fill="auto"/>
          </w:tcPr>
          <w:p w:rsidR="00A4283A" w:rsidRDefault="00A4283A" w:rsidP="00A4283A">
            <w:r>
              <w:t>El profesor creará la opción de subida de ficheros para que los alumnos puedan subir sus prácticas.</w:t>
            </w:r>
          </w:p>
        </w:tc>
      </w:tr>
      <w:tr w:rsidR="00A4283A" w:rsidTr="004474DE">
        <w:trPr>
          <w:cantSplit/>
        </w:trPr>
        <w:tc>
          <w:tcPr>
            <w:tcW w:w="3598" w:type="dxa"/>
            <w:shd w:val="clear" w:color="auto" w:fill="E7E6E6" w:themeFill="background2"/>
            <w:vAlign w:val="center"/>
          </w:tcPr>
          <w:p w:rsidR="00A4283A" w:rsidRPr="003C776D" w:rsidRDefault="00A4283A" w:rsidP="004474DE">
            <w:pPr>
              <w:rPr>
                <w:b/>
              </w:rPr>
            </w:pPr>
            <w:r w:rsidRPr="003C776D">
              <w:rPr>
                <w:b/>
              </w:rPr>
              <w:t>Precondición</w:t>
            </w:r>
          </w:p>
        </w:tc>
        <w:tc>
          <w:tcPr>
            <w:tcW w:w="4886" w:type="dxa"/>
            <w:gridSpan w:val="2"/>
            <w:shd w:val="clear" w:color="auto" w:fill="E7E6E6" w:themeFill="background2"/>
          </w:tcPr>
          <w:p w:rsidR="00A4283A" w:rsidRDefault="00A4283A" w:rsidP="004474DE">
            <w:r>
              <w:t>El profesor acce</w:t>
            </w:r>
            <w:r w:rsidR="004474DE">
              <w:t>de correctamente a la actividad que redirige al servicio web.</w:t>
            </w:r>
          </w:p>
        </w:tc>
      </w:tr>
      <w:tr w:rsidR="00A4283A" w:rsidTr="004474DE">
        <w:trPr>
          <w:cantSplit/>
        </w:trPr>
        <w:tc>
          <w:tcPr>
            <w:tcW w:w="3598" w:type="dxa"/>
            <w:vMerge w:val="restart"/>
            <w:shd w:val="clear" w:color="auto" w:fill="auto"/>
            <w:vAlign w:val="center"/>
          </w:tcPr>
          <w:p w:rsidR="00A4283A" w:rsidRDefault="00A4283A" w:rsidP="004474DE">
            <w:pPr>
              <w:rPr>
                <w:b/>
              </w:rPr>
            </w:pPr>
          </w:p>
          <w:p w:rsidR="00A4283A" w:rsidRPr="003C776D" w:rsidRDefault="00A4283A" w:rsidP="004474DE">
            <w:pPr>
              <w:rPr>
                <w:b/>
              </w:rPr>
            </w:pPr>
            <w:r w:rsidRPr="003C776D">
              <w:rPr>
                <w:b/>
              </w:rPr>
              <w:t>Secuencia Normal</w:t>
            </w:r>
          </w:p>
        </w:tc>
        <w:tc>
          <w:tcPr>
            <w:tcW w:w="759" w:type="dxa"/>
            <w:shd w:val="clear" w:color="auto" w:fill="auto"/>
          </w:tcPr>
          <w:p w:rsidR="00A4283A" w:rsidRDefault="00A4283A" w:rsidP="004474DE">
            <w:r>
              <w:t>Paso</w:t>
            </w:r>
          </w:p>
        </w:tc>
        <w:tc>
          <w:tcPr>
            <w:tcW w:w="4127" w:type="dxa"/>
            <w:shd w:val="clear" w:color="auto" w:fill="auto"/>
          </w:tcPr>
          <w:p w:rsidR="00A4283A" w:rsidRDefault="00A4283A" w:rsidP="004474DE">
            <w:r>
              <w:t>Acción</w:t>
            </w:r>
          </w:p>
        </w:tc>
      </w:tr>
      <w:tr w:rsidR="00A4283A" w:rsidTr="004474DE">
        <w:trPr>
          <w:cantSplit/>
        </w:trPr>
        <w:tc>
          <w:tcPr>
            <w:tcW w:w="3598" w:type="dxa"/>
            <w:vMerge/>
            <w:shd w:val="clear" w:color="auto" w:fill="auto"/>
            <w:vAlign w:val="center"/>
          </w:tcPr>
          <w:p w:rsidR="00A4283A" w:rsidRPr="003C776D" w:rsidRDefault="00A4283A" w:rsidP="004474DE">
            <w:pPr>
              <w:rPr>
                <w:b/>
              </w:rPr>
            </w:pPr>
          </w:p>
        </w:tc>
        <w:tc>
          <w:tcPr>
            <w:tcW w:w="759" w:type="dxa"/>
            <w:shd w:val="clear" w:color="auto" w:fill="auto"/>
            <w:vAlign w:val="center"/>
          </w:tcPr>
          <w:p w:rsidR="00A4283A" w:rsidRDefault="00A4283A" w:rsidP="004474DE">
            <w:r>
              <w:t>1</w:t>
            </w:r>
          </w:p>
        </w:tc>
        <w:tc>
          <w:tcPr>
            <w:tcW w:w="4127" w:type="dxa"/>
            <w:shd w:val="clear" w:color="auto" w:fill="auto"/>
          </w:tcPr>
          <w:p w:rsidR="00A4283A" w:rsidRDefault="00A4283A" w:rsidP="00A4283A">
            <w:r>
              <w:t>El profesor accede a la actividad.</w:t>
            </w:r>
          </w:p>
        </w:tc>
      </w:tr>
      <w:tr w:rsidR="00A4283A" w:rsidTr="004474DE">
        <w:trPr>
          <w:cantSplit/>
        </w:trPr>
        <w:tc>
          <w:tcPr>
            <w:tcW w:w="3598" w:type="dxa"/>
            <w:vMerge/>
            <w:shd w:val="clear" w:color="auto" w:fill="auto"/>
            <w:vAlign w:val="center"/>
          </w:tcPr>
          <w:p w:rsidR="00A4283A" w:rsidRPr="003C776D" w:rsidRDefault="00A4283A" w:rsidP="004474DE">
            <w:pPr>
              <w:rPr>
                <w:b/>
              </w:rPr>
            </w:pPr>
          </w:p>
        </w:tc>
        <w:tc>
          <w:tcPr>
            <w:tcW w:w="759" w:type="dxa"/>
            <w:shd w:val="clear" w:color="auto" w:fill="auto"/>
            <w:vAlign w:val="center"/>
          </w:tcPr>
          <w:p w:rsidR="00A4283A" w:rsidRDefault="00A4283A" w:rsidP="004474DE">
            <w:r>
              <w:t>2</w:t>
            </w:r>
          </w:p>
        </w:tc>
        <w:tc>
          <w:tcPr>
            <w:tcW w:w="4127" w:type="dxa"/>
            <w:shd w:val="clear" w:color="auto" w:fill="auto"/>
          </w:tcPr>
          <w:p w:rsidR="00A4283A" w:rsidRDefault="00A4283A" w:rsidP="004474DE">
            <w:r>
              <w:t>Crea la opción para subir ficheros.</w:t>
            </w:r>
          </w:p>
        </w:tc>
      </w:tr>
      <w:tr w:rsidR="00A4283A" w:rsidTr="004474DE">
        <w:trPr>
          <w:cantSplit/>
        </w:trPr>
        <w:tc>
          <w:tcPr>
            <w:tcW w:w="3598" w:type="dxa"/>
            <w:shd w:val="clear" w:color="auto" w:fill="E7E6E6" w:themeFill="background2"/>
            <w:vAlign w:val="center"/>
          </w:tcPr>
          <w:p w:rsidR="00A4283A" w:rsidRPr="003C776D" w:rsidRDefault="00A4283A" w:rsidP="004474DE">
            <w:pPr>
              <w:rPr>
                <w:b/>
              </w:rPr>
            </w:pPr>
            <w:r w:rsidRPr="003C776D">
              <w:rPr>
                <w:b/>
              </w:rPr>
              <w:t>Post-condición</w:t>
            </w:r>
          </w:p>
        </w:tc>
        <w:tc>
          <w:tcPr>
            <w:tcW w:w="4886" w:type="dxa"/>
            <w:gridSpan w:val="2"/>
            <w:shd w:val="clear" w:color="auto" w:fill="E7E6E6" w:themeFill="background2"/>
          </w:tcPr>
          <w:p w:rsidR="00A4283A" w:rsidRDefault="00A4283A" w:rsidP="004474DE">
            <w:r>
              <w:t>La opción para subir ficheros queda creada.</w:t>
            </w:r>
          </w:p>
        </w:tc>
      </w:tr>
      <w:tr w:rsidR="00A4283A" w:rsidTr="004474DE">
        <w:trPr>
          <w:cantSplit/>
        </w:trPr>
        <w:tc>
          <w:tcPr>
            <w:tcW w:w="3598" w:type="dxa"/>
            <w:shd w:val="clear" w:color="auto" w:fill="auto"/>
            <w:vAlign w:val="center"/>
          </w:tcPr>
          <w:p w:rsidR="00A4283A" w:rsidRPr="003C776D" w:rsidRDefault="00A4283A" w:rsidP="004474DE">
            <w:pPr>
              <w:rPr>
                <w:b/>
              </w:rPr>
            </w:pPr>
            <w:r w:rsidRPr="003C776D">
              <w:rPr>
                <w:b/>
                <w:caps/>
              </w:rPr>
              <w:t>Excepciones</w:t>
            </w:r>
          </w:p>
        </w:tc>
        <w:tc>
          <w:tcPr>
            <w:tcW w:w="4886" w:type="dxa"/>
            <w:gridSpan w:val="2"/>
            <w:shd w:val="clear" w:color="auto" w:fill="auto"/>
          </w:tcPr>
          <w:p w:rsidR="00A4283A" w:rsidRDefault="00A4283A" w:rsidP="004474DE"/>
        </w:tc>
      </w:tr>
      <w:tr w:rsidR="00A4283A" w:rsidTr="004474DE">
        <w:trPr>
          <w:cantSplit/>
        </w:trPr>
        <w:tc>
          <w:tcPr>
            <w:tcW w:w="3598" w:type="dxa"/>
            <w:shd w:val="clear" w:color="auto" w:fill="E7E6E6" w:themeFill="background2"/>
            <w:vAlign w:val="center"/>
          </w:tcPr>
          <w:p w:rsidR="00A4283A" w:rsidRPr="003C776D" w:rsidRDefault="00A4283A" w:rsidP="004474DE">
            <w:pPr>
              <w:rPr>
                <w:b/>
              </w:rPr>
            </w:pPr>
            <w:r w:rsidRPr="003C776D">
              <w:rPr>
                <w:b/>
              </w:rPr>
              <w:t>Importancia</w:t>
            </w:r>
          </w:p>
        </w:tc>
        <w:tc>
          <w:tcPr>
            <w:tcW w:w="4886" w:type="dxa"/>
            <w:gridSpan w:val="2"/>
            <w:shd w:val="clear" w:color="auto" w:fill="E7E6E6" w:themeFill="background2"/>
          </w:tcPr>
          <w:p w:rsidR="00A4283A" w:rsidRDefault="00A4283A" w:rsidP="004474DE">
            <w:r>
              <w:t>Alta.</w:t>
            </w:r>
          </w:p>
        </w:tc>
      </w:tr>
      <w:tr w:rsidR="00A4283A" w:rsidTr="004474DE">
        <w:trPr>
          <w:cantSplit/>
        </w:trPr>
        <w:tc>
          <w:tcPr>
            <w:tcW w:w="3598" w:type="dxa"/>
            <w:shd w:val="clear" w:color="auto" w:fill="auto"/>
            <w:vAlign w:val="center"/>
          </w:tcPr>
          <w:p w:rsidR="00A4283A" w:rsidRPr="003C776D" w:rsidRDefault="00A4283A" w:rsidP="004474DE">
            <w:pPr>
              <w:rPr>
                <w:b/>
              </w:rPr>
            </w:pPr>
            <w:r w:rsidRPr="003C776D">
              <w:rPr>
                <w:b/>
              </w:rPr>
              <w:t>Frecuencia</w:t>
            </w:r>
          </w:p>
        </w:tc>
        <w:tc>
          <w:tcPr>
            <w:tcW w:w="4886" w:type="dxa"/>
            <w:gridSpan w:val="2"/>
            <w:shd w:val="clear" w:color="auto" w:fill="auto"/>
          </w:tcPr>
          <w:p w:rsidR="00A4283A" w:rsidRDefault="00A4283A" w:rsidP="004474DE">
            <w:r>
              <w:t>Media.</w:t>
            </w:r>
          </w:p>
        </w:tc>
      </w:tr>
      <w:tr w:rsidR="00A4283A" w:rsidTr="004474DE">
        <w:trPr>
          <w:cantSplit/>
        </w:trPr>
        <w:tc>
          <w:tcPr>
            <w:tcW w:w="3598" w:type="dxa"/>
            <w:shd w:val="clear" w:color="auto" w:fill="E7E6E6" w:themeFill="background2"/>
            <w:vAlign w:val="center"/>
          </w:tcPr>
          <w:p w:rsidR="00A4283A" w:rsidRPr="003C776D" w:rsidRDefault="00A4283A" w:rsidP="004474DE">
            <w:pPr>
              <w:rPr>
                <w:b/>
              </w:rPr>
            </w:pPr>
            <w:r w:rsidRPr="003C776D">
              <w:rPr>
                <w:b/>
              </w:rPr>
              <w:t>Urgencia</w:t>
            </w:r>
          </w:p>
        </w:tc>
        <w:tc>
          <w:tcPr>
            <w:tcW w:w="4886" w:type="dxa"/>
            <w:gridSpan w:val="2"/>
            <w:shd w:val="clear" w:color="auto" w:fill="E7E6E6" w:themeFill="background2"/>
          </w:tcPr>
          <w:p w:rsidR="00A4283A" w:rsidRDefault="00A4283A" w:rsidP="004474DE">
            <w:r>
              <w:t>Alta.</w:t>
            </w:r>
          </w:p>
        </w:tc>
      </w:tr>
    </w:tbl>
    <w:p w:rsidR="00A4283A" w:rsidRDefault="00A4283A" w:rsidP="00A4283A"/>
    <w:p w:rsidR="0072584A" w:rsidRDefault="0072584A" w:rsidP="00A4283A"/>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A4283A" w:rsidTr="00A4283A">
        <w:trPr>
          <w:cantSplit/>
        </w:trPr>
        <w:tc>
          <w:tcPr>
            <w:tcW w:w="3598" w:type="dxa"/>
            <w:shd w:val="clear" w:color="auto" w:fill="E7E6E6" w:themeFill="background2"/>
            <w:vAlign w:val="center"/>
          </w:tcPr>
          <w:p w:rsidR="00A4283A" w:rsidRPr="003C776D" w:rsidRDefault="00A4283A" w:rsidP="00A4283A">
            <w:pPr>
              <w:rPr>
                <w:b/>
              </w:rPr>
            </w:pPr>
            <w:r>
              <w:rPr>
                <w:b/>
              </w:rPr>
              <w:t>RF-SW02</w:t>
            </w:r>
          </w:p>
        </w:tc>
        <w:tc>
          <w:tcPr>
            <w:tcW w:w="4886" w:type="dxa"/>
            <w:gridSpan w:val="2"/>
            <w:shd w:val="clear" w:color="auto" w:fill="E7E6E6" w:themeFill="background2"/>
          </w:tcPr>
          <w:p w:rsidR="00A4283A" w:rsidRPr="00060070" w:rsidRDefault="00A4283A" w:rsidP="00A4283A">
            <w:pPr>
              <w:rPr>
                <w:b/>
              </w:rPr>
            </w:pPr>
            <w:r>
              <w:rPr>
                <w:b/>
              </w:rPr>
              <w:t>Establecer los test para corregir la práctica</w:t>
            </w:r>
          </w:p>
        </w:tc>
      </w:tr>
      <w:tr w:rsidR="00A4283A" w:rsidTr="00A4283A">
        <w:trPr>
          <w:cantSplit/>
        </w:trPr>
        <w:tc>
          <w:tcPr>
            <w:tcW w:w="3598" w:type="dxa"/>
            <w:shd w:val="clear" w:color="auto" w:fill="auto"/>
            <w:vAlign w:val="center"/>
          </w:tcPr>
          <w:p w:rsidR="00A4283A" w:rsidRPr="003C776D" w:rsidRDefault="00A4283A" w:rsidP="00A4283A">
            <w:pPr>
              <w:rPr>
                <w:b/>
              </w:rPr>
            </w:pPr>
            <w:r w:rsidRPr="003C776D">
              <w:rPr>
                <w:b/>
              </w:rPr>
              <w:t>Descripción</w:t>
            </w:r>
          </w:p>
        </w:tc>
        <w:tc>
          <w:tcPr>
            <w:tcW w:w="4886" w:type="dxa"/>
            <w:gridSpan w:val="2"/>
            <w:shd w:val="clear" w:color="auto" w:fill="auto"/>
          </w:tcPr>
          <w:p w:rsidR="00A4283A" w:rsidRDefault="00A4283A" w:rsidP="00A4283A">
            <w:r>
              <w:t>El profesor establece los test que van a permitir corregir la práctica.</w:t>
            </w:r>
          </w:p>
        </w:tc>
      </w:tr>
      <w:tr w:rsidR="00A4283A" w:rsidTr="00A4283A">
        <w:trPr>
          <w:cantSplit/>
        </w:trPr>
        <w:tc>
          <w:tcPr>
            <w:tcW w:w="3598" w:type="dxa"/>
            <w:shd w:val="clear" w:color="auto" w:fill="E7E6E6" w:themeFill="background2"/>
            <w:vAlign w:val="center"/>
          </w:tcPr>
          <w:p w:rsidR="00A4283A" w:rsidRPr="003C776D" w:rsidRDefault="00A4283A" w:rsidP="00A4283A">
            <w:pPr>
              <w:rPr>
                <w:b/>
              </w:rPr>
            </w:pPr>
            <w:r w:rsidRPr="003C776D">
              <w:rPr>
                <w:b/>
              </w:rPr>
              <w:t>Precondición</w:t>
            </w:r>
          </w:p>
        </w:tc>
        <w:tc>
          <w:tcPr>
            <w:tcW w:w="4886" w:type="dxa"/>
            <w:gridSpan w:val="2"/>
            <w:shd w:val="clear" w:color="auto" w:fill="E7E6E6" w:themeFill="background2"/>
          </w:tcPr>
          <w:p w:rsidR="00A4283A" w:rsidRDefault="00A4283A" w:rsidP="00A4283A">
            <w:r>
              <w:t>Los test deben estar creados correctamente.</w:t>
            </w:r>
          </w:p>
        </w:tc>
      </w:tr>
      <w:tr w:rsidR="00A75F11" w:rsidTr="00A4283A">
        <w:trPr>
          <w:cantSplit/>
        </w:trPr>
        <w:tc>
          <w:tcPr>
            <w:tcW w:w="3598" w:type="dxa"/>
            <w:vMerge w:val="restart"/>
            <w:shd w:val="clear" w:color="auto" w:fill="auto"/>
            <w:vAlign w:val="center"/>
          </w:tcPr>
          <w:p w:rsidR="00A75F11" w:rsidRDefault="00A75F11" w:rsidP="004474DE">
            <w:pPr>
              <w:rPr>
                <w:b/>
              </w:rPr>
            </w:pPr>
          </w:p>
          <w:p w:rsidR="00A75F11" w:rsidRPr="003C776D" w:rsidRDefault="00A75F11" w:rsidP="004474DE">
            <w:pPr>
              <w:rPr>
                <w:b/>
              </w:rPr>
            </w:pPr>
            <w:r w:rsidRPr="003C776D">
              <w:rPr>
                <w:b/>
              </w:rPr>
              <w:t>Secuencia Normal</w:t>
            </w:r>
          </w:p>
        </w:tc>
        <w:tc>
          <w:tcPr>
            <w:tcW w:w="759" w:type="dxa"/>
            <w:shd w:val="clear" w:color="auto" w:fill="auto"/>
          </w:tcPr>
          <w:p w:rsidR="00A75F11" w:rsidRDefault="00A75F11" w:rsidP="004474DE">
            <w:r>
              <w:t>Paso</w:t>
            </w:r>
          </w:p>
        </w:tc>
        <w:tc>
          <w:tcPr>
            <w:tcW w:w="4127" w:type="dxa"/>
            <w:shd w:val="clear" w:color="auto" w:fill="auto"/>
          </w:tcPr>
          <w:p w:rsidR="00A75F11" w:rsidRDefault="00A75F11" w:rsidP="004474DE">
            <w:r>
              <w:t>Acción</w:t>
            </w:r>
          </w:p>
        </w:tc>
      </w:tr>
      <w:tr w:rsidR="00A75F11" w:rsidTr="00A4283A">
        <w:trPr>
          <w:cantSplit/>
        </w:trPr>
        <w:tc>
          <w:tcPr>
            <w:tcW w:w="3598" w:type="dxa"/>
            <w:vMerge/>
            <w:shd w:val="clear" w:color="auto" w:fill="auto"/>
            <w:vAlign w:val="center"/>
          </w:tcPr>
          <w:p w:rsidR="00A75F11" w:rsidRPr="003C776D" w:rsidRDefault="00A75F11" w:rsidP="004474DE">
            <w:pPr>
              <w:rPr>
                <w:b/>
              </w:rPr>
            </w:pPr>
          </w:p>
        </w:tc>
        <w:tc>
          <w:tcPr>
            <w:tcW w:w="759" w:type="dxa"/>
            <w:shd w:val="clear" w:color="auto" w:fill="auto"/>
            <w:vAlign w:val="center"/>
          </w:tcPr>
          <w:p w:rsidR="00A75F11" w:rsidRDefault="00A75F11" w:rsidP="004474DE">
            <w:r>
              <w:t>1</w:t>
            </w:r>
          </w:p>
        </w:tc>
        <w:tc>
          <w:tcPr>
            <w:tcW w:w="4127" w:type="dxa"/>
            <w:shd w:val="clear" w:color="auto" w:fill="auto"/>
          </w:tcPr>
          <w:p w:rsidR="00A75F11" w:rsidRDefault="00A75F11" w:rsidP="004474DE">
            <w:r>
              <w:t>El profesor accede a la actividad.</w:t>
            </w:r>
          </w:p>
        </w:tc>
      </w:tr>
      <w:tr w:rsidR="00A75F11" w:rsidTr="00A4283A">
        <w:trPr>
          <w:cantSplit/>
        </w:trPr>
        <w:tc>
          <w:tcPr>
            <w:tcW w:w="3598" w:type="dxa"/>
            <w:vMerge/>
            <w:shd w:val="clear" w:color="auto" w:fill="auto"/>
            <w:vAlign w:val="center"/>
          </w:tcPr>
          <w:p w:rsidR="00A75F11" w:rsidRPr="003C776D" w:rsidRDefault="00A75F11" w:rsidP="004474DE">
            <w:pPr>
              <w:rPr>
                <w:b/>
              </w:rPr>
            </w:pPr>
          </w:p>
        </w:tc>
        <w:tc>
          <w:tcPr>
            <w:tcW w:w="759" w:type="dxa"/>
            <w:shd w:val="clear" w:color="auto" w:fill="auto"/>
            <w:vAlign w:val="center"/>
          </w:tcPr>
          <w:p w:rsidR="00A75F11" w:rsidRDefault="00A75F11" w:rsidP="004474DE">
            <w:r>
              <w:t>2</w:t>
            </w:r>
          </w:p>
        </w:tc>
        <w:tc>
          <w:tcPr>
            <w:tcW w:w="4127" w:type="dxa"/>
            <w:shd w:val="clear" w:color="auto" w:fill="auto"/>
          </w:tcPr>
          <w:p w:rsidR="00A75F11" w:rsidRDefault="00A75F11" w:rsidP="004474DE">
            <w:r>
              <w:t>Establece los test.</w:t>
            </w:r>
          </w:p>
        </w:tc>
      </w:tr>
      <w:tr w:rsidR="00A4283A" w:rsidTr="00A4283A">
        <w:trPr>
          <w:cantSplit/>
        </w:trPr>
        <w:tc>
          <w:tcPr>
            <w:tcW w:w="3598" w:type="dxa"/>
            <w:shd w:val="clear" w:color="auto" w:fill="E7E6E6" w:themeFill="background2"/>
            <w:vAlign w:val="center"/>
          </w:tcPr>
          <w:p w:rsidR="00A4283A" w:rsidRPr="003C776D" w:rsidRDefault="00A4283A" w:rsidP="004474DE">
            <w:pPr>
              <w:rPr>
                <w:b/>
              </w:rPr>
            </w:pPr>
            <w:r w:rsidRPr="003C776D">
              <w:rPr>
                <w:b/>
              </w:rPr>
              <w:t>Post-condición</w:t>
            </w:r>
          </w:p>
        </w:tc>
        <w:tc>
          <w:tcPr>
            <w:tcW w:w="4886" w:type="dxa"/>
            <w:gridSpan w:val="2"/>
            <w:shd w:val="clear" w:color="auto" w:fill="E7E6E6" w:themeFill="background2"/>
          </w:tcPr>
          <w:p w:rsidR="00A4283A" w:rsidRDefault="00A75F11" w:rsidP="004474DE">
            <w:r>
              <w:t>Los test quedan establecidos</w:t>
            </w:r>
          </w:p>
        </w:tc>
      </w:tr>
      <w:tr w:rsidR="00A4283A" w:rsidTr="00A4283A">
        <w:trPr>
          <w:cantSplit/>
        </w:trPr>
        <w:tc>
          <w:tcPr>
            <w:tcW w:w="3598" w:type="dxa"/>
            <w:shd w:val="clear" w:color="auto" w:fill="auto"/>
            <w:vAlign w:val="center"/>
          </w:tcPr>
          <w:p w:rsidR="00A4283A" w:rsidRPr="003C776D" w:rsidRDefault="00A4283A" w:rsidP="004474DE">
            <w:pPr>
              <w:rPr>
                <w:b/>
              </w:rPr>
            </w:pPr>
            <w:r w:rsidRPr="003C776D">
              <w:rPr>
                <w:b/>
                <w:caps/>
              </w:rPr>
              <w:t>Excepciones</w:t>
            </w:r>
          </w:p>
        </w:tc>
        <w:tc>
          <w:tcPr>
            <w:tcW w:w="4886" w:type="dxa"/>
            <w:gridSpan w:val="2"/>
            <w:shd w:val="clear" w:color="auto" w:fill="auto"/>
          </w:tcPr>
          <w:p w:rsidR="00A4283A" w:rsidRDefault="00A4283A" w:rsidP="004474DE"/>
        </w:tc>
      </w:tr>
      <w:tr w:rsidR="00A4283A" w:rsidTr="00A4283A">
        <w:trPr>
          <w:cantSplit/>
        </w:trPr>
        <w:tc>
          <w:tcPr>
            <w:tcW w:w="3598" w:type="dxa"/>
            <w:shd w:val="clear" w:color="auto" w:fill="E7E6E6" w:themeFill="background2"/>
            <w:vAlign w:val="center"/>
          </w:tcPr>
          <w:p w:rsidR="00A4283A" w:rsidRPr="003C776D" w:rsidRDefault="00A4283A" w:rsidP="004474DE">
            <w:pPr>
              <w:rPr>
                <w:b/>
              </w:rPr>
            </w:pPr>
            <w:r w:rsidRPr="003C776D">
              <w:rPr>
                <w:b/>
              </w:rPr>
              <w:t>Importancia</w:t>
            </w:r>
          </w:p>
        </w:tc>
        <w:tc>
          <w:tcPr>
            <w:tcW w:w="4886" w:type="dxa"/>
            <w:gridSpan w:val="2"/>
            <w:shd w:val="clear" w:color="auto" w:fill="E7E6E6" w:themeFill="background2"/>
          </w:tcPr>
          <w:p w:rsidR="00A4283A" w:rsidRDefault="00A4283A" w:rsidP="004474DE">
            <w:r>
              <w:t>Alta.</w:t>
            </w:r>
          </w:p>
        </w:tc>
      </w:tr>
      <w:tr w:rsidR="00A4283A" w:rsidTr="00A4283A">
        <w:trPr>
          <w:cantSplit/>
        </w:trPr>
        <w:tc>
          <w:tcPr>
            <w:tcW w:w="3598" w:type="dxa"/>
            <w:shd w:val="clear" w:color="auto" w:fill="auto"/>
            <w:vAlign w:val="center"/>
          </w:tcPr>
          <w:p w:rsidR="00A4283A" w:rsidRPr="003C776D" w:rsidRDefault="00A4283A" w:rsidP="004474DE">
            <w:pPr>
              <w:rPr>
                <w:b/>
              </w:rPr>
            </w:pPr>
            <w:r w:rsidRPr="003C776D">
              <w:rPr>
                <w:b/>
              </w:rPr>
              <w:t>Frecuencia</w:t>
            </w:r>
          </w:p>
        </w:tc>
        <w:tc>
          <w:tcPr>
            <w:tcW w:w="4886" w:type="dxa"/>
            <w:gridSpan w:val="2"/>
            <w:shd w:val="clear" w:color="auto" w:fill="auto"/>
          </w:tcPr>
          <w:p w:rsidR="00A4283A" w:rsidRDefault="00A4283A" w:rsidP="004474DE">
            <w:r>
              <w:t>Media.</w:t>
            </w:r>
          </w:p>
        </w:tc>
      </w:tr>
      <w:tr w:rsidR="00A4283A" w:rsidTr="00A4283A">
        <w:trPr>
          <w:cantSplit/>
        </w:trPr>
        <w:tc>
          <w:tcPr>
            <w:tcW w:w="3598" w:type="dxa"/>
            <w:shd w:val="clear" w:color="auto" w:fill="E7E6E6" w:themeFill="background2"/>
            <w:vAlign w:val="center"/>
          </w:tcPr>
          <w:p w:rsidR="00A4283A" w:rsidRPr="003C776D" w:rsidRDefault="00A4283A" w:rsidP="004474DE">
            <w:pPr>
              <w:rPr>
                <w:b/>
              </w:rPr>
            </w:pPr>
            <w:r w:rsidRPr="003C776D">
              <w:rPr>
                <w:b/>
              </w:rPr>
              <w:t>Urgencia</w:t>
            </w:r>
          </w:p>
        </w:tc>
        <w:tc>
          <w:tcPr>
            <w:tcW w:w="4886" w:type="dxa"/>
            <w:gridSpan w:val="2"/>
            <w:shd w:val="clear" w:color="auto" w:fill="E7E6E6" w:themeFill="background2"/>
          </w:tcPr>
          <w:p w:rsidR="00A4283A" w:rsidRDefault="00A4283A" w:rsidP="004474DE">
            <w:r>
              <w:t>Alta.</w:t>
            </w:r>
          </w:p>
        </w:tc>
      </w:tr>
    </w:tbl>
    <w:p w:rsidR="00A4283A" w:rsidRDefault="00A4283A" w:rsidP="00A4283A"/>
    <w:p w:rsidR="00A4283A" w:rsidRDefault="00A4283A" w:rsidP="00A4283A"/>
    <w:p w:rsidR="00A4283A" w:rsidRDefault="00A4283A" w:rsidP="00A4283A"/>
    <w:p w:rsidR="00A75F11" w:rsidRDefault="00A75F11" w:rsidP="00A4283A"/>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A75F11" w:rsidRPr="00060070" w:rsidTr="004474DE">
        <w:trPr>
          <w:cantSplit/>
        </w:trPr>
        <w:tc>
          <w:tcPr>
            <w:tcW w:w="3598" w:type="dxa"/>
            <w:shd w:val="clear" w:color="auto" w:fill="E7E6E6" w:themeFill="background2"/>
            <w:vAlign w:val="center"/>
          </w:tcPr>
          <w:p w:rsidR="00A75F11" w:rsidRPr="003C776D" w:rsidRDefault="00A75F11" w:rsidP="004474DE">
            <w:pPr>
              <w:rPr>
                <w:b/>
              </w:rPr>
            </w:pPr>
            <w:r>
              <w:rPr>
                <w:b/>
              </w:rPr>
              <w:t>RF-SW03</w:t>
            </w:r>
          </w:p>
        </w:tc>
        <w:tc>
          <w:tcPr>
            <w:tcW w:w="4886" w:type="dxa"/>
            <w:gridSpan w:val="2"/>
            <w:shd w:val="clear" w:color="auto" w:fill="E7E6E6" w:themeFill="background2"/>
          </w:tcPr>
          <w:p w:rsidR="00A75F11" w:rsidRPr="00060070" w:rsidRDefault="00A75F11" w:rsidP="004474DE">
            <w:pPr>
              <w:rPr>
                <w:b/>
              </w:rPr>
            </w:pPr>
            <w:r>
              <w:rPr>
                <w:b/>
              </w:rPr>
              <w:t>Cambiar los test</w:t>
            </w:r>
          </w:p>
        </w:tc>
      </w:tr>
      <w:tr w:rsidR="00A75F11" w:rsidTr="004474DE">
        <w:trPr>
          <w:cantSplit/>
        </w:trPr>
        <w:tc>
          <w:tcPr>
            <w:tcW w:w="3598" w:type="dxa"/>
            <w:shd w:val="clear" w:color="auto" w:fill="auto"/>
            <w:vAlign w:val="center"/>
          </w:tcPr>
          <w:p w:rsidR="00A75F11" w:rsidRPr="003C776D" w:rsidRDefault="00A75F11" w:rsidP="004474DE">
            <w:pPr>
              <w:rPr>
                <w:b/>
              </w:rPr>
            </w:pPr>
            <w:r w:rsidRPr="003C776D">
              <w:rPr>
                <w:b/>
              </w:rPr>
              <w:t>Descripción</w:t>
            </w:r>
          </w:p>
        </w:tc>
        <w:tc>
          <w:tcPr>
            <w:tcW w:w="4886" w:type="dxa"/>
            <w:gridSpan w:val="2"/>
            <w:shd w:val="clear" w:color="auto" w:fill="auto"/>
          </w:tcPr>
          <w:p w:rsidR="00A75F11" w:rsidRDefault="00A75F11" w:rsidP="004474DE">
            <w:r>
              <w:t>El profesor podrá cambiar los test siempre que lo desee.</w:t>
            </w:r>
          </w:p>
        </w:tc>
      </w:tr>
      <w:tr w:rsidR="00A75F11" w:rsidTr="004474DE">
        <w:trPr>
          <w:cantSplit/>
        </w:trPr>
        <w:tc>
          <w:tcPr>
            <w:tcW w:w="3598" w:type="dxa"/>
            <w:shd w:val="clear" w:color="auto" w:fill="E7E6E6" w:themeFill="background2"/>
            <w:vAlign w:val="center"/>
          </w:tcPr>
          <w:p w:rsidR="00A75F11" w:rsidRPr="003C776D" w:rsidRDefault="00A75F11" w:rsidP="004474DE">
            <w:pPr>
              <w:rPr>
                <w:b/>
              </w:rPr>
            </w:pPr>
            <w:r w:rsidRPr="003C776D">
              <w:rPr>
                <w:b/>
              </w:rPr>
              <w:t>Precondición</w:t>
            </w:r>
          </w:p>
        </w:tc>
        <w:tc>
          <w:tcPr>
            <w:tcW w:w="4886" w:type="dxa"/>
            <w:gridSpan w:val="2"/>
            <w:shd w:val="clear" w:color="auto" w:fill="E7E6E6" w:themeFill="background2"/>
          </w:tcPr>
          <w:p w:rsidR="00A75F11" w:rsidRDefault="00A75F11" w:rsidP="004474DE">
            <w:r>
              <w:t>El nuevo test a establecer debe de estar creado correctamente.</w:t>
            </w:r>
          </w:p>
        </w:tc>
      </w:tr>
      <w:tr w:rsidR="00A75F11" w:rsidTr="004474DE">
        <w:trPr>
          <w:cantSplit/>
        </w:trPr>
        <w:tc>
          <w:tcPr>
            <w:tcW w:w="3598" w:type="dxa"/>
            <w:vMerge w:val="restart"/>
            <w:shd w:val="clear" w:color="auto" w:fill="auto"/>
            <w:vAlign w:val="center"/>
          </w:tcPr>
          <w:p w:rsidR="00A75F11" w:rsidRPr="003C776D" w:rsidRDefault="00A75F11" w:rsidP="004474DE">
            <w:pPr>
              <w:rPr>
                <w:b/>
              </w:rPr>
            </w:pPr>
            <w:r w:rsidRPr="003C776D">
              <w:rPr>
                <w:b/>
              </w:rPr>
              <w:t>Secuencia Normal</w:t>
            </w:r>
          </w:p>
        </w:tc>
        <w:tc>
          <w:tcPr>
            <w:tcW w:w="759" w:type="dxa"/>
            <w:shd w:val="clear" w:color="auto" w:fill="auto"/>
          </w:tcPr>
          <w:p w:rsidR="00A75F11" w:rsidRDefault="00A75F11" w:rsidP="004474DE">
            <w:r>
              <w:t>Paso</w:t>
            </w:r>
          </w:p>
        </w:tc>
        <w:tc>
          <w:tcPr>
            <w:tcW w:w="4127" w:type="dxa"/>
            <w:shd w:val="clear" w:color="auto" w:fill="auto"/>
          </w:tcPr>
          <w:p w:rsidR="00A75F11" w:rsidRDefault="00A75F11" w:rsidP="004474DE">
            <w:r>
              <w:t>Acción</w:t>
            </w:r>
          </w:p>
        </w:tc>
      </w:tr>
      <w:tr w:rsidR="00A75F11" w:rsidTr="004474DE">
        <w:trPr>
          <w:cantSplit/>
        </w:trPr>
        <w:tc>
          <w:tcPr>
            <w:tcW w:w="3598" w:type="dxa"/>
            <w:vMerge/>
            <w:shd w:val="clear" w:color="auto" w:fill="auto"/>
            <w:vAlign w:val="center"/>
          </w:tcPr>
          <w:p w:rsidR="00A75F11" w:rsidRPr="003C776D" w:rsidRDefault="00A75F11" w:rsidP="004474DE">
            <w:pPr>
              <w:rPr>
                <w:b/>
              </w:rPr>
            </w:pPr>
          </w:p>
        </w:tc>
        <w:tc>
          <w:tcPr>
            <w:tcW w:w="759" w:type="dxa"/>
            <w:shd w:val="clear" w:color="auto" w:fill="auto"/>
            <w:vAlign w:val="center"/>
          </w:tcPr>
          <w:p w:rsidR="00A75F11" w:rsidRDefault="00A75F11" w:rsidP="004474DE">
            <w:r>
              <w:t>1</w:t>
            </w:r>
          </w:p>
        </w:tc>
        <w:tc>
          <w:tcPr>
            <w:tcW w:w="4127" w:type="dxa"/>
            <w:shd w:val="clear" w:color="auto" w:fill="auto"/>
          </w:tcPr>
          <w:p w:rsidR="00A75F11" w:rsidRDefault="00A75F11" w:rsidP="00A75F11">
            <w:r>
              <w:t>El profesor accede a la actividad correspondiente y cambia los test que desee.</w:t>
            </w:r>
          </w:p>
        </w:tc>
      </w:tr>
      <w:tr w:rsidR="00A75F11" w:rsidTr="004474DE">
        <w:trPr>
          <w:cantSplit/>
        </w:trPr>
        <w:tc>
          <w:tcPr>
            <w:tcW w:w="3598" w:type="dxa"/>
            <w:shd w:val="clear" w:color="auto" w:fill="E7E6E6" w:themeFill="background2"/>
            <w:vAlign w:val="center"/>
          </w:tcPr>
          <w:p w:rsidR="00A75F11" w:rsidRPr="003C776D" w:rsidRDefault="00A75F11" w:rsidP="004474DE">
            <w:pPr>
              <w:rPr>
                <w:b/>
              </w:rPr>
            </w:pPr>
            <w:r w:rsidRPr="003C776D">
              <w:rPr>
                <w:b/>
              </w:rPr>
              <w:t>Post-condición</w:t>
            </w:r>
          </w:p>
        </w:tc>
        <w:tc>
          <w:tcPr>
            <w:tcW w:w="4886" w:type="dxa"/>
            <w:gridSpan w:val="2"/>
            <w:shd w:val="clear" w:color="auto" w:fill="E7E6E6" w:themeFill="background2"/>
          </w:tcPr>
          <w:p w:rsidR="00A75F11" w:rsidRDefault="00A75F11" w:rsidP="004474DE">
            <w:r>
              <w:t>Los test quedan cambiados.</w:t>
            </w:r>
          </w:p>
        </w:tc>
      </w:tr>
      <w:tr w:rsidR="00A75F11" w:rsidTr="004474DE">
        <w:trPr>
          <w:cantSplit/>
        </w:trPr>
        <w:tc>
          <w:tcPr>
            <w:tcW w:w="3598" w:type="dxa"/>
            <w:vMerge w:val="restart"/>
            <w:shd w:val="clear" w:color="auto" w:fill="auto"/>
            <w:vAlign w:val="center"/>
          </w:tcPr>
          <w:p w:rsidR="00A75F11" w:rsidRPr="003C776D" w:rsidRDefault="00A75F11" w:rsidP="004474DE">
            <w:pPr>
              <w:rPr>
                <w:b/>
              </w:rPr>
            </w:pPr>
            <w:r w:rsidRPr="003C776D">
              <w:rPr>
                <w:b/>
                <w:caps/>
              </w:rPr>
              <w:t>Excepciones</w:t>
            </w:r>
          </w:p>
        </w:tc>
        <w:tc>
          <w:tcPr>
            <w:tcW w:w="759" w:type="dxa"/>
            <w:shd w:val="clear" w:color="auto" w:fill="auto"/>
          </w:tcPr>
          <w:p w:rsidR="00A75F11" w:rsidRDefault="00A75F11" w:rsidP="004474DE">
            <w:r>
              <w:t>Paso</w:t>
            </w:r>
          </w:p>
        </w:tc>
        <w:tc>
          <w:tcPr>
            <w:tcW w:w="4127" w:type="dxa"/>
            <w:shd w:val="clear" w:color="auto" w:fill="auto"/>
          </w:tcPr>
          <w:p w:rsidR="00A75F11" w:rsidRDefault="00A75F11" w:rsidP="004474DE">
            <w:r>
              <w:t>Acción</w:t>
            </w:r>
          </w:p>
        </w:tc>
      </w:tr>
      <w:tr w:rsidR="00A75F11" w:rsidTr="004474DE">
        <w:trPr>
          <w:cantSplit/>
        </w:trPr>
        <w:tc>
          <w:tcPr>
            <w:tcW w:w="3598" w:type="dxa"/>
            <w:vMerge/>
            <w:shd w:val="clear" w:color="auto" w:fill="auto"/>
            <w:vAlign w:val="center"/>
          </w:tcPr>
          <w:p w:rsidR="00A75F11" w:rsidRPr="003C776D" w:rsidRDefault="00A75F11" w:rsidP="004474DE">
            <w:pPr>
              <w:rPr>
                <w:b/>
              </w:rPr>
            </w:pPr>
          </w:p>
        </w:tc>
        <w:tc>
          <w:tcPr>
            <w:tcW w:w="759" w:type="dxa"/>
            <w:shd w:val="clear" w:color="auto" w:fill="auto"/>
            <w:vAlign w:val="center"/>
          </w:tcPr>
          <w:p w:rsidR="00A75F11" w:rsidRDefault="00A75F11" w:rsidP="004474DE">
            <w:r>
              <w:t>1</w:t>
            </w:r>
          </w:p>
        </w:tc>
        <w:tc>
          <w:tcPr>
            <w:tcW w:w="4127" w:type="dxa"/>
            <w:shd w:val="clear" w:color="auto" w:fill="auto"/>
          </w:tcPr>
          <w:p w:rsidR="00A75F11" w:rsidRDefault="00A75F11" w:rsidP="004474DE">
            <w:r>
              <w:t>No hay ningún test creado previamente.</w:t>
            </w:r>
          </w:p>
        </w:tc>
      </w:tr>
      <w:tr w:rsidR="00A75F11" w:rsidTr="004474DE">
        <w:trPr>
          <w:cantSplit/>
        </w:trPr>
        <w:tc>
          <w:tcPr>
            <w:tcW w:w="3598" w:type="dxa"/>
            <w:shd w:val="clear" w:color="auto" w:fill="E7E6E6" w:themeFill="background2"/>
            <w:vAlign w:val="center"/>
          </w:tcPr>
          <w:p w:rsidR="00A75F11" w:rsidRPr="003C776D" w:rsidRDefault="00A75F11" w:rsidP="004474DE">
            <w:pPr>
              <w:rPr>
                <w:b/>
              </w:rPr>
            </w:pPr>
            <w:r w:rsidRPr="003C776D">
              <w:rPr>
                <w:b/>
              </w:rPr>
              <w:t>Importancia</w:t>
            </w:r>
          </w:p>
        </w:tc>
        <w:tc>
          <w:tcPr>
            <w:tcW w:w="4886" w:type="dxa"/>
            <w:gridSpan w:val="2"/>
            <w:shd w:val="clear" w:color="auto" w:fill="E7E6E6" w:themeFill="background2"/>
          </w:tcPr>
          <w:p w:rsidR="00A75F11" w:rsidRDefault="00A75F11" w:rsidP="004474DE">
            <w:r>
              <w:t>Media.</w:t>
            </w:r>
          </w:p>
        </w:tc>
      </w:tr>
      <w:tr w:rsidR="00A75F11" w:rsidTr="004474DE">
        <w:trPr>
          <w:cantSplit/>
        </w:trPr>
        <w:tc>
          <w:tcPr>
            <w:tcW w:w="3598" w:type="dxa"/>
            <w:shd w:val="clear" w:color="auto" w:fill="auto"/>
            <w:vAlign w:val="center"/>
          </w:tcPr>
          <w:p w:rsidR="00A75F11" w:rsidRPr="003C776D" w:rsidRDefault="00A75F11" w:rsidP="004474DE">
            <w:pPr>
              <w:rPr>
                <w:b/>
              </w:rPr>
            </w:pPr>
            <w:r w:rsidRPr="003C776D">
              <w:rPr>
                <w:b/>
              </w:rPr>
              <w:t>Frecuencia</w:t>
            </w:r>
          </w:p>
        </w:tc>
        <w:tc>
          <w:tcPr>
            <w:tcW w:w="4886" w:type="dxa"/>
            <w:gridSpan w:val="2"/>
            <w:shd w:val="clear" w:color="auto" w:fill="auto"/>
          </w:tcPr>
          <w:p w:rsidR="00A75F11" w:rsidRDefault="00A75F11" w:rsidP="004474DE">
            <w:r>
              <w:t>Media.</w:t>
            </w:r>
          </w:p>
        </w:tc>
      </w:tr>
      <w:tr w:rsidR="00A75F11" w:rsidTr="004474DE">
        <w:trPr>
          <w:cantSplit/>
        </w:trPr>
        <w:tc>
          <w:tcPr>
            <w:tcW w:w="3598" w:type="dxa"/>
            <w:shd w:val="clear" w:color="auto" w:fill="E7E6E6" w:themeFill="background2"/>
            <w:vAlign w:val="center"/>
          </w:tcPr>
          <w:p w:rsidR="00A75F11" w:rsidRPr="003C776D" w:rsidRDefault="00A75F11" w:rsidP="004474DE">
            <w:pPr>
              <w:rPr>
                <w:b/>
              </w:rPr>
            </w:pPr>
            <w:r w:rsidRPr="003C776D">
              <w:rPr>
                <w:b/>
              </w:rPr>
              <w:t>Urgencia</w:t>
            </w:r>
          </w:p>
        </w:tc>
        <w:tc>
          <w:tcPr>
            <w:tcW w:w="4886" w:type="dxa"/>
            <w:gridSpan w:val="2"/>
            <w:shd w:val="clear" w:color="auto" w:fill="E7E6E6" w:themeFill="background2"/>
          </w:tcPr>
          <w:p w:rsidR="00A75F11" w:rsidRDefault="00A75F11" w:rsidP="004474DE">
            <w:r>
              <w:t>Media.</w:t>
            </w:r>
          </w:p>
        </w:tc>
      </w:tr>
    </w:tbl>
    <w:p w:rsidR="004F742E" w:rsidRDefault="004F742E" w:rsidP="00170FC9"/>
    <w:p w:rsidR="00A75F11" w:rsidRDefault="00A75F11" w:rsidP="00170FC9"/>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4F742E" w:rsidTr="00D84C19">
        <w:trPr>
          <w:cantSplit/>
        </w:trPr>
        <w:tc>
          <w:tcPr>
            <w:tcW w:w="3598" w:type="dxa"/>
            <w:shd w:val="clear" w:color="auto" w:fill="E7E6E6" w:themeFill="background2"/>
            <w:vAlign w:val="center"/>
          </w:tcPr>
          <w:p w:rsidR="004F742E" w:rsidRPr="003C776D" w:rsidRDefault="00A75F11" w:rsidP="00D84C19">
            <w:pPr>
              <w:rPr>
                <w:b/>
              </w:rPr>
            </w:pPr>
            <w:r>
              <w:rPr>
                <w:b/>
              </w:rPr>
              <w:t>RF-SW04</w:t>
            </w:r>
          </w:p>
        </w:tc>
        <w:tc>
          <w:tcPr>
            <w:tcW w:w="4886" w:type="dxa"/>
            <w:gridSpan w:val="2"/>
            <w:shd w:val="clear" w:color="auto" w:fill="E7E6E6" w:themeFill="background2"/>
          </w:tcPr>
          <w:p w:rsidR="004F742E" w:rsidRPr="00060070" w:rsidRDefault="00A75F11" w:rsidP="00D84C19">
            <w:pPr>
              <w:rPr>
                <w:b/>
              </w:rPr>
            </w:pPr>
            <w:r>
              <w:rPr>
                <w:b/>
              </w:rPr>
              <w:t>Consultar estadísticas de resultados</w:t>
            </w:r>
          </w:p>
        </w:tc>
      </w:tr>
      <w:tr w:rsidR="004F742E" w:rsidTr="00D84C19">
        <w:trPr>
          <w:cantSplit/>
        </w:trPr>
        <w:tc>
          <w:tcPr>
            <w:tcW w:w="3598" w:type="dxa"/>
            <w:shd w:val="clear" w:color="auto" w:fill="auto"/>
            <w:vAlign w:val="center"/>
          </w:tcPr>
          <w:p w:rsidR="004F742E" w:rsidRPr="003C776D" w:rsidRDefault="004F742E" w:rsidP="00D84C19">
            <w:pPr>
              <w:rPr>
                <w:b/>
              </w:rPr>
            </w:pPr>
            <w:r w:rsidRPr="003C776D">
              <w:rPr>
                <w:b/>
              </w:rPr>
              <w:t>Descripción</w:t>
            </w:r>
          </w:p>
        </w:tc>
        <w:tc>
          <w:tcPr>
            <w:tcW w:w="4886" w:type="dxa"/>
            <w:gridSpan w:val="2"/>
            <w:shd w:val="clear" w:color="auto" w:fill="auto"/>
          </w:tcPr>
          <w:p w:rsidR="004F742E" w:rsidRDefault="004F742E" w:rsidP="00A75F11">
            <w:r>
              <w:t>El profesor puede visualizar</w:t>
            </w:r>
            <w:r w:rsidR="00A75F11">
              <w:t xml:space="preserve"> los resultados obtenidos tras la corrección.</w:t>
            </w:r>
          </w:p>
        </w:tc>
      </w:tr>
      <w:tr w:rsidR="004F742E" w:rsidTr="00D84C19">
        <w:trPr>
          <w:cantSplit/>
        </w:trPr>
        <w:tc>
          <w:tcPr>
            <w:tcW w:w="3598" w:type="dxa"/>
            <w:shd w:val="clear" w:color="auto" w:fill="E7E6E6" w:themeFill="background2"/>
            <w:vAlign w:val="center"/>
          </w:tcPr>
          <w:p w:rsidR="004F742E" w:rsidRPr="003C776D" w:rsidRDefault="004F742E" w:rsidP="00D84C19">
            <w:pPr>
              <w:rPr>
                <w:b/>
              </w:rPr>
            </w:pPr>
            <w:r w:rsidRPr="003C776D">
              <w:rPr>
                <w:b/>
              </w:rPr>
              <w:t>Precondición</w:t>
            </w:r>
          </w:p>
        </w:tc>
        <w:tc>
          <w:tcPr>
            <w:tcW w:w="4886" w:type="dxa"/>
            <w:gridSpan w:val="2"/>
            <w:shd w:val="clear" w:color="auto" w:fill="E7E6E6" w:themeFill="background2"/>
          </w:tcPr>
          <w:p w:rsidR="004F742E" w:rsidRDefault="004F742E" w:rsidP="00D84C19">
            <w:r>
              <w:t>Al menos una práctica ha tenido que ser corregida previamente.</w:t>
            </w:r>
          </w:p>
        </w:tc>
      </w:tr>
      <w:tr w:rsidR="004F742E" w:rsidTr="00D84C19">
        <w:trPr>
          <w:cantSplit/>
        </w:trPr>
        <w:tc>
          <w:tcPr>
            <w:tcW w:w="3598" w:type="dxa"/>
            <w:vMerge w:val="restart"/>
            <w:shd w:val="clear" w:color="auto" w:fill="auto"/>
            <w:vAlign w:val="center"/>
          </w:tcPr>
          <w:p w:rsidR="004F742E" w:rsidRDefault="004F742E" w:rsidP="00D84C19">
            <w:pPr>
              <w:rPr>
                <w:b/>
              </w:rPr>
            </w:pPr>
          </w:p>
          <w:p w:rsidR="004F742E" w:rsidRPr="003C776D" w:rsidRDefault="004F742E" w:rsidP="00D84C19">
            <w:pPr>
              <w:rPr>
                <w:b/>
              </w:rPr>
            </w:pPr>
            <w:r w:rsidRPr="003C776D">
              <w:rPr>
                <w:b/>
              </w:rPr>
              <w:t>Secuencia Normal</w:t>
            </w:r>
          </w:p>
        </w:tc>
        <w:tc>
          <w:tcPr>
            <w:tcW w:w="759" w:type="dxa"/>
            <w:shd w:val="clear" w:color="auto" w:fill="auto"/>
          </w:tcPr>
          <w:p w:rsidR="004F742E" w:rsidRDefault="004F742E" w:rsidP="00D84C19">
            <w:r>
              <w:t>Paso</w:t>
            </w:r>
          </w:p>
        </w:tc>
        <w:tc>
          <w:tcPr>
            <w:tcW w:w="4127" w:type="dxa"/>
            <w:shd w:val="clear" w:color="auto" w:fill="auto"/>
          </w:tcPr>
          <w:p w:rsidR="004F742E" w:rsidRDefault="004F742E" w:rsidP="00D84C19">
            <w:r>
              <w:t>Acción</w:t>
            </w:r>
          </w:p>
        </w:tc>
      </w:tr>
      <w:tr w:rsidR="004F742E" w:rsidTr="00D84C19">
        <w:trPr>
          <w:cantSplit/>
        </w:trPr>
        <w:tc>
          <w:tcPr>
            <w:tcW w:w="3598" w:type="dxa"/>
            <w:vMerge/>
            <w:shd w:val="clear" w:color="auto" w:fill="auto"/>
            <w:vAlign w:val="center"/>
          </w:tcPr>
          <w:p w:rsidR="004F742E" w:rsidRPr="003C776D" w:rsidRDefault="004F742E" w:rsidP="00D84C19">
            <w:pPr>
              <w:rPr>
                <w:b/>
              </w:rPr>
            </w:pPr>
          </w:p>
        </w:tc>
        <w:tc>
          <w:tcPr>
            <w:tcW w:w="759" w:type="dxa"/>
            <w:shd w:val="clear" w:color="auto" w:fill="auto"/>
            <w:vAlign w:val="center"/>
          </w:tcPr>
          <w:p w:rsidR="004F742E" w:rsidRDefault="004F742E" w:rsidP="00D84C19">
            <w:r>
              <w:t>1</w:t>
            </w:r>
          </w:p>
        </w:tc>
        <w:tc>
          <w:tcPr>
            <w:tcW w:w="4127" w:type="dxa"/>
            <w:shd w:val="clear" w:color="auto" w:fill="auto"/>
          </w:tcPr>
          <w:p w:rsidR="004F742E" w:rsidRDefault="004F742E" w:rsidP="00A75F11">
            <w:r>
              <w:t xml:space="preserve">El profesor </w:t>
            </w:r>
            <w:r w:rsidR="00BC61DE">
              <w:t xml:space="preserve">accede </w:t>
            </w:r>
            <w:r w:rsidR="00A75F11">
              <w:t>a la actividad</w:t>
            </w:r>
            <w:r>
              <w:t>.</w:t>
            </w:r>
          </w:p>
        </w:tc>
      </w:tr>
      <w:tr w:rsidR="004F742E" w:rsidTr="00D84C19">
        <w:trPr>
          <w:cantSplit/>
        </w:trPr>
        <w:tc>
          <w:tcPr>
            <w:tcW w:w="3598" w:type="dxa"/>
            <w:vMerge/>
            <w:shd w:val="clear" w:color="auto" w:fill="auto"/>
            <w:vAlign w:val="center"/>
          </w:tcPr>
          <w:p w:rsidR="004F742E" w:rsidRPr="003C776D" w:rsidRDefault="004F742E" w:rsidP="00D84C19">
            <w:pPr>
              <w:rPr>
                <w:b/>
              </w:rPr>
            </w:pPr>
          </w:p>
        </w:tc>
        <w:tc>
          <w:tcPr>
            <w:tcW w:w="759" w:type="dxa"/>
            <w:shd w:val="clear" w:color="auto" w:fill="auto"/>
            <w:vAlign w:val="center"/>
          </w:tcPr>
          <w:p w:rsidR="004F742E" w:rsidRDefault="004F742E" w:rsidP="00D84C19">
            <w:r>
              <w:t>2</w:t>
            </w:r>
          </w:p>
        </w:tc>
        <w:tc>
          <w:tcPr>
            <w:tcW w:w="4127" w:type="dxa"/>
            <w:shd w:val="clear" w:color="auto" w:fill="auto"/>
          </w:tcPr>
          <w:p w:rsidR="004F742E" w:rsidRDefault="00A75F11" w:rsidP="004F742E">
            <w:r>
              <w:t>Selecciona la opción de consultar estadísticas.</w:t>
            </w:r>
          </w:p>
        </w:tc>
      </w:tr>
      <w:tr w:rsidR="004F742E" w:rsidTr="00D84C19">
        <w:trPr>
          <w:cantSplit/>
        </w:trPr>
        <w:tc>
          <w:tcPr>
            <w:tcW w:w="3598" w:type="dxa"/>
            <w:shd w:val="clear" w:color="auto" w:fill="E7E6E6" w:themeFill="background2"/>
            <w:vAlign w:val="center"/>
          </w:tcPr>
          <w:p w:rsidR="004F742E" w:rsidRPr="003C776D" w:rsidRDefault="004F742E" w:rsidP="00D84C19">
            <w:pPr>
              <w:rPr>
                <w:b/>
              </w:rPr>
            </w:pPr>
            <w:r w:rsidRPr="003C776D">
              <w:rPr>
                <w:b/>
              </w:rPr>
              <w:t>Post-condición</w:t>
            </w:r>
          </w:p>
        </w:tc>
        <w:tc>
          <w:tcPr>
            <w:tcW w:w="4886" w:type="dxa"/>
            <w:gridSpan w:val="2"/>
            <w:shd w:val="clear" w:color="auto" w:fill="E7E6E6" w:themeFill="background2"/>
          </w:tcPr>
          <w:p w:rsidR="004F742E" w:rsidRDefault="00A75F11" w:rsidP="00A75F11">
            <w:r>
              <w:t>Las estadísticas son mostradas.</w:t>
            </w:r>
          </w:p>
        </w:tc>
      </w:tr>
      <w:tr w:rsidR="00BC61DE" w:rsidTr="00D84C19">
        <w:trPr>
          <w:cantSplit/>
        </w:trPr>
        <w:tc>
          <w:tcPr>
            <w:tcW w:w="3598" w:type="dxa"/>
            <w:shd w:val="clear" w:color="auto" w:fill="auto"/>
            <w:vAlign w:val="center"/>
          </w:tcPr>
          <w:p w:rsidR="00BC61DE" w:rsidRPr="003C776D" w:rsidRDefault="00BC61DE" w:rsidP="00D84C19">
            <w:pPr>
              <w:rPr>
                <w:b/>
              </w:rPr>
            </w:pPr>
            <w:r w:rsidRPr="003C776D">
              <w:rPr>
                <w:b/>
                <w:caps/>
              </w:rPr>
              <w:t>Excepciones</w:t>
            </w:r>
          </w:p>
        </w:tc>
        <w:tc>
          <w:tcPr>
            <w:tcW w:w="4886" w:type="dxa"/>
            <w:gridSpan w:val="2"/>
            <w:shd w:val="clear" w:color="auto" w:fill="auto"/>
          </w:tcPr>
          <w:p w:rsidR="00BC61DE" w:rsidRDefault="00BC61DE" w:rsidP="00D84C19"/>
        </w:tc>
      </w:tr>
      <w:tr w:rsidR="004F742E" w:rsidTr="00D84C19">
        <w:trPr>
          <w:cantSplit/>
        </w:trPr>
        <w:tc>
          <w:tcPr>
            <w:tcW w:w="3598" w:type="dxa"/>
            <w:shd w:val="clear" w:color="auto" w:fill="E7E6E6" w:themeFill="background2"/>
            <w:vAlign w:val="center"/>
          </w:tcPr>
          <w:p w:rsidR="004F742E" w:rsidRPr="003C776D" w:rsidRDefault="004F742E" w:rsidP="00D84C19">
            <w:pPr>
              <w:rPr>
                <w:b/>
              </w:rPr>
            </w:pPr>
            <w:r w:rsidRPr="003C776D">
              <w:rPr>
                <w:b/>
              </w:rPr>
              <w:lastRenderedPageBreak/>
              <w:t>Importancia</w:t>
            </w:r>
          </w:p>
        </w:tc>
        <w:tc>
          <w:tcPr>
            <w:tcW w:w="4886" w:type="dxa"/>
            <w:gridSpan w:val="2"/>
            <w:shd w:val="clear" w:color="auto" w:fill="E7E6E6" w:themeFill="background2"/>
          </w:tcPr>
          <w:p w:rsidR="004F742E" w:rsidRDefault="00645B80" w:rsidP="00BC61DE">
            <w:r>
              <w:t>Media.</w:t>
            </w:r>
          </w:p>
        </w:tc>
      </w:tr>
      <w:tr w:rsidR="004F742E" w:rsidTr="00D84C19">
        <w:trPr>
          <w:cantSplit/>
        </w:trPr>
        <w:tc>
          <w:tcPr>
            <w:tcW w:w="3598" w:type="dxa"/>
            <w:shd w:val="clear" w:color="auto" w:fill="auto"/>
            <w:vAlign w:val="center"/>
          </w:tcPr>
          <w:p w:rsidR="004F742E" w:rsidRPr="003C776D" w:rsidRDefault="004F742E" w:rsidP="00D84C19">
            <w:pPr>
              <w:rPr>
                <w:b/>
              </w:rPr>
            </w:pPr>
            <w:r w:rsidRPr="003C776D">
              <w:rPr>
                <w:b/>
              </w:rPr>
              <w:t>Frecuencia</w:t>
            </w:r>
          </w:p>
        </w:tc>
        <w:tc>
          <w:tcPr>
            <w:tcW w:w="4886" w:type="dxa"/>
            <w:gridSpan w:val="2"/>
            <w:shd w:val="clear" w:color="auto" w:fill="auto"/>
          </w:tcPr>
          <w:p w:rsidR="004F742E" w:rsidRDefault="00645B80" w:rsidP="00D84C19">
            <w:r>
              <w:t>Baja.</w:t>
            </w:r>
          </w:p>
        </w:tc>
      </w:tr>
      <w:tr w:rsidR="004F742E" w:rsidTr="00D84C19">
        <w:trPr>
          <w:cantSplit/>
        </w:trPr>
        <w:tc>
          <w:tcPr>
            <w:tcW w:w="3598" w:type="dxa"/>
            <w:shd w:val="clear" w:color="auto" w:fill="E7E6E6" w:themeFill="background2"/>
            <w:vAlign w:val="center"/>
          </w:tcPr>
          <w:p w:rsidR="004F742E" w:rsidRPr="003C776D" w:rsidRDefault="004F742E" w:rsidP="00D84C19">
            <w:pPr>
              <w:rPr>
                <w:b/>
              </w:rPr>
            </w:pPr>
            <w:r w:rsidRPr="003C776D">
              <w:rPr>
                <w:b/>
              </w:rPr>
              <w:t>Urgencia</w:t>
            </w:r>
          </w:p>
        </w:tc>
        <w:tc>
          <w:tcPr>
            <w:tcW w:w="4886" w:type="dxa"/>
            <w:gridSpan w:val="2"/>
            <w:shd w:val="clear" w:color="auto" w:fill="E7E6E6" w:themeFill="background2"/>
          </w:tcPr>
          <w:p w:rsidR="004F742E" w:rsidRDefault="00BC61DE" w:rsidP="00D84C19">
            <w:r>
              <w:t>Media</w:t>
            </w:r>
            <w:r w:rsidR="00645B80">
              <w:t>.</w:t>
            </w:r>
          </w:p>
        </w:tc>
      </w:tr>
    </w:tbl>
    <w:p w:rsidR="004F742E" w:rsidRDefault="004F742E" w:rsidP="00170FC9"/>
    <w:p w:rsidR="0072584A" w:rsidRDefault="0072584A" w:rsidP="00170FC9"/>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BC61DE" w:rsidTr="00D84C19">
        <w:trPr>
          <w:cantSplit/>
        </w:trPr>
        <w:tc>
          <w:tcPr>
            <w:tcW w:w="3598" w:type="dxa"/>
            <w:shd w:val="clear" w:color="auto" w:fill="E7E6E6" w:themeFill="background2"/>
            <w:vAlign w:val="center"/>
          </w:tcPr>
          <w:p w:rsidR="00BC61DE" w:rsidRPr="003C776D" w:rsidRDefault="004474DE" w:rsidP="00D84C19">
            <w:pPr>
              <w:rPr>
                <w:b/>
              </w:rPr>
            </w:pPr>
            <w:r>
              <w:rPr>
                <w:b/>
              </w:rPr>
              <w:t>RF-SW05</w:t>
            </w:r>
          </w:p>
        </w:tc>
        <w:tc>
          <w:tcPr>
            <w:tcW w:w="4886" w:type="dxa"/>
            <w:gridSpan w:val="2"/>
            <w:shd w:val="clear" w:color="auto" w:fill="E7E6E6" w:themeFill="background2"/>
          </w:tcPr>
          <w:p w:rsidR="00BC61DE" w:rsidRPr="00060070" w:rsidRDefault="00BC61DE" w:rsidP="00D84C19">
            <w:pPr>
              <w:rPr>
                <w:b/>
              </w:rPr>
            </w:pPr>
            <w:r>
              <w:rPr>
                <w:b/>
              </w:rPr>
              <w:t>Subir la práctica</w:t>
            </w:r>
          </w:p>
        </w:tc>
      </w:tr>
      <w:tr w:rsidR="00BC61DE" w:rsidTr="00D84C19">
        <w:trPr>
          <w:cantSplit/>
        </w:trPr>
        <w:tc>
          <w:tcPr>
            <w:tcW w:w="3598" w:type="dxa"/>
            <w:shd w:val="clear" w:color="auto" w:fill="auto"/>
            <w:vAlign w:val="center"/>
          </w:tcPr>
          <w:p w:rsidR="00BC61DE" w:rsidRPr="003C776D" w:rsidRDefault="00BC61DE" w:rsidP="00D84C19">
            <w:pPr>
              <w:rPr>
                <w:b/>
              </w:rPr>
            </w:pPr>
            <w:r w:rsidRPr="003C776D">
              <w:rPr>
                <w:b/>
              </w:rPr>
              <w:t>Descripción</w:t>
            </w:r>
          </w:p>
        </w:tc>
        <w:tc>
          <w:tcPr>
            <w:tcW w:w="4886" w:type="dxa"/>
            <w:gridSpan w:val="2"/>
            <w:shd w:val="clear" w:color="auto" w:fill="auto"/>
          </w:tcPr>
          <w:p w:rsidR="00BC61DE" w:rsidRDefault="00BC61DE" w:rsidP="00D84C19">
            <w:r>
              <w:t>El alumno deberá poder subir la práctica para el posterior proceso de corrección.</w:t>
            </w:r>
          </w:p>
        </w:tc>
      </w:tr>
      <w:tr w:rsidR="00BC61DE" w:rsidTr="00D84C19">
        <w:trPr>
          <w:cantSplit/>
        </w:trPr>
        <w:tc>
          <w:tcPr>
            <w:tcW w:w="3598" w:type="dxa"/>
            <w:shd w:val="clear" w:color="auto" w:fill="E7E6E6" w:themeFill="background2"/>
            <w:vAlign w:val="center"/>
          </w:tcPr>
          <w:p w:rsidR="00BC61DE" w:rsidRPr="003C776D" w:rsidRDefault="00BC61DE" w:rsidP="00D84C19">
            <w:pPr>
              <w:rPr>
                <w:b/>
              </w:rPr>
            </w:pPr>
            <w:r w:rsidRPr="003C776D">
              <w:rPr>
                <w:b/>
              </w:rPr>
              <w:t>Precondición</w:t>
            </w:r>
          </w:p>
        </w:tc>
        <w:tc>
          <w:tcPr>
            <w:tcW w:w="4886" w:type="dxa"/>
            <w:gridSpan w:val="2"/>
            <w:shd w:val="clear" w:color="auto" w:fill="E7E6E6" w:themeFill="background2"/>
          </w:tcPr>
          <w:p w:rsidR="00BC61DE" w:rsidRDefault="00BC61DE" w:rsidP="00D84C19">
            <w:r>
              <w:t>La actividad debe estar creada correctamente.</w:t>
            </w:r>
          </w:p>
        </w:tc>
      </w:tr>
      <w:tr w:rsidR="00BC61DE" w:rsidTr="00D84C19">
        <w:trPr>
          <w:cantSplit/>
        </w:trPr>
        <w:tc>
          <w:tcPr>
            <w:tcW w:w="3598" w:type="dxa"/>
            <w:vMerge w:val="restart"/>
            <w:shd w:val="clear" w:color="auto" w:fill="auto"/>
            <w:vAlign w:val="center"/>
          </w:tcPr>
          <w:p w:rsidR="00BC61DE" w:rsidRPr="003C776D" w:rsidRDefault="00BC61DE" w:rsidP="00D84C19">
            <w:pPr>
              <w:rPr>
                <w:b/>
              </w:rPr>
            </w:pPr>
            <w:r w:rsidRPr="003C776D">
              <w:rPr>
                <w:b/>
              </w:rPr>
              <w:t>Secuencia Normal</w:t>
            </w:r>
          </w:p>
        </w:tc>
        <w:tc>
          <w:tcPr>
            <w:tcW w:w="759" w:type="dxa"/>
            <w:shd w:val="clear" w:color="auto" w:fill="auto"/>
          </w:tcPr>
          <w:p w:rsidR="00BC61DE" w:rsidRDefault="00BC61DE" w:rsidP="00D84C19">
            <w:r>
              <w:t>Paso</w:t>
            </w:r>
          </w:p>
        </w:tc>
        <w:tc>
          <w:tcPr>
            <w:tcW w:w="4127" w:type="dxa"/>
            <w:shd w:val="clear" w:color="auto" w:fill="auto"/>
          </w:tcPr>
          <w:p w:rsidR="00BC61DE" w:rsidRDefault="00BC61DE" w:rsidP="00D84C19">
            <w:r>
              <w:t>Acción</w:t>
            </w:r>
          </w:p>
        </w:tc>
      </w:tr>
      <w:tr w:rsidR="00BC61DE" w:rsidTr="00D84C19">
        <w:trPr>
          <w:cantSplit/>
        </w:trPr>
        <w:tc>
          <w:tcPr>
            <w:tcW w:w="3598" w:type="dxa"/>
            <w:vMerge/>
            <w:shd w:val="clear" w:color="auto" w:fill="auto"/>
            <w:vAlign w:val="center"/>
          </w:tcPr>
          <w:p w:rsidR="00BC61DE" w:rsidRPr="003C776D" w:rsidRDefault="00BC61DE" w:rsidP="00D84C19">
            <w:pPr>
              <w:rPr>
                <w:b/>
              </w:rPr>
            </w:pPr>
          </w:p>
        </w:tc>
        <w:tc>
          <w:tcPr>
            <w:tcW w:w="759" w:type="dxa"/>
            <w:shd w:val="clear" w:color="auto" w:fill="auto"/>
            <w:vAlign w:val="center"/>
          </w:tcPr>
          <w:p w:rsidR="00BC61DE" w:rsidRDefault="00BC61DE" w:rsidP="00D84C19">
            <w:r>
              <w:t>1</w:t>
            </w:r>
          </w:p>
        </w:tc>
        <w:tc>
          <w:tcPr>
            <w:tcW w:w="4127" w:type="dxa"/>
            <w:shd w:val="clear" w:color="auto" w:fill="auto"/>
          </w:tcPr>
          <w:p w:rsidR="00BC61DE" w:rsidRDefault="00A75F11" w:rsidP="00A75F11">
            <w:r>
              <w:t xml:space="preserve">El alumno accede a la actividad </w:t>
            </w:r>
            <w:r w:rsidR="00BC61DE">
              <w:t>y sube la práctica para ser corregida.</w:t>
            </w:r>
          </w:p>
        </w:tc>
      </w:tr>
      <w:tr w:rsidR="00BC61DE" w:rsidTr="00D84C19">
        <w:trPr>
          <w:cantSplit/>
        </w:trPr>
        <w:tc>
          <w:tcPr>
            <w:tcW w:w="3598" w:type="dxa"/>
            <w:shd w:val="clear" w:color="auto" w:fill="E7E6E6" w:themeFill="background2"/>
            <w:vAlign w:val="center"/>
          </w:tcPr>
          <w:p w:rsidR="00BC61DE" w:rsidRPr="003C776D" w:rsidRDefault="00BC61DE" w:rsidP="00D84C19">
            <w:pPr>
              <w:rPr>
                <w:b/>
              </w:rPr>
            </w:pPr>
            <w:r w:rsidRPr="003C776D">
              <w:rPr>
                <w:b/>
              </w:rPr>
              <w:t>Post-condición</w:t>
            </w:r>
          </w:p>
        </w:tc>
        <w:tc>
          <w:tcPr>
            <w:tcW w:w="4886" w:type="dxa"/>
            <w:gridSpan w:val="2"/>
            <w:shd w:val="clear" w:color="auto" w:fill="E7E6E6" w:themeFill="background2"/>
          </w:tcPr>
          <w:p w:rsidR="00BC61DE" w:rsidRDefault="00BC61DE" w:rsidP="00D84C19">
            <w:r>
              <w:t>La práctica queda corregida.</w:t>
            </w:r>
          </w:p>
        </w:tc>
      </w:tr>
      <w:tr w:rsidR="00BC61DE" w:rsidTr="00D84C19">
        <w:trPr>
          <w:cantSplit/>
        </w:trPr>
        <w:tc>
          <w:tcPr>
            <w:tcW w:w="3598" w:type="dxa"/>
            <w:vMerge w:val="restart"/>
            <w:shd w:val="clear" w:color="auto" w:fill="auto"/>
            <w:vAlign w:val="center"/>
          </w:tcPr>
          <w:p w:rsidR="00BC61DE" w:rsidRPr="003C776D" w:rsidRDefault="00BC61DE" w:rsidP="00D84C19">
            <w:pPr>
              <w:rPr>
                <w:b/>
              </w:rPr>
            </w:pPr>
            <w:r w:rsidRPr="003C776D">
              <w:rPr>
                <w:b/>
                <w:caps/>
              </w:rPr>
              <w:t>Excepciones</w:t>
            </w:r>
          </w:p>
        </w:tc>
        <w:tc>
          <w:tcPr>
            <w:tcW w:w="759" w:type="dxa"/>
            <w:shd w:val="clear" w:color="auto" w:fill="auto"/>
          </w:tcPr>
          <w:p w:rsidR="00BC61DE" w:rsidRDefault="00BC61DE" w:rsidP="00D84C19">
            <w:r>
              <w:t>Paso</w:t>
            </w:r>
          </w:p>
        </w:tc>
        <w:tc>
          <w:tcPr>
            <w:tcW w:w="4127" w:type="dxa"/>
            <w:shd w:val="clear" w:color="auto" w:fill="auto"/>
          </w:tcPr>
          <w:p w:rsidR="00BC61DE" w:rsidRDefault="00BC61DE" w:rsidP="00D84C19">
            <w:r>
              <w:t>Acción</w:t>
            </w:r>
          </w:p>
        </w:tc>
      </w:tr>
      <w:tr w:rsidR="00BC61DE" w:rsidTr="00D84C19">
        <w:trPr>
          <w:cantSplit/>
        </w:trPr>
        <w:tc>
          <w:tcPr>
            <w:tcW w:w="3598" w:type="dxa"/>
            <w:vMerge/>
            <w:shd w:val="clear" w:color="auto" w:fill="auto"/>
            <w:vAlign w:val="center"/>
          </w:tcPr>
          <w:p w:rsidR="00BC61DE" w:rsidRPr="003C776D" w:rsidRDefault="00BC61DE" w:rsidP="00D84C19">
            <w:pPr>
              <w:rPr>
                <w:b/>
              </w:rPr>
            </w:pPr>
          </w:p>
        </w:tc>
        <w:tc>
          <w:tcPr>
            <w:tcW w:w="759" w:type="dxa"/>
            <w:shd w:val="clear" w:color="auto" w:fill="auto"/>
            <w:vAlign w:val="center"/>
          </w:tcPr>
          <w:p w:rsidR="00BC61DE" w:rsidRDefault="00BC61DE" w:rsidP="00D84C19">
            <w:r>
              <w:t>1</w:t>
            </w:r>
          </w:p>
        </w:tc>
        <w:tc>
          <w:tcPr>
            <w:tcW w:w="4127" w:type="dxa"/>
            <w:shd w:val="clear" w:color="auto" w:fill="auto"/>
          </w:tcPr>
          <w:p w:rsidR="00BC61DE" w:rsidRDefault="00BC61DE" w:rsidP="00BC61DE">
            <w:r>
              <w:t>La práctica presenta errores de compilación.</w:t>
            </w:r>
          </w:p>
        </w:tc>
      </w:tr>
      <w:tr w:rsidR="00BC61DE" w:rsidTr="00D84C19">
        <w:trPr>
          <w:cantSplit/>
        </w:trPr>
        <w:tc>
          <w:tcPr>
            <w:tcW w:w="3598" w:type="dxa"/>
            <w:shd w:val="clear" w:color="auto" w:fill="E7E6E6" w:themeFill="background2"/>
            <w:vAlign w:val="center"/>
          </w:tcPr>
          <w:p w:rsidR="00BC61DE" w:rsidRPr="003C776D" w:rsidRDefault="00BC61DE" w:rsidP="00D84C19">
            <w:pPr>
              <w:rPr>
                <w:b/>
              </w:rPr>
            </w:pPr>
            <w:r w:rsidRPr="003C776D">
              <w:rPr>
                <w:b/>
              </w:rPr>
              <w:t>Importancia</w:t>
            </w:r>
          </w:p>
        </w:tc>
        <w:tc>
          <w:tcPr>
            <w:tcW w:w="4886" w:type="dxa"/>
            <w:gridSpan w:val="2"/>
            <w:shd w:val="clear" w:color="auto" w:fill="E7E6E6" w:themeFill="background2"/>
          </w:tcPr>
          <w:p w:rsidR="00BC61DE" w:rsidRDefault="00645B80" w:rsidP="00D84C19">
            <w:r>
              <w:t>Alta.</w:t>
            </w:r>
          </w:p>
        </w:tc>
      </w:tr>
      <w:tr w:rsidR="00BC61DE" w:rsidTr="00D84C19">
        <w:trPr>
          <w:cantSplit/>
        </w:trPr>
        <w:tc>
          <w:tcPr>
            <w:tcW w:w="3598" w:type="dxa"/>
            <w:shd w:val="clear" w:color="auto" w:fill="auto"/>
            <w:vAlign w:val="center"/>
          </w:tcPr>
          <w:p w:rsidR="00BC61DE" w:rsidRPr="003C776D" w:rsidRDefault="00BC61DE" w:rsidP="00D84C19">
            <w:pPr>
              <w:rPr>
                <w:b/>
              </w:rPr>
            </w:pPr>
            <w:r w:rsidRPr="003C776D">
              <w:rPr>
                <w:b/>
              </w:rPr>
              <w:t>Frecuencia</w:t>
            </w:r>
          </w:p>
        </w:tc>
        <w:tc>
          <w:tcPr>
            <w:tcW w:w="4886" w:type="dxa"/>
            <w:gridSpan w:val="2"/>
            <w:shd w:val="clear" w:color="auto" w:fill="auto"/>
          </w:tcPr>
          <w:p w:rsidR="00BC61DE" w:rsidRDefault="00645B80" w:rsidP="00D84C19">
            <w:r>
              <w:t>Alta.</w:t>
            </w:r>
          </w:p>
        </w:tc>
      </w:tr>
      <w:tr w:rsidR="00BC61DE" w:rsidTr="00D84C19">
        <w:trPr>
          <w:cantSplit/>
        </w:trPr>
        <w:tc>
          <w:tcPr>
            <w:tcW w:w="3598" w:type="dxa"/>
            <w:shd w:val="clear" w:color="auto" w:fill="E7E6E6" w:themeFill="background2"/>
            <w:vAlign w:val="center"/>
          </w:tcPr>
          <w:p w:rsidR="00BC61DE" w:rsidRPr="003C776D" w:rsidRDefault="00BC61DE" w:rsidP="00D84C19">
            <w:pPr>
              <w:rPr>
                <w:b/>
              </w:rPr>
            </w:pPr>
            <w:r w:rsidRPr="003C776D">
              <w:rPr>
                <w:b/>
              </w:rPr>
              <w:t>Urgencia</w:t>
            </w:r>
          </w:p>
        </w:tc>
        <w:tc>
          <w:tcPr>
            <w:tcW w:w="4886" w:type="dxa"/>
            <w:gridSpan w:val="2"/>
            <w:shd w:val="clear" w:color="auto" w:fill="E7E6E6" w:themeFill="background2"/>
          </w:tcPr>
          <w:p w:rsidR="00BC61DE" w:rsidRDefault="00BC61DE" w:rsidP="00D84C19">
            <w:r>
              <w:t>Alta</w:t>
            </w:r>
            <w:r w:rsidR="00645B80">
              <w:t>.</w:t>
            </w:r>
          </w:p>
        </w:tc>
      </w:tr>
    </w:tbl>
    <w:p w:rsidR="00BC61DE" w:rsidRDefault="00BC61DE" w:rsidP="00170FC9"/>
    <w:p w:rsidR="0072584A" w:rsidRDefault="0072584A" w:rsidP="00170FC9"/>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4474DE" w:rsidTr="004474DE">
        <w:trPr>
          <w:cantSplit/>
        </w:trPr>
        <w:tc>
          <w:tcPr>
            <w:tcW w:w="3598" w:type="dxa"/>
            <w:shd w:val="clear" w:color="auto" w:fill="E7E6E6" w:themeFill="background2"/>
            <w:vAlign w:val="center"/>
          </w:tcPr>
          <w:p w:rsidR="004474DE" w:rsidRPr="003C776D" w:rsidRDefault="004474DE" w:rsidP="004474DE">
            <w:pPr>
              <w:rPr>
                <w:b/>
              </w:rPr>
            </w:pPr>
            <w:r>
              <w:rPr>
                <w:b/>
              </w:rPr>
              <w:t>RF-SW06</w:t>
            </w:r>
          </w:p>
        </w:tc>
        <w:tc>
          <w:tcPr>
            <w:tcW w:w="4886" w:type="dxa"/>
            <w:gridSpan w:val="2"/>
            <w:shd w:val="clear" w:color="auto" w:fill="E7E6E6" w:themeFill="background2"/>
          </w:tcPr>
          <w:p w:rsidR="004474DE" w:rsidRPr="00060070" w:rsidRDefault="004474DE" w:rsidP="004474DE">
            <w:pPr>
              <w:rPr>
                <w:b/>
              </w:rPr>
            </w:pPr>
            <w:r>
              <w:rPr>
                <w:b/>
              </w:rPr>
              <w:t>Borrar la entrega de la práctica</w:t>
            </w:r>
          </w:p>
        </w:tc>
      </w:tr>
      <w:tr w:rsidR="004474DE" w:rsidTr="004474DE">
        <w:trPr>
          <w:cantSplit/>
        </w:trPr>
        <w:tc>
          <w:tcPr>
            <w:tcW w:w="3598" w:type="dxa"/>
            <w:shd w:val="clear" w:color="auto" w:fill="auto"/>
            <w:vAlign w:val="center"/>
          </w:tcPr>
          <w:p w:rsidR="004474DE" w:rsidRPr="003C776D" w:rsidRDefault="004474DE" w:rsidP="004474DE">
            <w:pPr>
              <w:rPr>
                <w:b/>
              </w:rPr>
            </w:pPr>
            <w:r w:rsidRPr="003C776D">
              <w:rPr>
                <w:b/>
              </w:rPr>
              <w:t>Descripción</w:t>
            </w:r>
          </w:p>
        </w:tc>
        <w:tc>
          <w:tcPr>
            <w:tcW w:w="4886" w:type="dxa"/>
            <w:gridSpan w:val="2"/>
            <w:shd w:val="clear" w:color="auto" w:fill="auto"/>
          </w:tcPr>
          <w:p w:rsidR="004474DE" w:rsidRDefault="004474DE" w:rsidP="004474DE">
            <w:r>
              <w:t>El alumno podrá rectificar de una práctica subida y decidir borrarla de la entrega.</w:t>
            </w:r>
          </w:p>
        </w:tc>
      </w:tr>
      <w:tr w:rsidR="004474DE" w:rsidTr="004474DE">
        <w:trPr>
          <w:cantSplit/>
        </w:trPr>
        <w:tc>
          <w:tcPr>
            <w:tcW w:w="3598" w:type="dxa"/>
            <w:shd w:val="clear" w:color="auto" w:fill="E7E6E6" w:themeFill="background2"/>
            <w:vAlign w:val="center"/>
          </w:tcPr>
          <w:p w:rsidR="004474DE" w:rsidRPr="003C776D" w:rsidRDefault="004474DE" w:rsidP="004474DE">
            <w:pPr>
              <w:rPr>
                <w:b/>
              </w:rPr>
            </w:pPr>
            <w:r w:rsidRPr="003C776D">
              <w:rPr>
                <w:b/>
              </w:rPr>
              <w:t>Precondición</w:t>
            </w:r>
          </w:p>
        </w:tc>
        <w:tc>
          <w:tcPr>
            <w:tcW w:w="4886" w:type="dxa"/>
            <w:gridSpan w:val="2"/>
            <w:shd w:val="clear" w:color="auto" w:fill="E7E6E6" w:themeFill="background2"/>
          </w:tcPr>
          <w:p w:rsidR="004474DE" w:rsidRDefault="004474DE" w:rsidP="004474DE">
            <w:r>
              <w:t>Ha tenido que subir una práctica previamente.</w:t>
            </w:r>
          </w:p>
        </w:tc>
      </w:tr>
      <w:tr w:rsidR="004474DE" w:rsidTr="004474DE">
        <w:trPr>
          <w:cantSplit/>
        </w:trPr>
        <w:tc>
          <w:tcPr>
            <w:tcW w:w="3598" w:type="dxa"/>
            <w:vMerge w:val="restart"/>
            <w:shd w:val="clear" w:color="auto" w:fill="auto"/>
            <w:vAlign w:val="center"/>
          </w:tcPr>
          <w:p w:rsidR="004474DE" w:rsidRPr="003C776D" w:rsidRDefault="004474DE" w:rsidP="004474DE">
            <w:pPr>
              <w:rPr>
                <w:b/>
              </w:rPr>
            </w:pPr>
            <w:r w:rsidRPr="003C776D">
              <w:rPr>
                <w:b/>
              </w:rPr>
              <w:t>Secuencia Normal</w:t>
            </w:r>
          </w:p>
        </w:tc>
        <w:tc>
          <w:tcPr>
            <w:tcW w:w="759" w:type="dxa"/>
            <w:shd w:val="clear" w:color="auto" w:fill="auto"/>
          </w:tcPr>
          <w:p w:rsidR="004474DE" w:rsidRDefault="004474DE" w:rsidP="004474DE">
            <w:r>
              <w:t>Paso</w:t>
            </w:r>
          </w:p>
        </w:tc>
        <w:tc>
          <w:tcPr>
            <w:tcW w:w="4127" w:type="dxa"/>
            <w:shd w:val="clear" w:color="auto" w:fill="auto"/>
          </w:tcPr>
          <w:p w:rsidR="004474DE" w:rsidRDefault="004474DE" w:rsidP="004474DE">
            <w:r>
              <w:t>Acción</w:t>
            </w:r>
          </w:p>
        </w:tc>
      </w:tr>
      <w:tr w:rsidR="004474DE" w:rsidTr="004474DE">
        <w:trPr>
          <w:cantSplit/>
        </w:trPr>
        <w:tc>
          <w:tcPr>
            <w:tcW w:w="3598" w:type="dxa"/>
            <w:vMerge/>
            <w:shd w:val="clear" w:color="auto" w:fill="auto"/>
            <w:vAlign w:val="center"/>
          </w:tcPr>
          <w:p w:rsidR="004474DE" w:rsidRPr="003C776D" w:rsidRDefault="004474DE" w:rsidP="004474DE">
            <w:pPr>
              <w:rPr>
                <w:b/>
              </w:rPr>
            </w:pPr>
          </w:p>
        </w:tc>
        <w:tc>
          <w:tcPr>
            <w:tcW w:w="759" w:type="dxa"/>
            <w:shd w:val="clear" w:color="auto" w:fill="auto"/>
            <w:vAlign w:val="center"/>
          </w:tcPr>
          <w:p w:rsidR="004474DE" w:rsidRDefault="004474DE" w:rsidP="004474DE">
            <w:r>
              <w:t>1</w:t>
            </w:r>
          </w:p>
        </w:tc>
        <w:tc>
          <w:tcPr>
            <w:tcW w:w="4127" w:type="dxa"/>
            <w:shd w:val="clear" w:color="auto" w:fill="auto"/>
          </w:tcPr>
          <w:p w:rsidR="004474DE" w:rsidRDefault="004474DE" w:rsidP="004474DE">
            <w:r>
              <w:t>El alumno ya se encuentra dentro de la actividad y borra la entrega de la práctica que había subido.</w:t>
            </w:r>
          </w:p>
        </w:tc>
      </w:tr>
      <w:tr w:rsidR="004474DE" w:rsidTr="004474DE">
        <w:trPr>
          <w:cantSplit/>
        </w:trPr>
        <w:tc>
          <w:tcPr>
            <w:tcW w:w="3598" w:type="dxa"/>
            <w:shd w:val="clear" w:color="auto" w:fill="E7E6E6" w:themeFill="background2"/>
            <w:vAlign w:val="center"/>
          </w:tcPr>
          <w:p w:rsidR="004474DE" w:rsidRPr="003C776D" w:rsidRDefault="004474DE" w:rsidP="004474DE">
            <w:pPr>
              <w:rPr>
                <w:b/>
              </w:rPr>
            </w:pPr>
            <w:r w:rsidRPr="003C776D">
              <w:rPr>
                <w:b/>
              </w:rPr>
              <w:t>Post-condición</w:t>
            </w:r>
          </w:p>
        </w:tc>
        <w:tc>
          <w:tcPr>
            <w:tcW w:w="4886" w:type="dxa"/>
            <w:gridSpan w:val="2"/>
            <w:shd w:val="clear" w:color="auto" w:fill="E7E6E6" w:themeFill="background2"/>
          </w:tcPr>
          <w:p w:rsidR="004474DE" w:rsidRDefault="004474DE" w:rsidP="004474DE">
            <w:r>
              <w:t>La práctica queda borrada de la entrega.</w:t>
            </w:r>
          </w:p>
        </w:tc>
      </w:tr>
      <w:tr w:rsidR="004474DE" w:rsidTr="004474DE">
        <w:trPr>
          <w:cantSplit/>
        </w:trPr>
        <w:tc>
          <w:tcPr>
            <w:tcW w:w="3598" w:type="dxa"/>
            <w:shd w:val="clear" w:color="auto" w:fill="auto"/>
            <w:vAlign w:val="center"/>
          </w:tcPr>
          <w:p w:rsidR="004474DE" w:rsidRPr="003C776D" w:rsidRDefault="004474DE" w:rsidP="004474DE">
            <w:pPr>
              <w:rPr>
                <w:b/>
              </w:rPr>
            </w:pPr>
            <w:r w:rsidRPr="003C776D">
              <w:rPr>
                <w:b/>
                <w:caps/>
              </w:rPr>
              <w:t>Excepciones</w:t>
            </w:r>
          </w:p>
        </w:tc>
        <w:tc>
          <w:tcPr>
            <w:tcW w:w="759" w:type="dxa"/>
            <w:shd w:val="clear" w:color="auto" w:fill="auto"/>
          </w:tcPr>
          <w:p w:rsidR="004474DE" w:rsidRDefault="004474DE" w:rsidP="004474DE"/>
        </w:tc>
        <w:tc>
          <w:tcPr>
            <w:tcW w:w="4127" w:type="dxa"/>
            <w:shd w:val="clear" w:color="auto" w:fill="auto"/>
          </w:tcPr>
          <w:p w:rsidR="004474DE" w:rsidRDefault="004474DE" w:rsidP="004474DE"/>
        </w:tc>
      </w:tr>
      <w:tr w:rsidR="004474DE" w:rsidTr="004474DE">
        <w:trPr>
          <w:cantSplit/>
        </w:trPr>
        <w:tc>
          <w:tcPr>
            <w:tcW w:w="3598" w:type="dxa"/>
            <w:shd w:val="clear" w:color="auto" w:fill="E7E6E6" w:themeFill="background2"/>
            <w:vAlign w:val="center"/>
          </w:tcPr>
          <w:p w:rsidR="004474DE" w:rsidRPr="003C776D" w:rsidRDefault="004474DE" w:rsidP="004474DE">
            <w:pPr>
              <w:rPr>
                <w:b/>
              </w:rPr>
            </w:pPr>
            <w:r w:rsidRPr="003C776D">
              <w:rPr>
                <w:b/>
              </w:rPr>
              <w:t>Importancia</w:t>
            </w:r>
          </w:p>
        </w:tc>
        <w:tc>
          <w:tcPr>
            <w:tcW w:w="4886" w:type="dxa"/>
            <w:gridSpan w:val="2"/>
            <w:shd w:val="clear" w:color="auto" w:fill="E7E6E6" w:themeFill="background2"/>
          </w:tcPr>
          <w:p w:rsidR="004474DE" w:rsidRDefault="0072584A" w:rsidP="004474DE">
            <w:r>
              <w:t>Media</w:t>
            </w:r>
            <w:r w:rsidR="004474DE">
              <w:t>.</w:t>
            </w:r>
          </w:p>
        </w:tc>
      </w:tr>
      <w:tr w:rsidR="004474DE" w:rsidTr="004474DE">
        <w:trPr>
          <w:cantSplit/>
        </w:trPr>
        <w:tc>
          <w:tcPr>
            <w:tcW w:w="3598" w:type="dxa"/>
            <w:shd w:val="clear" w:color="auto" w:fill="auto"/>
            <w:vAlign w:val="center"/>
          </w:tcPr>
          <w:p w:rsidR="004474DE" w:rsidRPr="003C776D" w:rsidRDefault="004474DE" w:rsidP="004474DE">
            <w:pPr>
              <w:rPr>
                <w:b/>
              </w:rPr>
            </w:pPr>
            <w:r w:rsidRPr="003C776D">
              <w:rPr>
                <w:b/>
              </w:rPr>
              <w:lastRenderedPageBreak/>
              <w:t>Frecuencia</w:t>
            </w:r>
          </w:p>
        </w:tc>
        <w:tc>
          <w:tcPr>
            <w:tcW w:w="4886" w:type="dxa"/>
            <w:gridSpan w:val="2"/>
            <w:shd w:val="clear" w:color="auto" w:fill="auto"/>
          </w:tcPr>
          <w:p w:rsidR="004474DE" w:rsidRDefault="0072584A" w:rsidP="004474DE">
            <w:r>
              <w:t>Baja</w:t>
            </w:r>
            <w:r w:rsidR="004474DE">
              <w:t>.</w:t>
            </w:r>
          </w:p>
        </w:tc>
      </w:tr>
      <w:tr w:rsidR="004474DE" w:rsidTr="004474DE">
        <w:trPr>
          <w:cantSplit/>
        </w:trPr>
        <w:tc>
          <w:tcPr>
            <w:tcW w:w="3598" w:type="dxa"/>
            <w:shd w:val="clear" w:color="auto" w:fill="E7E6E6" w:themeFill="background2"/>
            <w:vAlign w:val="center"/>
          </w:tcPr>
          <w:p w:rsidR="004474DE" w:rsidRPr="003C776D" w:rsidRDefault="004474DE" w:rsidP="004474DE">
            <w:pPr>
              <w:rPr>
                <w:b/>
              </w:rPr>
            </w:pPr>
            <w:r w:rsidRPr="003C776D">
              <w:rPr>
                <w:b/>
              </w:rPr>
              <w:t>Urgencia</w:t>
            </w:r>
          </w:p>
        </w:tc>
        <w:tc>
          <w:tcPr>
            <w:tcW w:w="4886" w:type="dxa"/>
            <w:gridSpan w:val="2"/>
            <w:shd w:val="clear" w:color="auto" w:fill="E7E6E6" w:themeFill="background2"/>
          </w:tcPr>
          <w:p w:rsidR="004474DE" w:rsidRDefault="0072584A" w:rsidP="004474DE">
            <w:r>
              <w:t>Media</w:t>
            </w:r>
            <w:r w:rsidR="004474DE">
              <w:t>.</w:t>
            </w:r>
          </w:p>
        </w:tc>
      </w:tr>
    </w:tbl>
    <w:p w:rsidR="00AC3475" w:rsidRDefault="00AC3475" w:rsidP="00170FC9"/>
    <w:p w:rsidR="00AC3475" w:rsidRDefault="00AC3475"/>
    <w:p w:rsidR="0072584A" w:rsidRDefault="0072584A"/>
    <w:p w:rsidR="0072584A" w:rsidRDefault="0072584A"/>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72584A" w:rsidTr="001B69A9">
        <w:trPr>
          <w:cantSplit/>
        </w:trPr>
        <w:tc>
          <w:tcPr>
            <w:tcW w:w="3598" w:type="dxa"/>
            <w:shd w:val="clear" w:color="auto" w:fill="E7E6E6" w:themeFill="background2"/>
            <w:vAlign w:val="center"/>
          </w:tcPr>
          <w:p w:rsidR="0072584A" w:rsidRPr="003C776D" w:rsidRDefault="0072584A" w:rsidP="001B69A9">
            <w:pPr>
              <w:rPr>
                <w:b/>
              </w:rPr>
            </w:pPr>
            <w:r>
              <w:rPr>
                <w:b/>
              </w:rPr>
              <w:t>RF-SW07</w:t>
            </w:r>
          </w:p>
        </w:tc>
        <w:tc>
          <w:tcPr>
            <w:tcW w:w="4886" w:type="dxa"/>
            <w:gridSpan w:val="2"/>
            <w:shd w:val="clear" w:color="auto" w:fill="E7E6E6" w:themeFill="background2"/>
          </w:tcPr>
          <w:p w:rsidR="0072584A" w:rsidRPr="00060070" w:rsidRDefault="0072584A" w:rsidP="001B69A9">
            <w:pPr>
              <w:rPr>
                <w:b/>
              </w:rPr>
            </w:pPr>
            <w:r>
              <w:rPr>
                <w:b/>
              </w:rPr>
              <w:t>Corregir la práctica</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rPr>
              <w:t>Descripción</w:t>
            </w:r>
          </w:p>
        </w:tc>
        <w:tc>
          <w:tcPr>
            <w:tcW w:w="4886" w:type="dxa"/>
            <w:gridSpan w:val="2"/>
            <w:shd w:val="clear" w:color="auto" w:fill="auto"/>
          </w:tcPr>
          <w:p w:rsidR="0072584A" w:rsidRDefault="0072584A" w:rsidP="0072584A">
            <w:r>
              <w:t>La práctica que ha subido el alumno pasará el proceso de corrección.</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Precondición</w:t>
            </w:r>
          </w:p>
        </w:tc>
        <w:tc>
          <w:tcPr>
            <w:tcW w:w="4886" w:type="dxa"/>
            <w:gridSpan w:val="2"/>
            <w:shd w:val="clear" w:color="auto" w:fill="E7E6E6" w:themeFill="background2"/>
          </w:tcPr>
          <w:p w:rsidR="0072584A" w:rsidRDefault="0072584A" w:rsidP="001B69A9">
            <w:r>
              <w:t>Ha tenido que subir la práctica.</w:t>
            </w:r>
          </w:p>
        </w:tc>
      </w:tr>
      <w:tr w:rsidR="0072584A" w:rsidTr="001B69A9">
        <w:trPr>
          <w:cantSplit/>
        </w:trPr>
        <w:tc>
          <w:tcPr>
            <w:tcW w:w="3598" w:type="dxa"/>
            <w:vMerge w:val="restart"/>
            <w:shd w:val="clear" w:color="auto" w:fill="auto"/>
            <w:vAlign w:val="center"/>
          </w:tcPr>
          <w:p w:rsidR="0072584A" w:rsidRPr="003C776D" w:rsidRDefault="0072584A" w:rsidP="001B69A9">
            <w:pPr>
              <w:rPr>
                <w:b/>
              </w:rPr>
            </w:pPr>
            <w:r w:rsidRPr="003C776D">
              <w:rPr>
                <w:b/>
              </w:rPr>
              <w:t>Secuencia Normal</w:t>
            </w:r>
          </w:p>
        </w:tc>
        <w:tc>
          <w:tcPr>
            <w:tcW w:w="759" w:type="dxa"/>
            <w:shd w:val="clear" w:color="auto" w:fill="auto"/>
          </w:tcPr>
          <w:p w:rsidR="0072584A" w:rsidRDefault="0072584A" w:rsidP="001B69A9">
            <w:r>
              <w:t>Paso</w:t>
            </w:r>
          </w:p>
        </w:tc>
        <w:tc>
          <w:tcPr>
            <w:tcW w:w="4127" w:type="dxa"/>
            <w:shd w:val="clear" w:color="auto" w:fill="auto"/>
          </w:tcPr>
          <w:p w:rsidR="0072584A" w:rsidRDefault="0072584A" w:rsidP="001B69A9">
            <w:r>
              <w:t>Acción</w:t>
            </w:r>
          </w:p>
        </w:tc>
      </w:tr>
      <w:tr w:rsidR="0072584A" w:rsidTr="001B69A9">
        <w:trPr>
          <w:cantSplit/>
        </w:trPr>
        <w:tc>
          <w:tcPr>
            <w:tcW w:w="3598" w:type="dxa"/>
            <w:vMerge/>
            <w:shd w:val="clear" w:color="auto" w:fill="auto"/>
            <w:vAlign w:val="center"/>
          </w:tcPr>
          <w:p w:rsidR="0072584A" w:rsidRPr="003C776D" w:rsidRDefault="0072584A" w:rsidP="001B69A9">
            <w:pPr>
              <w:rPr>
                <w:b/>
              </w:rPr>
            </w:pPr>
          </w:p>
        </w:tc>
        <w:tc>
          <w:tcPr>
            <w:tcW w:w="759" w:type="dxa"/>
            <w:shd w:val="clear" w:color="auto" w:fill="auto"/>
            <w:vAlign w:val="center"/>
          </w:tcPr>
          <w:p w:rsidR="0072584A" w:rsidRDefault="0072584A" w:rsidP="001B69A9">
            <w:r>
              <w:t>1</w:t>
            </w:r>
          </w:p>
        </w:tc>
        <w:tc>
          <w:tcPr>
            <w:tcW w:w="4127" w:type="dxa"/>
            <w:shd w:val="clear" w:color="auto" w:fill="auto"/>
          </w:tcPr>
          <w:p w:rsidR="0072584A" w:rsidRDefault="0072584A" w:rsidP="001B69A9">
            <w:r>
              <w:t>La práctica subida pasa por el proceso de corrección.</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Post-condición</w:t>
            </w:r>
          </w:p>
        </w:tc>
        <w:tc>
          <w:tcPr>
            <w:tcW w:w="4886" w:type="dxa"/>
            <w:gridSpan w:val="2"/>
            <w:shd w:val="clear" w:color="auto" w:fill="E7E6E6" w:themeFill="background2"/>
          </w:tcPr>
          <w:p w:rsidR="0072584A" w:rsidRDefault="0072584A" w:rsidP="0072584A">
            <w:r>
              <w:t>La práctica queda corregida.</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caps/>
              </w:rPr>
              <w:t>Excepciones</w:t>
            </w:r>
          </w:p>
        </w:tc>
        <w:tc>
          <w:tcPr>
            <w:tcW w:w="759" w:type="dxa"/>
            <w:shd w:val="clear" w:color="auto" w:fill="auto"/>
          </w:tcPr>
          <w:p w:rsidR="0072584A" w:rsidRDefault="0072584A" w:rsidP="001B69A9"/>
        </w:tc>
        <w:tc>
          <w:tcPr>
            <w:tcW w:w="4127" w:type="dxa"/>
            <w:shd w:val="clear" w:color="auto" w:fill="auto"/>
          </w:tcPr>
          <w:p w:rsidR="0072584A" w:rsidRDefault="0072584A" w:rsidP="001B69A9"/>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Importancia</w:t>
            </w:r>
          </w:p>
        </w:tc>
        <w:tc>
          <w:tcPr>
            <w:tcW w:w="4886" w:type="dxa"/>
            <w:gridSpan w:val="2"/>
            <w:shd w:val="clear" w:color="auto" w:fill="E7E6E6" w:themeFill="background2"/>
          </w:tcPr>
          <w:p w:rsidR="0072584A" w:rsidRDefault="0072584A" w:rsidP="001B69A9">
            <w:r>
              <w:t>Alta.</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rPr>
              <w:t>Frecuencia</w:t>
            </w:r>
          </w:p>
        </w:tc>
        <w:tc>
          <w:tcPr>
            <w:tcW w:w="4886" w:type="dxa"/>
            <w:gridSpan w:val="2"/>
            <w:shd w:val="clear" w:color="auto" w:fill="auto"/>
          </w:tcPr>
          <w:p w:rsidR="0072584A" w:rsidRDefault="0072584A" w:rsidP="001B69A9">
            <w:r>
              <w:t>Alta.</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Urgencia</w:t>
            </w:r>
          </w:p>
        </w:tc>
        <w:tc>
          <w:tcPr>
            <w:tcW w:w="4886" w:type="dxa"/>
            <w:gridSpan w:val="2"/>
            <w:shd w:val="clear" w:color="auto" w:fill="E7E6E6" w:themeFill="background2"/>
          </w:tcPr>
          <w:p w:rsidR="0072584A" w:rsidRDefault="0072584A" w:rsidP="001B69A9">
            <w:r>
              <w:t>Alta.</w:t>
            </w:r>
          </w:p>
        </w:tc>
      </w:tr>
    </w:tbl>
    <w:p w:rsidR="0072584A" w:rsidRDefault="0072584A"/>
    <w:p w:rsidR="0072584A" w:rsidRDefault="0072584A"/>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72584A" w:rsidTr="001B69A9">
        <w:trPr>
          <w:cantSplit/>
        </w:trPr>
        <w:tc>
          <w:tcPr>
            <w:tcW w:w="3598" w:type="dxa"/>
            <w:shd w:val="clear" w:color="auto" w:fill="E7E6E6" w:themeFill="background2"/>
            <w:vAlign w:val="center"/>
          </w:tcPr>
          <w:p w:rsidR="0072584A" w:rsidRPr="003C776D" w:rsidRDefault="0072584A" w:rsidP="001B69A9">
            <w:pPr>
              <w:rPr>
                <w:b/>
              </w:rPr>
            </w:pPr>
            <w:r>
              <w:rPr>
                <w:b/>
              </w:rPr>
              <w:t>RF-SW08</w:t>
            </w:r>
          </w:p>
        </w:tc>
        <w:tc>
          <w:tcPr>
            <w:tcW w:w="4886" w:type="dxa"/>
            <w:gridSpan w:val="2"/>
            <w:shd w:val="clear" w:color="auto" w:fill="E7E6E6" w:themeFill="background2"/>
          </w:tcPr>
          <w:p w:rsidR="0072584A" w:rsidRPr="00060070" w:rsidRDefault="0072584A" w:rsidP="001B69A9">
            <w:pPr>
              <w:rPr>
                <w:b/>
              </w:rPr>
            </w:pPr>
            <w:r>
              <w:rPr>
                <w:b/>
              </w:rPr>
              <w:t>Guardar los resultados</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rPr>
              <w:t>Descripción</w:t>
            </w:r>
          </w:p>
        </w:tc>
        <w:tc>
          <w:tcPr>
            <w:tcW w:w="4886" w:type="dxa"/>
            <w:gridSpan w:val="2"/>
            <w:shd w:val="clear" w:color="auto" w:fill="auto"/>
          </w:tcPr>
          <w:p w:rsidR="0072584A" w:rsidRDefault="0072584A" w:rsidP="0072584A">
            <w:r>
              <w:t>Los resultados del proceso de corrección de la práctica son guardados.</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Precondición</w:t>
            </w:r>
          </w:p>
        </w:tc>
        <w:tc>
          <w:tcPr>
            <w:tcW w:w="4886" w:type="dxa"/>
            <w:gridSpan w:val="2"/>
            <w:shd w:val="clear" w:color="auto" w:fill="E7E6E6" w:themeFill="background2"/>
          </w:tcPr>
          <w:p w:rsidR="0072584A" w:rsidRDefault="0072584A" w:rsidP="001B69A9">
            <w:r>
              <w:t>La práctica ha sido corregida.</w:t>
            </w:r>
          </w:p>
        </w:tc>
      </w:tr>
      <w:tr w:rsidR="0072584A" w:rsidTr="001B69A9">
        <w:trPr>
          <w:cantSplit/>
        </w:trPr>
        <w:tc>
          <w:tcPr>
            <w:tcW w:w="3598" w:type="dxa"/>
            <w:vMerge w:val="restart"/>
            <w:shd w:val="clear" w:color="auto" w:fill="auto"/>
            <w:vAlign w:val="center"/>
          </w:tcPr>
          <w:p w:rsidR="0072584A" w:rsidRPr="003C776D" w:rsidRDefault="0072584A" w:rsidP="001B69A9">
            <w:pPr>
              <w:rPr>
                <w:b/>
              </w:rPr>
            </w:pPr>
            <w:r w:rsidRPr="003C776D">
              <w:rPr>
                <w:b/>
              </w:rPr>
              <w:t>Secuencia Normal</w:t>
            </w:r>
          </w:p>
        </w:tc>
        <w:tc>
          <w:tcPr>
            <w:tcW w:w="759" w:type="dxa"/>
            <w:shd w:val="clear" w:color="auto" w:fill="auto"/>
          </w:tcPr>
          <w:p w:rsidR="0072584A" w:rsidRDefault="0072584A" w:rsidP="001B69A9">
            <w:r>
              <w:t>Paso</w:t>
            </w:r>
          </w:p>
        </w:tc>
        <w:tc>
          <w:tcPr>
            <w:tcW w:w="4127" w:type="dxa"/>
            <w:shd w:val="clear" w:color="auto" w:fill="auto"/>
          </w:tcPr>
          <w:p w:rsidR="0072584A" w:rsidRDefault="0072584A" w:rsidP="001B69A9">
            <w:r>
              <w:t>Acción</w:t>
            </w:r>
          </w:p>
        </w:tc>
      </w:tr>
      <w:tr w:rsidR="0072584A" w:rsidTr="001B69A9">
        <w:trPr>
          <w:cantSplit/>
        </w:trPr>
        <w:tc>
          <w:tcPr>
            <w:tcW w:w="3598" w:type="dxa"/>
            <w:vMerge/>
            <w:shd w:val="clear" w:color="auto" w:fill="auto"/>
            <w:vAlign w:val="center"/>
          </w:tcPr>
          <w:p w:rsidR="0072584A" w:rsidRPr="003C776D" w:rsidRDefault="0072584A" w:rsidP="001B69A9">
            <w:pPr>
              <w:rPr>
                <w:b/>
              </w:rPr>
            </w:pPr>
          </w:p>
        </w:tc>
        <w:tc>
          <w:tcPr>
            <w:tcW w:w="759" w:type="dxa"/>
            <w:shd w:val="clear" w:color="auto" w:fill="auto"/>
            <w:vAlign w:val="center"/>
          </w:tcPr>
          <w:p w:rsidR="0072584A" w:rsidRDefault="0072584A" w:rsidP="001B69A9">
            <w:r>
              <w:t>1</w:t>
            </w:r>
          </w:p>
        </w:tc>
        <w:tc>
          <w:tcPr>
            <w:tcW w:w="4127" w:type="dxa"/>
            <w:shd w:val="clear" w:color="auto" w:fill="auto"/>
          </w:tcPr>
          <w:p w:rsidR="0072584A" w:rsidRDefault="0072584A" w:rsidP="001B69A9">
            <w:r>
              <w:t>Se guardan los resultados de la corrección de la práctica.</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Post-condición</w:t>
            </w:r>
          </w:p>
        </w:tc>
        <w:tc>
          <w:tcPr>
            <w:tcW w:w="4886" w:type="dxa"/>
            <w:gridSpan w:val="2"/>
            <w:shd w:val="clear" w:color="auto" w:fill="E7E6E6" w:themeFill="background2"/>
          </w:tcPr>
          <w:p w:rsidR="0072584A" w:rsidRDefault="0072584A" w:rsidP="001B69A9">
            <w:r>
              <w:t>Los resultados quedan guardados.</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caps/>
              </w:rPr>
              <w:t>Excepciones</w:t>
            </w:r>
          </w:p>
        </w:tc>
        <w:tc>
          <w:tcPr>
            <w:tcW w:w="759" w:type="dxa"/>
            <w:shd w:val="clear" w:color="auto" w:fill="auto"/>
          </w:tcPr>
          <w:p w:rsidR="0072584A" w:rsidRDefault="0072584A" w:rsidP="001B69A9"/>
        </w:tc>
        <w:tc>
          <w:tcPr>
            <w:tcW w:w="4127" w:type="dxa"/>
            <w:shd w:val="clear" w:color="auto" w:fill="auto"/>
          </w:tcPr>
          <w:p w:rsidR="0072584A" w:rsidRDefault="0072584A" w:rsidP="001B69A9"/>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Importancia</w:t>
            </w:r>
          </w:p>
        </w:tc>
        <w:tc>
          <w:tcPr>
            <w:tcW w:w="4886" w:type="dxa"/>
            <w:gridSpan w:val="2"/>
            <w:shd w:val="clear" w:color="auto" w:fill="E7E6E6" w:themeFill="background2"/>
          </w:tcPr>
          <w:p w:rsidR="0072584A" w:rsidRDefault="0072584A" w:rsidP="001B69A9">
            <w:r>
              <w:t>Alta.</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rPr>
              <w:t>Frecuencia</w:t>
            </w:r>
          </w:p>
        </w:tc>
        <w:tc>
          <w:tcPr>
            <w:tcW w:w="4886" w:type="dxa"/>
            <w:gridSpan w:val="2"/>
            <w:shd w:val="clear" w:color="auto" w:fill="auto"/>
          </w:tcPr>
          <w:p w:rsidR="0072584A" w:rsidRDefault="0072584A" w:rsidP="001B69A9">
            <w:r>
              <w:t>Alta.</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lastRenderedPageBreak/>
              <w:t>Urgencia</w:t>
            </w:r>
          </w:p>
        </w:tc>
        <w:tc>
          <w:tcPr>
            <w:tcW w:w="4886" w:type="dxa"/>
            <w:gridSpan w:val="2"/>
            <w:shd w:val="clear" w:color="auto" w:fill="E7E6E6" w:themeFill="background2"/>
          </w:tcPr>
          <w:p w:rsidR="0072584A" w:rsidRDefault="0072584A" w:rsidP="001B69A9">
            <w:r>
              <w:t>Alta.</w:t>
            </w:r>
          </w:p>
        </w:tc>
      </w:tr>
    </w:tbl>
    <w:p w:rsidR="0072584A" w:rsidRDefault="0072584A"/>
    <w:p w:rsidR="0072584A" w:rsidRDefault="0072584A"/>
    <w:p w:rsidR="0072584A" w:rsidRDefault="0072584A"/>
    <w:p w:rsidR="0072584A" w:rsidRDefault="0072584A"/>
    <w:p w:rsidR="0072584A" w:rsidRDefault="0072584A"/>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3598"/>
        <w:gridCol w:w="759"/>
        <w:gridCol w:w="4127"/>
      </w:tblGrid>
      <w:tr w:rsidR="0072584A" w:rsidTr="001B69A9">
        <w:trPr>
          <w:cantSplit/>
        </w:trPr>
        <w:tc>
          <w:tcPr>
            <w:tcW w:w="3598" w:type="dxa"/>
            <w:shd w:val="clear" w:color="auto" w:fill="E7E6E6" w:themeFill="background2"/>
            <w:vAlign w:val="center"/>
          </w:tcPr>
          <w:p w:rsidR="0072584A" w:rsidRPr="003C776D" w:rsidRDefault="0072584A" w:rsidP="001B69A9">
            <w:pPr>
              <w:rPr>
                <w:b/>
              </w:rPr>
            </w:pPr>
            <w:r>
              <w:rPr>
                <w:b/>
              </w:rPr>
              <w:t>RF-SW09</w:t>
            </w:r>
          </w:p>
        </w:tc>
        <w:tc>
          <w:tcPr>
            <w:tcW w:w="4886" w:type="dxa"/>
            <w:gridSpan w:val="2"/>
            <w:shd w:val="clear" w:color="auto" w:fill="E7E6E6" w:themeFill="background2"/>
          </w:tcPr>
          <w:p w:rsidR="0072584A" w:rsidRPr="00060070" w:rsidRDefault="0072584A" w:rsidP="001B69A9">
            <w:pPr>
              <w:rPr>
                <w:b/>
              </w:rPr>
            </w:pPr>
            <w:r>
              <w:rPr>
                <w:b/>
              </w:rPr>
              <w:t>Mostrar los resultados</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rPr>
              <w:t>Descripción</w:t>
            </w:r>
          </w:p>
        </w:tc>
        <w:tc>
          <w:tcPr>
            <w:tcW w:w="4886" w:type="dxa"/>
            <w:gridSpan w:val="2"/>
            <w:shd w:val="clear" w:color="auto" w:fill="auto"/>
          </w:tcPr>
          <w:p w:rsidR="0072584A" w:rsidRDefault="0072584A" w:rsidP="0072584A">
            <w:r>
              <w:t>Los resultados tras el proceso de corrección de la práctica son mostrados.</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Precondición</w:t>
            </w:r>
          </w:p>
        </w:tc>
        <w:tc>
          <w:tcPr>
            <w:tcW w:w="4886" w:type="dxa"/>
            <w:gridSpan w:val="2"/>
            <w:shd w:val="clear" w:color="auto" w:fill="E7E6E6" w:themeFill="background2"/>
          </w:tcPr>
          <w:p w:rsidR="0072584A" w:rsidRDefault="0072584A" w:rsidP="0072584A">
            <w:r>
              <w:t>La práctica ha sido corregida y sus resultados han sido guardados previamente.</w:t>
            </w:r>
          </w:p>
        </w:tc>
      </w:tr>
      <w:tr w:rsidR="0072584A" w:rsidTr="001B69A9">
        <w:trPr>
          <w:cantSplit/>
        </w:trPr>
        <w:tc>
          <w:tcPr>
            <w:tcW w:w="3598" w:type="dxa"/>
            <w:vMerge w:val="restart"/>
            <w:shd w:val="clear" w:color="auto" w:fill="auto"/>
            <w:vAlign w:val="center"/>
          </w:tcPr>
          <w:p w:rsidR="0072584A" w:rsidRPr="003C776D" w:rsidRDefault="0072584A" w:rsidP="001B69A9">
            <w:pPr>
              <w:rPr>
                <w:b/>
              </w:rPr>
            </w:pPr>
            <w:r w:rsidRPr="003C776D">
              <w:rPr>
                <w:b/>
              </w:rPr>
              <w:t>Secuencia Normal</w:t>
            </w:r>
          </w:p>
        </w:tc>
        <w:tc>
          <w:tcPr>
            <w:tcW w:w="759" w:type="dxa"/>
            <w:shd w:val="clear" w:color="auto" w:fill="auto"/>
          </w:tcPr>
          <w:p w:rsidR="0072584A" w:rsidRDefault="0072584A" w:rsidP="001B69A9">
            <w:r>
              <w:t>Paso</w:t>
            </w:r>
          </w:p>
        </w:tc>
        <w:tc>
          <w:tcPr>
            <w:tcW w:w="4127" w:type="dxa"/>
            <w:shd w:val="clear" w:color="auto" w:fill="auto"/>
          </w:tcPr>
          <w:p w:rsidR="0072584A" w:rsidRDefault="0072584A" w:rsidP="001B69A9">
            <w:r>
              <w:t>Acción</w:t>
            </w:r>
          </w:p>
        </w:tc>
      </w:tr>
      <w:tr w:rsidR="0072584A" w:rsidTr="001B69A9">
        <w:trPr>
          <w:cantSplit/>
        </w:trPr>
        <w:tc>
          <w:tcPr>
            <w:tcW w:w="3598" w:type="dxa"/>
            <w:vMerge/>
            <w:shd w:val="clear" w:color="auto" w:fill="auto"/>
            <w:vAlign w:val="center"/>
          </w:tcPr>
          <w:p w:rsidR="0072584A" w:rsidRPr="003C776D" w:rsidRDefault="0072584A" w:rsidP="001B69A9">
            <w:pPr>
              <w:rPr>
                <w:b/>
              </w:rPr>
            </w:pPr>
          </w:p>
        </w:tc>
        <w:tc>
          <w:tcPr>
            <w:tcW w:w="759" w:type="dxa"/>
            <w:shd w:val="clear" w:color="auto" w:fill="auto"/>
            <w:vAlign w:val="center"/>
          </w:tcPr>
          <w:p w:rsidR="0072584A" w:rsidRDefault="0072584A" w:rsidP="001B69A9">
            <w:r>
              <w:t>1</w:t>
            </w:r>
          </w:p>
        </w:tc>
        <w:tc>
          <w:tcPr>
            <w:tcW w:w="4127" w:type="dxa"/>
            <w:shd w:val="clear" w:color="auto" w:fill="auto"/>
          </w:tcPr>
          <w:p w:rsidR="0072584A" w:rsidRDefault="0072584A" w:rsidP="0072584A">
            <w:r>
              <w:t>Se muestran los resultados obtenidos del proceso de corrección de la práctica.</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Post-condición</w:t>
            </w:r>
          </w:p>
        </w:tc>
        <w:tc>
          <w:tcPr>
            <w:tcW w:w="4886" w:type="dxa"/>
            <w:gridSpan w:val="2"/>
            <w:shd w:val="clear" w:color="auto" w:fill="E7E6E6" w:themeFill="background2"/>
          </w:tcPr>
          <w:p w:rsidR="0072584A" w:rsidRDefault="0072584A" w:rsidP="0072584A">
            <w:r>
              <w:t>Los resultados son mostrados.</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caps/>
              </w:rPr>
              <w:t>Excepciones</w:t>
            </w:r>
          </w:p>
        </w:tc>
        <w:tc>
          <w:tcPr>
            <w:tcW w:w="759" w:type="dxa"/>
            <w:shd w:val="clear" w:color="auto" w:fill="auto"/>
          </w:tcPr>
          <w:p w:rsidR="0072584A" w:rsidRDefault="0072584A" w:rsidP="001B69A9"/>
        </w:tc>
        <w:tc>
          <w:tcPr>
            <w:tcW w:w="4127" w:type="dxa"/>
            <w:shd w:val="clear" w:color="auto" w:fill="auto"/>
          </w:tcPr>
          <w:p w:rsidR="0072584A" w:rsidRDefault="0072584A" w:rsidP="001B69A9"/>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Importancia</w:t>
            </w:r>
          </w:p>
        </w:tc>
        <w:tc>
          <w:tcPr>
            <w:tcW w:w="4886" w:type="dxa"/>
            <w:gridSpan w:val="2"/>
            <w:shd w:val="clear" w:color="auto" w:fill="E7E6E6" w:themeFill="background2"/>
          </w:tcPr>
          <w:p w:rsidR="0072584A" w:rsidRDefault="0072584A" w:rsidP="001B69A9">
            <w:r>
              <w:t>Alta.</w:t>
            </w:r>
          </w:p>
        </w:tc>
      </w:tr>
      <w:tr w:rsidR="0072584A" w:rsidTr="001B69A9">
        <w:trPr>
          <w:cantSplit/>
        </w:trPr>
        <w:tc>
          <w:tcPr>
            <w:tcW w:w="3598" w:type="dxa"/>
            <w:shd w:val="clear" w:color="auto" w:fill="auto"/>
            <w:vAlign w:val="center"/>
          </w:tcPr>
          <w:p w:rsidR="0072584A" w:rsidRPr="003C776D" w:rsidRDefault="0072584A" w:rsidP="001B69A9">
            <w:pPr>
              <w:rPr>
                <w:b/>
              </w:rPr>
            </w:pPr>
            <w:r w:rsidRPr="003C776D">
              <w:rPr>
                <w:b/>
              </w:rPr>
              <w:t>Frecuencia</w:t>
            </w:r>
          </w:p>
        </w:tc>
        <w:tc>
          <w:tcPr>
            <w:tcW w:w="4886" w:type="dxa"/>
            <w:gridSpan w:val="2"/>
            <w:shd w:val="clear" w:color="auto" w:fill="auto"/>
          </w:tcPr>
          <w:p w:rsidR="0072584A" w:rsidRDefault="0072584A" w:rsidP="001B69A9">
            <w:r>
              <w:t>Alta.</w:t>
            </w:r>
          </w:p>
        </w:tc>
      </w:tr>
      <w:tr w:rsidR="0072584A" w:rsidTr="001B69A9">
        <w:trPr>
          <w:cantSplit/>
        </w:trPr>
        <w:tc>
          <w:tcPr>
            <w:tcW w:w="3598" w:type="dxa"/>
            <w:shd w:val="clear" w:color="auto" w:fill="E7E6E6" w:themeFill="background2"/>
            <w:vAlign w:val="center"/>
          </w:tcPr>
          <w:p w:rsidR="0072584A" w:rsidRPr="003C776D" w:rsidRDefault="0072584A" w:rsidP="001B69A9">
            <w:pPr>
              <w:rPr>
                <w:b/>
              </w:rPr>
            </w:pPr>
            <w:r w:rsidRPr="003C776D">
              <w:rPr>
                <w:b/>
              </w:rPr>
              <w:t>Urgencia</w:t>
            </w:r>
          </w:p>
        </w:tc>
        <w:tc>
          <w:tcPr>
            <w:tcW w:w="4886" w:type="dxa"/>
            <w:gridSpan w:val="2"/>
            <w:shd w:val="clear" w:color="auto" w:fill="E7E6E6" w:themeFill="background2"/>
          </w:tcPr>
          <w:p w:rsidR="0072584A" w:rsidRDefault="0072584A" w:rsidP="001B69A9">
            <w:r>
              <w:t>Alta.</w:t>
            </w:r>
          </w:p>
        </w:tc>
      </w:tr>
    </w:tbl>
    <w:p w:rsidR="0072584A" w:rsidRDefault="0072584A"/>
    <w:p w:rsidR="007B41D2" w:rsidRDefault="007B41D2">
      <w:r>
        <w:br w:type="page"/>
      </w:r>
    </w:p>
    <w:p w:rsidR="007B41D2" w:rsidRDefault="00A90A9A" w:rsidP="007B41D2">
      <w:pPr>
        <w:pStyle w:val="Ttulo1"/>
      </w:pPr>
      <w:r>
        <w:lastRenderedPageBreak/>
        <w:t>E</w:t>
      </w:r>
      <w:r w:rsidR="007B41D2">
        <w:t>specificación de diseño</w:t>
      </w:r>
    </w:p>
    <w:p w:rsidR="007B41D2" w:rsidRDefault="007B41D2" w:rsidP="007B41D2">
      <w:pPr>
        <w:pStyle w:val="Ttulo2"/>
      </w:pPr>
      <w:r>
        <w:t>Introducción</w:t>
      </w:r>
    </w:p>
    <w:p w:rsidR="007B41D2" w:rsidRDefault="007B41D2" w:rsidP="007B41D2">
      <w:pPr>
        <w:pStyle w:val="Ttulo2"/>
      </w:pPr>
      <w:r>
        <w:t>Diccionario de datos</w:t>
      </w:r>
    </w:p>
    <w:p w:rsidR="007B41D2" w:rsidRDefault="00777B95" w:rsidP="007B41D2">
      <w:r>
        <w:t>En este apartado va a mostrarse la información referente a las tablas de la base de datos utilizadas en la aplicación.</w:t>
      </w:r>
    </w:p>
    <w:p w:rsidR="00777B95" w:rsidRDefault="00777B95" w:rsidP="00DC6AD5">
      <w:pPr>
        <w:pStyle w:val="Prrafodelista"/>
        <w:numPr>
          <w:ilvl w:val="0"/>
          <w:numId w:val="20"/>
        </w:numPr>
      </w:pPr>
      <w:r w:rsidRPr="00777B95">
        <w:rPr>
          <w:b/>
        </w:rPr>
        <w:t>profesores</w:t>
      </w:r>
      <w:r>
        <w:t>: Contiene la información referente a los datos de cada uno de los profesores.</w:t>
      </w:r>
    </w:p>
    <w:tbl>
      <w:tblPr>
        <w:tblW w:w="9108" w:type="dxa"/>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1975"/>
        <w:gridCol w:w="2455"/>
        <w:gridCol w:w="4678"/>
      </w:tblGrid>
      <w:tr w:rsidR="00777B95" w:rsidTr="004D7AD2">
        <w:trPr>
          <w:cantSplit/>
        </w:trPr>
        <w:tc>
          <w:tcPr>
            <w:tcW w:w="1975" w:type="dxa"/>
            <w:shd w:val="clear" w:color="auto" w:fill="E7E6E6" w:themeFill="background2"/>
            <w:vAlign w:val="center"/>
          </w:tcPr>
          <w:p w:rsidR="00777B95" w:rsidRPr="003C776D" w:rsidRDefault="00777B95" w:rsidP="00777B95">
            <w:pPr>
              <w:jc w:val="center"/>
              <w:rPr>
                <w:b/>
              </w:rPr>
            </w:pPr>
            <w:r>
              <w:rPr>
                <w:b/>
              </w:rPr>
              <w:t>Atributo</w:t>
            </w:r>
          </w:p>
        </w:tc>
        <w:tc>
          <w:tcPr>
            <w:tcW w:w="2455" w:type="dxa"/>
            <w:shd w:val="clear" w:color="auto" w:fill="E7E6E6" w:themeFill="background2"/>
          </w:tcPr>
          <w:p w:rsidR="00777B95" w:rsidRDefault="00777B95" w:rsidP="00777B95">
            <w:pPr>
              <w:jc w:val="center"/>
              <w:rPr>
                <w:b/>
              </w:rPr>
            </w:pPr>
            <w:r>
              <w:rPr>
                <w:b/>
              </w:rPr>
              <w:t>Tipo</w:t>
            </w:r>
          </w:p>
        </w:tc>
        <w:tc>
          <w:tcPr>
            <w:tcW w:w="4678" w:type="dxa"/>
            <w:shd w:val="clear" w:color="auto" w:fill="E7E6E6" w:themeFill="background2"/>
          </w:tcPr>
          <w:p w:rsidR="00777B95" w:rsidRPr="00060070" w:rsidRDefault="00777B95" w:rsidP="00777B95">
            <w:pPr>
              <w:jc w:val="center"/>
              <w:rPr>
                <w:b/>
              </w:rPr>
            </w:pPr>
            <w:r>
              <w:rPr>
                <w:b/>
              </w:rPr>
              <w:t>Descripción</w:t>
            </w:r>
          </w:p>
        </w:tc>
      </w:tr>
      <w:tr w:rsidR="00777B95" w:rsidTr="004D7AD2">
        <w:trPr>
          <w:cantSplit/>
        </w:trPr>
        <w:tc>
          <w:tcPr>
            <w:tcW w:w="1975" w:type="dxa"/>
            <w:shd w:val="clear" w:color="auto" w:fill="auto"/>
            <w:vAlign w:val="center"/>
          </w:tcPr>
          <w:p w:rsidR="00777B95" w:rsidRPr="00777B95" w:rsidRDefault="004D454E" w:rsidP="004D7AD2">
            <w:pPr>
              <w:jc w:val="center"/>
            </w:pPr>
            <w:r>
              <w:t>id</w:t>
            </w:r>
          </w:p>
        </w:tc>
        <w:tc>
          <w:tcPr>
            <w:tcW w:w="2455" w:type="dxa"/>
          </w:tcPr>
          <w:p w:rsidR="00777B95" w:rsidRDefault="002D6B36" w:rsidP="004D7AD2">
            <w:pPr>
              <w:jc w:val="center"/>
            </w:pPr>
            <w:r>
              <w:t>INT (AUTO_INCREMENT)</w:t>
            </w:r>
          </w:p>
        </w:tc>
        <w:tc>
          <w:tcPr>
            <w:tcW w:w="4678" w:type="dxa"/>
            <w:shd w:val="clear" w:color="auto" w:fill="auto"/>
          </w:tcPr>
          <w:p w:rsidR="00777B95" w:rsidRDefault="002D6B36" w:rsidP="004D7AD2">
            <w:pPr>
              <w:jc w:val="center"/>
            </w:pPr>
            <w:r>
              <w:t>Código que identifica al profesor de forma única.</w:t>
            </w:r>
          </w:p>
        </w:tc>
      </w:tr>
      <w:tr w:rsidR="00777B95" w:rsidTr="004D7AD2">
        <w:trPr>
          <w:cantSplit/>
        </w:trPr>
        <w:tc>
          <w:tcPr>
            <w:tcW w:w="1975" w:type="dxa"/>
            <w:shd w:val="clear" w:color="auto" w:fill="auto"/>
            <w:vAlign w:val="center"/>
          </w:tcPr>
          <w:p w:rsidR="00777B95" w:rsidRDefault="004D454E" w:rsidP="004D7AD2">
            <w:pPr>
              <w:jc w:val="center"/>
            </w:pPr>
            <w:r>
              <w:t>nombre_completo</w:t>
            </w:r>
          </w:p>
        </w:tc>
        <w:tc>
          <w:tcPr>
            <w:tcW w:w="2455" w:type="dxa"/>
          </w:tcPr>
          <w:p w:rsidR="00777B95" w:rsidRDefault="002D6B36" w:rsidP="004D7AD2">
            <w:pPr>
              <w:jc w:val="center"/>
            </w:pPr>
            <w:r>
              <w:t>VARCHAR</w:t>
            </w:r>
          </w:p>
        </w:tc>
        <w:tc>
          <w:tcPr>
            <w:tcW w:w="4678" w:type="dxa"/>
            <w:shd w:val="clear" w:color="auto" w:fill="auto"/>
          </w:tcPr>
          <w:p w:rsidR="00777B95" w:rsidRDefault="002D6B36" w:rsidP="004D7AD2">
            <w:pPr>
              <w:jc w:val="center"/>
            </w:pPr>
            <w:r>
              <w:t>Nombre y apellidos del profesor.</w:t>
            </w:r>
          </w:p>
        </w:tc>
      </w:tr>
      <w:tr w:rsidR="00777B95" w:rsidTr="004D7AD2">
        <w:trPr>
          <w:cantSplit/>
        </w:trPr>
        <w:tc>
          <w:tcPr>
            <w:tcW w:w="1975" w:type="dxa"/>
            <w:shd w:val="clear" w:color="auto" w:fill="auto"/>
            <w:vAlign w:val="center"/>
          </w:tcPr>
          <w:p w:rsidR="00777B95" w:rsidRDefault="002D6B36" w:rsidP="004D7AD2">
            <w:pPr>
              <w:jc w:val="center"/>
            </w:pPr>
            <w:r>
              <w:t>consumer_key</w:t>
            </w:r>
          </w:p>
        </w:tc>
        <w:tc>
          <w:tcPr>
            <w:tcW w:w="2455" w:type="dxa"/>
          </w:tcPr>
          <w:p w:rsidR="00777B95" w:rsidRDefault="002D6B36" w:rsidP="004D7AD2">
            <w:pPr>
              <w:jc w:val="center"/>
            </w:pPr>
            <w:r>
              <w:t>VARCHAR</w:t>
            </w:r>
          </w:p>
        </w:tc>
        <w:tc>
          <w:tcPr>
            <w:tcW w:w="4678" w:type="dxa"/>
            <w:shd w:val="clear" w:color="auto" w:fill="auto"/>
          </w:tcPr>
          <w:p w:rsidR="00777B95" w:rsidRDefault="002D6B36" w:rsidP="004D7AD2">
            <w:pPr>
              <w:jc w:val="center"/>
            </w:pPr>
            <w:r>
              <w:t>Parámetro LTI que va a introducirse al crear la tarea de tipo externa en Moodle.</w:t>
            </w:r>
          </w:p>
        </w:tc>
      </w:tr>
      <w:tr w:rsidR="00777B95" w:rsidTr="004D7AD2">
        <w:trPr>
          <w:cantSplit/>
        </w:trPr>
        <w:tc>
          <w:tcPr>
            <w:tcW w:w="1975" w:type="dxa"/>
            <w:shd w:val="clear" w:color="auto" w:fill="auto"/>
            <w:vAlign w:val="center"/>
          </w:tcPr>
          <w:p w:rsidR="00777B95" w:rsidRDefault="002D6B36" w:rsidP="004D7AD2">
            <w:pPr>
              <w:jc w:val="center"/>
            </w:pPr>
            <w:r>
              <w:t>secret</w:t>
            </w:r>
          </w:p>
        </w:tc>
        <w:tc>
          <w:tcPr>
            <w:tcW w:w="2455" w:type="dxa"/>
          </w:tcPr>
          <w:p w:rsidR="00777B95" w:rsidRDefault="002D6B36" w:rsidP="004D7AD2">
            <w:pPr>
              <w:jc w:val="center"/>
            </w:pPr>
            <w:r>
              <w:t>VARCHAR</w:t>
            </w:r>
          </w:p>
        </w:tc>
        <w:tc>
          <w:tcPr>
            <w:tcW w:w="4678" w:type="dxa"/>
            <w:shd w:val="clear" w:color="auto" w:fill="auto"/>
          </w:tcPr>
          <w:p w:rsidR="00777B95" w:rsidRDefault="002D6B36" w:rsidP="004D7AD2">
            <w:pPr>
              <w:jc w:val="center"/>
            </w:pPr>
            <w:r>
              <w:t>Parámetro LTI que va a introducirse al crear la tarea de tipo externa en Moodle.</w:t>
            </w:r>
          </w:p>
        </w:tc>
      </w:tr>
      <w:tr w:rsidR="002D6B36" w:rsidTr="004D7AD2">
        <w:trPr>
          <w:cantSplit/>
        </w:trPr>
        <w:tc>
          <w:tcPr>
            <w:tcW w:w="1975" w:type="dxa"/>
            <w:shd w:val="clear" w:color="auto" w:fill="auto"/>
            <w:vAlign w:val="center"/>
          </w:tcPr>
          <w:p w:rsidR="002D6B36" w:rsidRDefault="002D6B36" w:rsidP="004D7AD2">
            <w:pPr>
              <w:jc w:val="center"/>
            </w:pPr>
            <w:r>
              <w:t>correo</w:t>
            </w:r>
          </w:p>
        </w:tc>
        <w:tc>
          <w:tcPr>
            <w:tcW w:w="2455" w:type="dxa"/>
          </w:tcPr>
          <w:p w:rsidR="002D6B36" w:rsidRDefault="002D6B36" w:rsidP="004D7AD2">
            <w:pPr>
              <w:jc w:val="center"/>
            </w:pPr>
            <w:r>
              <w:t>VARCHAR</w:t>
            </w:r>
          </w:p>
        </w:tc>
        <w:tc>
          <w:tcPr>
            <w:tcW w:w="4678" w:type="dxa"/>
            <w:shd w:val="clear" w:color="auto" w:fill="auto"/>
          </w:tcPr>
          <w:p w:rsidR="002D6B36" w:rsidRDefault="004D7AD2" w:rsidP="004D7AD2">
            <w:pPr>
              <w:jc w:val="center"/>
            </w:pPr>
            <w:r>
              <w:t>Correo electrónico del profesor, se corresponde con el de Moodle.</w:t>
            </w:r>
          </w:p>
        </w:tc>
      </w:tr>
    </w:tbl>
    <w:p w:rsidR="00777B95" w:rsidRDefault="00777B95" w:rsidP="00777B95">
      <w:pPr>
        <w:ind w:left="360"/>
      </w:pPr>
    </w:p>
    <w:p w:rsidR="00BF1A02" w:rsidRPr="007B41D2" w:rsidRDefault="00BF1A02" w:rsidP="002D6B36">
      <w:pPr>
        <w:ind w:left="360"/>
      </w:pPr>
      <w:r w:rsidRPr="00A90A9A">
        <w:rPr>
          <w:i/>
        </w:rPr>
        <w:t>* Primary key</w:t>
      </w:r>
      <w:r w:rsidR="00A90A9A" w:rsidRPr="00A90A9A">
        <w:rPr>
          <w:i/>
        </w:rPr>
        <w:t xml:space="preserve"> (PK)</w:t>
      </w:r>
      <w:r w:rsidRPr="00A90A9A">
        <w:rPr>
          <w:i/>
        </w:rPr>
        <w:t xml:space="preserve">: </w:t>
      </w:r>
      <w:r w:rsidR="002D6B36">
        <w:t>id.</w:t>
      </w:r>
    </w:p>
    <w:p w:rsidR="007B41D2" w:rsidRDefault="00BF1A02" w:rsidP="00DC6AD5">
      <w:pPr>
        <w:pStyle w:val="Cuerpo"/>
        <w:numPr>
          <w:ilvl w:val="0"/>
          <w:numId w:val="20"/>
        </w:numPr>
      </w:pPr>
      <w:r w:rsidRPr="00BF1A02">
        <w:rPr>
          <w:b/>
        </w:rPr>
        <w:t>tareas</w:t>
      </w:r>
      <w:r>
        <w:t>: Contiene la información referente a las tareas que van a ser creadas desde Moodle de tipo “herramienta externa”. A dichas tareas son a las que los profesores y alumnos van a acceder desde Moodle.</w:t>
      </w:r>
    </w:p>
    <w:tbl>
      <w:tblPr>
        <w:tblW w:w="9044" w:type="dxa"/>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1975"/>
        <w:gridCol w:w="1123"/>
        <w:gridCol w:w="5946"/>
      </w:tblGrid>
      <w:tr w:rsidR="00BF1A02" w:rsidTr="004D7AD2">
        <w:trPr>
          <w:cantSplit/>
        </w:trPr>
        <w:tc>
          <w:tcPr>
            <w:tcW w:w="1975" w:type="dxa"/>
            <w:shd w:val="clear" w:color="auto" w:fill="E7E6E6" w:themeFill="background2"/>
            <w:vAlign w:val="center"/>
          </w:tcPr>
          <w:p w:rsidR="00BF1A02" w:rsidRPr="003C776D" w:rsidRDefault="00BF1A02" w:rsidP="004D454E">
            <w:pPr>
              <w:jc w:val="center"/>
              <w:rPr>
                <w:b/>
              </w:rPr>
            </w:pPr>
            <w:r>
              <w:rPr>
                <w:b/>
              </w:rPr>
              <w:t>Atributo</w:t>
            </w:r>
          </w:p>
        </w:tc>
        <w:tc>
          <w:tcPr>
            <w:tcW w:w="1123" w:type="dxa"/>
            <w:shd w:val="clear" w:color="auto" w:fill="E7E6E6" w:themeFill="background2"/>
          </w:tcPr>
          <w:p w:rsidR="00BF1A02" w:rsidRDefault="00BF1A02" w:rsidP="004D454E">
            <w:pPr>
              <w:jc w:val="center"/>
              <w:rPr>
                <w:b/>
              </w:rPr>
            </w:pPr>
            <w:r>
              <w:rPr>
                <w:b/>
              </w:rPr>
              <w:t>Tipo</w:t>
            </w:r>
          </w:p>
        </w:tc>
        <w:tc>
          <w:tcPr>
            <w:tcW w:w="5946" w:type="dxa"/>
            <w:shd w:val="clear" w:color="auto" w:fill="E7E6E6" w:themeFill="background2"/>
          </w:tcPr>
          <w:p w:rsidR="00BF1A02" w:rsidRPr="00060070" w:rsidRDefault="00BF1A02" w:rsidP="004D454E">
            <w:pPr>
              <w:jc w:val="center"/>
              <w:rPr>
                <w:b/>
              </w:rPr>
            </w:pPr>
            <w:r>
              <w:rPr>
                <w:b/>
              </w:rPr>
              <w:t>Descripción</w:t>
            </w:r>
          </w:p>
        </w:tc>
      </w:tr>
      <w:tr w:rsidR="00BF1A02" w:rsidTr="004D7AD2">
        <w:trPr>
          <w:cantSplit/>
        </w:trPr>
        <w:tc>
          <w:tcPr>
            <w:tcW w:w="1975" w:type="dxa"/>
            <w:shd w:val="clear" w:color="auto" w:fill="auto"/>
            <w:vAlign w:val="center"/>
          </w:tcPr>
          <w:p w:rsidR="00BF1A02" w:rsidRPr="00777B95" w:rsidRDefault="00BF1A02" w:rsidP="004D7AD2">
            <w:pPr>
              <w:jc w:val="center"/>
            </w:pPr>
            <w:r>
              <w:t>id</w:t>
            </w:r>
          </w:p>
        </w:tc>
        <w:tc>
          <w:tcPr>
            <w:tcW w:w="1123" w:type="dxa"/>
          </w:tcPr>
          <w:p w:rsidR="00BF1A02" w:rsidRDefault="002D6B36" w:rsidP="004D7AD2">
            <w:pPr>
              <w:jc w:val="center"/>
            </w:pPr>
            <w:r>
              <w:t>INT</w:t>
            </w:r>
          </w:p>
        </w:tc>
        <w:tc>
          <w:tcPr>
            <w:tcW w:w="5946" w:type="dxa"/>
            <w:shd w:val="clear" w:color="auto" w:fill="auto"/>
          </w:tcPr>
          <w:p w:rsidR="00BF1A02" w:rsidRDefault="002D6B36" w:rsidP="004D7AD2">
            <w:pPr>
              <w:jc w:val="center"/>
            </w:pPr>
            <w:r>
              <w:t>Código que ident</w:t>
            </w:r>
            <w:r w:rsidR="004D7AD2">
              <w:t>ifica a la tarea de forma única, se corresponde con en el de Moodle.</w:t>
            </w:r>
          </w:p>
        </w:tc>
      </w:tr>
      <w:tr w:rsidR="00BF1A02" w:rsidTr="004D7AD2">
        <w:trPr>
          <w:cantSplit/>
        </w:trPr>
        <w:tc>
          <w:tcPr>
            <w:tcW w:w="1975" w:type="dxa"/>
            <w:shd w:val="clear" w:color="auto" w:fill="auto"/>
            <w:vAlign w:val="center"/>
          </w:tcPr>
          <w:p w:rsidR="00BF1A02" w:rsidRDefault="00BF1A02" w:rsidP="004D7AD2">
            <w:pPr>
              <w:jc w:val="center"/>
            </w:pPr>
            <w:r>
              <w:t>nombre</w:t>
            </w:r>
          </w:p>
        </w:tc>
        <w:tc>
          <w:tcPr>
            <w:tcW w:w="1123" w:type="dxa"/>
          </w:tcPr>
          <w:p w:rsidR="00BF1A02" w:rsidRDefault="002D6B36" w:rsidP="004D7AD2">
            <w:pPr>
              <w:jc w:val="center"/>
            </w:pPr>
            <w:r>
              <w:t>VARCHAR</w:t>
            </w:r>
          </w:p>
        </w:tc>
        <w:tc>
          <w:tcPr>
            <w:tcW w:w="5946" w:type="dxa"/>
            <w:shd w:val="clear" w:color="auto" w:fill="auto"/>
          </w:tcPr>
          <w:p w:rsidR="00BF1A02" w:rsidRDefault="004D7AD2" w:rsidP="004D7AD2">
            <w:pPr>
              <w:jc w:val="center"/>
            </w:pPr>
            <w:r>
              <w:t>Nombre de la tarea, se corresponde con el de Moodle.</w:t>
            </w:r>
          </w:p>
        </w:tc>
      </w:tr>
      <w:tr w:rsidR="00BF1A02" w:rsidTr="004D7AD2">
        <w:trPr>
          <w:cantSplit/>
        </w:trPr>
        <w:tc>
          <w:tcPr>
            <w:tcW w:w="1975" w:type="dxa"/>
            <w:shd w:val="clear" w:color="auto" w:fill="auto"/>
            <w:vAlign w:val="center"/>
          </w:tcPr>
          <w:p w:rsidR="00BF1A02" w:rsidRDefault="002D6B36" w:rsidP="004D7AD2">
            <w:pPr>
              <w:jc w:val="center"/>
            </w:pPr>
            <w:r>
              <w:t>num_max_intentos</w:t>
            </w:r>
          </w:p>
        </w:tc>
        <w:tc>
          <w:tcPr>
            <w:tcW w:w="1123" w:type="dxa"/>
          </w:tcPr>
          <w:p w:rsidR="00BF1A02" w:rsidRDefault="002D6B36" w:rsidP="004D7AD2">
            <w:pPr>
              <w:jc w:val="center"/>
            </w:pPr>
            <w:r>
              <w:t>INT</w:t>
            </w:r>
          </w:p>
        </w:tc>
        <w:tc>
          <w:tcPr>
            <w:tcW w:w="5946" w:type="dxa"/>
            <w:shd w:val="clear" w:color="auto" w:fill="auto"/>
          </w:tcPr>
          <w:p w:rsidR="00BF1A02" w:rsidRDefault="004D7AD2" w:rsidP="004D7AD2">
            <w:pPr>
              <w:jc w:val="center"/>
            </w:pPr>
            <w:r>
              <w:t>Número de intentos máximo establecido por el profesor, que tienen los alumnos para subir sus prácticas.</w:t>
            </w:r>
          </w:p>
        </w:tc>
      </w:tr>
      <w:tr w:rsidR="00BF1A02" w:rsidTr="004D7AD2">
        <w:trPr>
          <w:cantSplit/>
        </w:trPr>
        <w:tc>
          <w:tcPr>
            <w:tcW w:w="1975" w:type="dxa"/>
            <w:shd w:val="clear" w:color="auto" w:fill="auto"/>
            <w:vAlign w:val="center"/>
          </w:tcPr>
          <w:p w:rsidR="00BF1A02" w:rsidRDefault="00BF1A02" w:rsidP="004D7AD2">
            <w:pPr>
              <w:jc w:val="center"/>
            </w:pPr>
            <w:r>
              <w:t>test</w:t>
            </w:r>
          </w:p>
        </w:tc>
        <w:tc>
          <w:tcPr>
            <w:tcW w:w="1123" w:type="dxa"/>
          </w:tcPr>
          <w:p w:rsidR="00BF1A02" w:rsidRDefault="002D6B36" w:rsidP="004D7AD2">
            <w:pPr>
              <w:jc w:val="center"/>
            </w:pPr>
            <w:r>
              <w:t>TINYINT</w:t>
            </w:r>
          </w:p>
        </w:tc>
        <w:tc>
          <w:tcPr>
            <w:tcW w:w="5946" w:type="dxa"/>
            <w:shd w:val="clear" w:color="auto" w:fill="auto"/>
          </w:tcPr>
          <w:p w:rsidR="00BF1A02" w:rsidRDefault="00BF1A02" w:rsidP="004D7AD2">
            <w:pPr>
              <w:jc w:val="center"/>
            </w:pPr>
          </w:p>
        </w:tc>
      </w:tr>
      <w:tr w:rsidR="00BF1A02" w:rsidTr="004D7AD2">
        <w:trPr>
          <w:cantSplit/>
        </w:trPr>
        <w:tc>
          <w:tcPr>
            <w:tcW w:w="1975" w:type="dxa"/>
            <w:shd w:val="clear" w:color="auto" w:fill="auto"/>
            <w:vAlign w:val="center"/>
          </w:tcPr>
          <w:p w:rsidR="00BF1A02" w:rsidRDefault="002D6B36" w:rsidP="004D7AD2">
            <w:pPr>
              <w:jc w:val="center"/>
            </w:pPr>
            <w:r>
              <w:t>fecha_limite</w:t>
            </w:r>
          </w:p>
        </w:tc>
        <w:tc>
          <w:tcPr>
            <w:tcW w:w="1123" w:type="dxa"/>
          </w:tcPr>
          <w:p w:rsidR="00BF1A02" w:rsidRDefault="002D6B36" w:rsidP="004D7AD2">
            <w:pPr>
              <w:jc w:val="center"/>
            </w:pPr>
            <w:r>
              <w:t>DATE</w:t>
            </w:r>
          </w:p>
        </w:tc>
        <w:tc>
          <w:tcPr>
            <w:tcW w:w="5946" w:type="dxa"/>
            <w:shd w:val="clear" w:color="auto" w:fill="auto"/>
          </w:tcPr>
          <w:p w:rsidR="00BF1A02" w:rsidRDefault="004D7AD2" w:rsidP="004D7AD2">
            <w:pPr>
              <w:jc w:val="center"/>
            </w:pPr>
            <w:r>
              <w:t>Fecha límite que tienen los alumnos para entregar sus prácticas.</w:t>
            </w:r>
          </w:p>
        </w:tc>
      </w:tr>
    </w:tbl>
    <w:p w:rsidR="00BF1A02" w:rsidRPr="007B41D2" w:rsidRDefault="00BF1A02" w:rsidP="004D7AD2">
      <w:pPr>
        <w:ind w:left="360"/>
      </w:pPr>
      <w:r w:rsidRPr="00A90A9A">
        <w:rPr>
          <w:i/>
        </w:rPr>
        <w:t>* Primary key</w:t>
      </w:r>
      <w:r w:rsidR="00A90A9A" w:rsidRPr="00A90A9A">
        <w:rPr>
          <w:i/>
        </w:rPr>
        <w:t xml:space="preserve"> (PK)</w:t>
      </w:r>
      <w:r w:rsidRPr="00A90A9A">
        <w:rPr>
          <w:i/>
        </w:rPr>
        <w:t>:</w:t>
      </w:r>
      <w:r w:rsidR="004D7AD2">
        <w:t xml:space="preserve"> id.</w:t>
      </w:r>
    </w:p>
    <w:p w:rsidR="0072584A" w:rsidRDefault="00BF1A02" w:rsidP="00DC6AD5">
      <w:pPr>
        <w:pStyle w:val="Prrafodelista"/>
        <w:numPr>
          <w:ilvl w:val="0"/>
          <w:numId w:val="20"/>
        </w:numPr>
      </w:pPr>
      <w:r w:rsidRPr="00BF1A02">
        <w:rPr>
          <w:b/>
        </w:rPr>
        <w:lastRenderedPageBreak/>
        <w:t>alumnos</w:t>
      </w:r>
      <w:r>
        <w:t>: Contiene la información referente a los alumnos que han accedido al servicio web.</w:t>
      </w:r>
    </w:p>
    <w:tbl>
      <w:tblPr>
        <w:tblW w:w="8884" w:type="dxa"/>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1975"/>
        <w:gridCol w:w="1263"/>
        <w:gridCol w:w="5646"/>
      </w:tblGrid>
      <w:tr w:rsidR="00BF1A02" w:rsidTr="004D7AD2">
        <w:trPr>
          <w:cantSplit/>
        </w:trPr>
        <w:tc>
          <w:tcPr>
            <w:tcW w:w="1975" w:type="dxa"/>
            <w:shd w:val="clear" w:color="auto" w:fill="E7E6E6" w:themeFill="background2"/>
            <w:vAlign w:val="center"/>
          </w:tcPr>
          <w:p w:rsidR="00BF1A02" w:rsidRPr="003C776D" w:rsidRDefault="00BF1A02" w:rsidP="004D454E">
            <w:pPr>
              <w:jc w:val="center"/>
              <w:rPr>
                <w:b/>
              </w:rPr>
            </w:pPr>
            <w:r>
              <w:rPr>
                <w:b/>
              </w:rPr>
              <w:t>Atributo</w:t>
            </w:r>
          </w:p>
        </w:tc>
        <w:tc>
          <w:tcPr>
            <w:tcW w:w="1263" w:type="dxa"/>
            <w:shd w:val="clear" w:color="auto" w:fill="E7E6E6" w:themeFill="background2"/>
          </w:tcPr>
          <w:p w:rsidR="00BF1A02" w:rsidRDefault="00BF1A02" w:rsidP="004D454E">
            <w:pPr>
              <w:jc w:val="center"/>
              <w:rPr>
                <w:b/>
              </w:rPr>
            </w:pPr>
            <w:r>
              <w:rPr>
                <w:b/>
              </w:rPr>
              <w:t>Tipo</w:t>
            </w:r>
          </w:p>
        </w:tc>
        <w:tc>
          <w:tcPr>
            <w:tcW w:w="5646" w:type="dxa"/>
            <w:shd w:val="clear" w:color="auto" w:fill="E7E6E6" w:themeFill="background2"/>
          </w:tcPr>
          <w:p w:rsidR="00BF1A02" w:rsidRPr="00060070" w:rsidRDefault="00BF1A02" w:rsidP="004D454E">
            <w:pPr>
              <w:jc w:val="center"/>
              <w:rPr>
                <w:b/>
              </w:rPr>
            </w:pPr>
            <w:r>
              <w:rPr>
                <w:b/>
              </w:rPr>
              <w:t>Descripción</w:t>
            </w:r>
          </w:p>
        </w:tc>
      </w:tr>
      <w:tr w:rsidR="00BF1A02" w:rsidTr="004D7AD2">
        <w:trPr>
          <w:cantSplit/>
        </w:trPr>
        <w:tc>
          <w:tcPr>
            <w:tcW w:w="1975" w:type="dxa"/>
            <w:shd w:val="clear" w:color="auto" w:fill="auto"/>
            <w:vAlign w:val="center"/>
          </w:tcPr>
          <w:p w:rsidR="00BF1A02" w:rsidRPr="00777B95" w:rsidRDefault="00BF1A02" w:rsidP="004D7AD2">
            <w:pPr>
              <w:jc w:val="center"/>
            </w:pPr>
            <w:r>
              <w:t>id</w:t>
            </w:r>
          </w:p>
        </w:tc>
        <w:tc>
          <w:tcPr>
            <w:tcW w:w="1263" w:type="dxa"/>
          </w:tcPr>
          <w:p w:rsidR="00BF1A02" w:rsidRDefault="004D7AD2" w:rsidP="004D7AD2">
            <w:pPr>
              <w:jc w:val="center"/>
            </w:pPr>
            <w:r>
              <w:t>INT</w:t>
            </w:r>
          </w:p>
        </w:tc>
        <w:tc>
          <w:tcPr>
            <w:tcW w:w="5646" w:type="dxa"/>
            <w:shd w:val="clear" w:color="auto" w:fill="auto"/>
          </w:tcPr>
          <w:p w:rsidR="00BF1A02" w:rsidRDefault="004D7AD2" w:rsidP="004D7AD2">
            <w:pPr>
              <w:jc w:val="center"/>
            </w:pPr>
            <w:r>
              <w:t>Código que identifica al alumno de forma única, se corresponde con el de Moodle.</w:t>
            </w:r>
          </w:p>
        </w:tc>
      </w:tr>
      <w:tr w:rsidR="00BF1A02" w:rsidTr="004D7AD2">
        <w:trPr>
          <w:cantSplit/>
        </w:trPr>
        <w:tc>
          <w:tcPr>
            <w:tcW w:w="1975" w:type="dxa"/>
            <w:shd w:val="clear" w:color="auto" w:fill="auto"/>
            <w:vAlign w:val="center"/>
          </w:tcPr>
          <w:p w:rsidR="00BF1A02" w:rsidRDefault="00BF1A02" w:rsidP="004D7AD2">
            <w:pPr>
              <w:jc w:val="center"/>
            </w:pPr>
            <w:r>
              <w:t>nombre_completo</w:t>
            </w:r>
          </w:p>
        </w:tc>
        <w:tc>
          <w:tcPr>
            <w:tcW w:w="1263" w:type="dxa"/>
          </w:tcPr>
          <w:p w:rsidR="00BF1A02" w:rsidRDefault="004D7AD2" w:rsidP="004D7AD2">
            <w:pPr>
              <w:jc w:val="center"/>
            </w:pPr>
            <w:r>
              <w:t>VARCHAR</w:t>
            </w:r>
          </w:p>
        </w:tc>
        <w:tc>
          <w:tcPr>
            <w:tcW w:w="5646" w:type="dxa"/>
            <w:shd w:val="clear" w:color="auto" w:fill="auto"/>
          </w:tcPr>
          <w:p w:rsidR="00BF1A02" w:rsidRDefault="004D7AD2" w:rsidP="004D7AD2">
            <w:pPr>
              <w:jc w:val="center"/>
            </w:pPr>
            <w:r>
              <w:t>Nombre y apellidos del alumno, se corresponde con el de Moodle.</w:t>
            </w:r>
          </w:p>
        </w:tc>
      </w:tr>
      <w:tr w:rsidR="00BF1A02" w:rsidTr="004D7AD2">
        <w:trPr>
          <w:cantSplit/>
        </w:trPr>
        <w:tc>
          <w:tcPr>
            <w:tcW w:w="1975" w:type="dxa"/>
            <w:shd w:val="clear" w:color="auto" w:fill="auto"/>
            <w:vAlign w:val="center"/>
          </w:tcPr>
          <w:p w:rsidR="00BF1A02" w:rsidRDefault="00BF1A02" w:rsidP="004D7AD2">
            <w:pPr>
              <w:jc w:val="center"/>
            </w:pPr>
            <w:r>
              <w:t>correo</w:t>
            </w:r>
          </w:p>
        </w:tc>
        <w:tc>
          <w:tcPr>
            <w:tcW w:w="1263" w:type="dxa"/>
          </w:tcPr>
          <w:p w:rsidR="00BF1A02" w:rsidRDefault="004D7AD2" w:rsidP="004D7AD2">
            <w:pPr>
              <w:jc w:val="center"/>
            </w:pPr>
            <w:r>
              <w:t>VARCHAR</w:t>
            </w:r>
          </w:p>
        </w:tc>
        <w:tc>
          <w:tcPr>
            <w:tcW w:w="5646" w:type="dxa"/>
            <w:shd w:val="clear" w:color="auto" w:fill="auto"/>
          </w:tcPr>
          <w:p w:rsidR="00BF1A02" w:rsidRDefault="004D7AD2" w:rsidP="004D7AD2">
            <w:pPr>
              <w:jc w:val="center"/>
            </w:pPr>
            <w:r>
              <w:t>Correo electrónico del alumno, se corresponde con el de Moodle.</w:t>
            </w:r>
          </w:p>
        </w:tc>
      </w:tr>
    </w:tbl>
    <w:p w:rsidR="00BF1A02" w:rsidRDefault="00BF1A02" w:rsidP="00BF1A02">
      <w:pPr>
        <w:ind w:left="360"/>
      </w:pPr>
    </w:p>
    <w:p w:rsidR="00BF1A02" w:rsidRDefault="00BF1A02" w:rsidP="00BF1A02">
      <w:pPr>
        <w:ind w:left="360"/>
      </w:pPr>
      <w:r w:rsidRPr="00A90A9A">
        <w:rPr>
          <w:i/>
        </w:rPr>
        <w:t>* Primary key</w:t>
      </w:r>
      <w:r w:rsidR="00A90A9A" w:rsidRPr="00A90A9A">
        <w:rPr>
          <w:i/>
        </w:rPr>
        <w:t xml:space="preserve"> (PK)</w:t>
      </w:r>
      <w:r w:rsidRPr="00A90A9A">
        <w:rPr>
          <w:i/>
        </w:rPr>
        <w:t>:</w:t>
      </w:r>
      <w:r>
        <w:t xml:space="preserve"> id.</w:t>
      </w:r>
    </w:p>
    <w:p w:rsidR="00BF1A02" w:rsidRDefault="00A90A9A" w:rsidP="00DC6AD5">
      <w:pPr>
        <w:pStyle w:val="Prrafodelista"/>
        <w:numPr>
          <w:ilvl w:val="0"/>
          <w:numId w:val="20"/>
        </w:numPr>
      </w:pPr>
      <w:r w:rsidRPr="00A90A9A">
        <w:rPr>
          <w:b/>
        </w:rPr>
        <w:t>intentos</w:t>
      </w:r>
      <w:r>
        <w:t>: Contiene la información de cada uno de los intentos de subida de prácticas realizadas por los alumnos, es decir, los resultados obtenidos tras el proceso de corrección de las prácticas.</w:t>
      </w:r>
    </w:p>
    <w:tbl>
      <w:tblPr>
        <w:tblW w:w="0" w:type="auto"/>
        <w:tblBorders>
          <w:top w:val="single" w:sz="8" w:space="0" w:color="D0CECE" w:themeColor="background2" w:themeShade="E6"/>
          <w:left w:val="single" w:sz="8" w:space="0" w:color="D0CECE" w:themeColor="background2" w:themeShade="E6"/>
          <w:bottom w:val="single" w:sz="8" w:space="0" w:color="D0CECE" w:themeColor="background2" w:themeShade="E6"/>
          <w:right w:val="single" w:sz="8" w:space="0" w:color="D0CECE" w:themeColor="background2" w:themeShade="E6"/>
          <w:insideH w:val="single" w:sz="8" w:space="0" w:color="D0CECE" w:themeColor="background2" w:themeShade="E6"/>
          <w:insideV w:val="single" w:sz="8" w:space="0" w:color="D0CECE" w:themeColor="background2" w:themeShade="E6"/>
        </w:tblBorders>
        <w:tblCellMar>
          <w:left w:w="70" w:type="dxa"/>
          <w:right w:w="70" w:type="dxa"/>
        </w:tblCellMar>
        <w:tblLook w:val="0000" w:firstRow="0" w:lastRow="0" w:firstColumn="0" w:lastColumn="0" w:noHBand="0" w:noVBand="0"/>
      </w:tblPr>
      <w:tblGrid>
        <w:gridCol w:w="1975"/>
        <w:gridCol w:w="1984"/>
        <w:gridCol w:w="4525"/>
      </w:tblGrid>
      <w:tr w:rsidR="00A90A9A" w:rsidTr="004D454E">
        <w:trPr>
          <w:cantSplit/>
        </w:trPr>
        <w:tc>
          <w:tcPr>
            <w:tcW w:w="1975" w:type="dxa"/>
            <w:shd w:val="clear" w:color="auto" w:fill="E7E6E6" w:themeFill="background2"/>
            <w:vAlign w:val="center"/>
          </w:tcPr>
          <w:p w:rsidR="00A90A9A" w:rsidRPr="003C776D" w:rsidRDefault="00A90A9A" w:rsidP="004D454E">
            <w:pPr>
              <w:jc w:val="center"/>
              <w:rPr>
                <w:b/>
              </w:rPr>
            </w:pPr>
            <w:r>
              <w:rPr>
                <w:b/>
              </w:rPr>
              <w:t>Atributo</w:t>
            </w:r>
          </w:p>
        </w:tc>
        <w:tc>
          <w:tcPr>
            <w:tcW w:w="1984" w:type="dxa"/>
            <w:shd w:val="clear" w:color="auto" w:fill="E7E6E6" w:themeFill="background2"/>
          </w:tcPr>
          <w:p w:rsidR="00A90A9A" w:rsidRDefault="00A90A9A" w:rsidP="004D454E">
            <w:pPr>
              <w:jc w:val="center"/>
              <w:rPr>
                <w:b/>
              </w:rPr>
            </w:pPr>
            <w:r>
              <w:rPr>
                <w:b/>
              </w:rPr>
              <w:t>Tipo</w:t>
            </w:r>
          </w:p>
        </w:tc>
        <w:tc>
          <w:tcPr>
            <w:tcW w:w="4525" w:type="dxa"/>
            <w:shd w:val="clear" w:color="auto" w:fill="E7E6E6" w:themeFill="background2"/>
          </w:tcPr>
          <w:p w:rsidR="00A90A9A" w:rsidRPr="00060070" w:rsidRDefault="00A90A9A" w:rsidP="004D454E">
            <w:pPr>
              <w:jc w:val="center"/>
              <w:rPr>
                <w:b/>
              </w:rPr>
            </w:pPr>
            <w:r>
              <w:rPr>
                <w:b/>
              </w:rPr>
              <w:t>Descripción</w:t>
            </w:r>
          </w:p>
        </w:tc>
      </w:tr>
      <w:tr w:rsidR="00A90A9A" w:rsidTr="004D454E">
        <w:trPr>
          <w:cantSplit/>
        </w:trPr>
        <w:tc>
          <w:tcPr>
            <w:tcW w:w="1975" w:type="dxa"/>
            <w:shd w:val="clear" w:color="auto" w:fill="auto"/>
            <w:vAlign w:val="center"/>
          </w:tcPr>
          <w:p w:rsidR="00A90A9A" w:rsidRPr="00777B95" w:rsidRDefault="00A90A9A" w:rsidP="004D7AD2">
            <w:pPr>
              <w:jc w:val="center"/>
            </w:pPr>
            <w:r>
              <w:t>id</w:t>
            </w:r>
          </w:p>
        </w:tc>
        <w:tc>
          <w:tcPr>
            <w:tcW w:w="1984" w:type="dxa"/>
          </w:tcPr>
          <w:p w:rsidR="00A90A9A" w:rsidRDefault="004D7AD2" w:rsidP="004D7AD2">
            <w:pPr>
              <w:jc w:val="center"/>
            </w:pPr>
            <w:r>
              <w:t>INT</w:t>
            </w:r>
          </w:p>
        </w:tc>
        <w:tc>
          <w:tcPr>
            <w:tcW w:w="4525" w:type="dxa"/>
            <w:shd w:val="clear" w:color="auto" w:fill="auto"/>
          </w:tcPr>
          <w:p w:rsidR="00A90A9A" w:rsidRDefault="004D7AD2" w:rsidP="004D7AD2">
            <w:pPr>
              <w:jc w:val="center"/>
            </w:pPr>
            <w:r>
              <w:t>Código que identifica el intento de forma única.</w:t>
            </w:r>
          </w:p>
        </w:tc>
      </w:tr>
      <w:tr w:rsidR="00A90A9A" w:rsidTr="004D454E">
        <w:trPr>
          <w:cantSplit/>
        </w:trPr>
        <w:tc>
          <w:tcPr>
            <w:tcW w:w="1975" w:type="dxa"/>
            <w:shd w:val="clear" w:color="auto" w:fill="auto"/>
            <w:vAlign w:val="center"/>
          </w:tcPr>
          <w:p w:rsidR="00A90A9A" w:rsidRDefault="004D7AD2" w:rsidP="004D7AD2">
            <w:pPr>
              <w:jc w:val="center"/>
            </w:pPr>
            <w:r>
              <w:t>t</w:t>
            </w:r>
            <w:r w:rsidR="00A90A9A">
              <w:t>area</w:t>
            </w:r>
            <w:r>
              <w:t>_id</w:t>
            </w:r>
          </w:p>
        </w:tc>
        <w:tc>
          <w:tcPr>
            <w:tcW w:w="1984" w:type="dxa"/>
          </w:tcPr>
          <w:p w:rsidR="00A90A9A" w:rsidRDefault="004D7AD2" w:rsidP="004D7AD2">
            <w:pPr>
              <w:jc w:val="center"/>
            </w:pPr>
            <w:r>
              <w:t>INT</w:t>
            </w:r>
          </w:p>
        </w:tc>
        <w:tc>
          <w:tcPr>
            <w:tcW w:w="4525" w:type="dxa"/>
            <w:shd w:val="clear" w:color="auto" w:fill="auto"/>
          </w:tcPr>
          <w:p w:rsidR="00A90A9A" w:rsidRDefault="004D7AD2" w:rsidP="004D7AD2">
            <w:pPr>
              <w:jc w:val="center"/>
            </w:pPr>
            <w:r>
              <w:t>Código que identifica a la tarea asociada.</w:t>
            </w:r>
          </w:p>
        </w:tc>
      </w:tr>
      <w:tr w:rsidR="00A90A9A" w:rsidTr="004D454E">
        <w:trPr>
          <w:cantSplit/>
        </w:trPr>
        <w:tc>
          <w:tcPr>
            <w:tcW w:w="1975" w:type="dxa"/>
            <w:shd w:val="clear" w:color="auto" w:fill="auto"/>
            <w:vAlign w:val="center"/>
          </w:tcPr>
          <w:p w:rsidR="00A90A9A" w:rsidRDefault="004D7AD2" w:rsidP="004D7AD2">
            <w:pPr>
              <w:jc w:val="center"/>
            </w:pPr>
            <w:r>
              <w:t>a</w:t>
            </w:r>
            <w:r w:rsidR="00A90A9A">
              <w:t>lumno</w:t>
            </w:r>
            <w:r>
              <w:t>_id</w:t>
            </w:r>
          </w:p>
        </w:tc>
        <w:tc>
          <w:tcPr>
            <w:tcW w:w="1984" w:type="dxa"/>
          </w:tcPr>
          <w:p w:rsidR="00A90A9A" w:rsidRDefault="004D7AD2" w:rsidP="004D7AD2">
            <w:pPr>
              <w:jc w:val="center"/>
            </w:pPr>
            <w:r>
              <w:t>INT</w:t>
            </w:r>
          </w:p>
        </w:tc>
        <w:tc>
          <w:tcPr>
            <w:tcW w:w="4525" w:type="dxa"/>
            <w:shd w:val="clear" w:color="auto" w:fill="auto"/>
          </w:tcPr>
          <w:p w:rsidR="00A90A9A" w:rsidRDefault="004D7AD2" w:rsidP="004D7AD2">
            <w:pPr>
              <w:jc w:val="center"/>
            </w:pPr>
            <w:r>
              <w:t>Código que identifica al alumno asociado.</w:t>
            </w:r>
          </w:p>
        </w:tc>
      </w:tr>
      <w:tr w:rsidR="00A90A9A" w:rsidTr="004D454E">
        <w:trPr>
          <w:cantSplit/>
        </w:trPr>
        <w:tc>
          <w:tcPr>
            <w:tcW w:w="1975" w:type="dxa"/>
            <w:shd w:val="clear" w:color="auto" w:fill="auto"/>
            <w:vAlign w:val="center"/>
          </w:tcPr>
          <w:p w:rsidR="00A90A9A" w:rsidRDefault="00A90A9A" w:rsidP="004D7AD2">
            <w:pPr>
              <w:jc w:val="center"/>
            </w:pPr>
            <w:r>
              <w:t>errores</w:t>
            </w:r>
          </w:p>
        </w:tc>
        <w:tc>
          <w:tcPr>
            <w:tcW w:w="1984" w:type="dxa"/>
          </w:tcPr>
          <w:p w:rsidR="00A90A9A" w:rsidRDefault="00A90A9A" w:rsidP="004D7AD2">
            <w:pPr>
              <w:jc w:val="center"/>
            </w:pPr>
          </w:p>
        </w:tc>
        <w:tc>
          <w:tcPr>
            <w:tcW w:w="4525" w:type="dxa"/>
            <w:shd w:val="clear" w:color="auto" w:fill="auto"/>
          </w:tcPr>
          <w:p w:rsidR="00A90A9A" w:rsidRDefault="00A90A9A" w:rsidP="004D7AD2">
            <w:pPr>
              <w:jc w:val="center"/>
            </w:pPr>
          </w:p>
        </w:tc>
      </w:tr>
      <w:tr w:rsidR="00A90A9A" w:rsidTr="004D454E">
        <w:trPr>
          <w:cantSplit/>
        </w:trPr>
        <w:tc>
          <w:tcPr>
            <w:tcW w:w="1975" w:type="dxa"/>
            <w:shd w:val="clear" w:color="auto" w:fill="auto"/>
            <w:vAlign w:val="center"/>
          </w:tcPr>
          <w:p w:rsidR="00A90A9A" w:rsidRDefault="00A90A9A" w:rsidP="004D7AD2">
            <w:pPr>
              <w:jc w:val="center"/>
            </w:pPr>
            <w:r>
              <w:t>warning</w:t>
            </w:r>
          </w:p>
        </w:tc>
        <w:tc>
          <w:tcPr>
            <w:tcW w:w="1984" w:type="dxa"/>
          </w:tcPr>
          <w:p w:rsidR="00A90A9A" w:rsidRDefault="00A90A9A" w:rsidP="004D7AD2">
            <w:pPr>
              <w:jc w:val="center"/>
            </w:pPr>
          </w:p>
        </w:tc>
        <w:tc>
          <w:tcPr>
            <w:tcW w:w="4525" w:type="dxa"/>
            <w:shd w:val="clear" w:color="auto" w:fill="auto"/>
          </w:tcPr>
          <w:p w:rsidR="00A90A9A" w:rsidRDefault="00A90A9A" w:rsidP="004D7AD2">
            <w:pPr>
              <w:jc w:val="center"/>
            </w:pPr>
          </w:p>
        </w:tc>
      </w:tr>
      <w:tr w:rsidR="00A90A9A" w:rsidTr="004D454E">
        <w:trPr>
          <w:cantSplit/>
        </w:trPr>
        <w:tc>
          <w:tcPr>
            <w:tcW w:w="1975" w:type="dxa"/>
            <w:shd w:val="clear" w:color="auto" w:fill="auto"/>
            <w:vAlign w:val="center"/>
          </w:tcPr>
          <w:p w:rsidR="00A90A9A" w:rsidRDefault="00A90A9A" w:rsidP="004D7AD2">
            <w:pPr>
              <w:jc w:val="center"/>
            </w:pPr>
            <w:r>
              <w:t>aceptados</w:t>
            </w:r>
          </w:p>
        </w:tc>
        <w:tc>
          <w:tcPr>
            <w:tcW w:w="1984" w:type="dxa"/>
          </w:tcPr>
          <w:p w:rsidR="00A90A9A" w:rsidRDefault="00A90A9A" w:rsidP="004D7AD2">
            <w:pPr>
              <w:jc w:val="center"/>
            </w:pPr>
          </w:p>
        </w:tc>
        <w:tc>
          <w:tcPr>
            <w:tcW w:w="4525" w:type="dxa"/>
            <w:shd w:val="clear" w:color="auto" w:fill="auto"/>
          </w:tcPr>
          <w:p w:rsidR="00A90A9A" w:rsidRDefault="00A90A9A" w:rsidP="004D7AD2">
            <w:pPr>
              <w:jc w:val="center"/>
            </w:pPr>
          </w:p>
        </w:tc>
      </w:tr>
      <w:tr w:rsidR="00A90A9A" w:rsidTr="004D454E">
        <w:trPr>
          <w:cantSplit/>
        </w:trPr>
        <w:tc>
          <w:tcPr>
            <w:tcW w:w="1975" w:type="dxa"/>
            <w:shd w:val="clear" w:color="auto" w:fill="auto"/>
            <w:vAlign w:val="center"/>
          </w:tcPr>
          <w:p w:rsidR="00A90A9A" w:rsidRDefault="00A90A9A" w:rsidP="004D7AD2">
            <w:pPr>
              <w:jc w:val="center"/>
            </w:pPr>
            <w:r>
              <w:t>path</w:t>
            </w:r>
          </w:p>
        </w:tc>
        <w:tc>
          <w:tcPr>
            <w:tcW w:w="1984" w:type="dxa"/>
          </w:tcPr>
          <w:p w:rsidR="00A90A9A" w:rsidRDefault="00A90A9A" w:rsidP="004D7AD2">
            <w:pPr>
              <w:jc w:val="center"/>
            </w:pPr>
          </w:p>
        </w:tc>
        <w:tc>
          <w:tcPr>
            <w:tcW w:w="4525" w:type="dxa"/>
            <w:shd w:val="clear" w:color="auto" w:fill="auto"/>
          </w:tcPr>
          <w:p w:rsidR="00A90A9A" w:rsidRDefault="00A90A9A" w:rsidP="004D7AD2">
            <w:pPr>
              <w:jc w:val="center"/>
            </w:pPr>
          </w:p>
        </w:tc>
      </w:tr>
    </w:tbl>
    <w:p w:rsidR="00A90A9A" w:rsidRDefault="00A90A9A" w:rsidP="00A90A9A">
      <w:pPr>
        <w:ind w:left="360"/>
      </w:pPr>
    </w:p>
    <w:p w:rsidR="00A90A9A" w:rsidRDefault="00A90A9A" w:rsidP="00A90A9A">
      <w:pPr>
        <w:ind w:left="360"/>
      </w:pPr>
      <w:r w:rsidRPr="00A90A9A">
        <w:rPr>
          <w:i/>
        </w:rPr>
        <w:t>* Primary key (PK):</w:t>
      </w:r>
      <w:r>
        <w:t xml:space="preserve"> id.</w:t>
      </w:r>
    </w:p>
    <w:p w:rsidR="00A90A9A" w:rsidRPr="00A90A9A" w:rsidRDefault="00A90A9A" w:rsidP="00A90A9A">
      <w:pPr>
        <w:ind w:left="360"/>
        <w:rPr>
          <w:i/>
        </w:rPr>
      </w:pPr>
      <w:r w:rsidRPr="00A90A9A">
        <w:rPr>
          <w:i/>
        </w:rPr>
        <w:t xml:space="preserve">* Foreign key (FK): </w:t>
      </w:r>
    </w:p>
    <w:p w:rsidR="00A90A9A" w:rsidRDefault="00A90A9A" w:rsidP="00DC6AD5">
      <w:pPr>
        <w:pStyle w:val="Prrafodelista"/>
        <w:numPr>
          <w:ilvl w:val="0"/>
          <w:numId w:val="29"/>
        </w:numPr>
      </w:pPr>
      <w:r>
        <w:t>tarea</w:t>
      </w:r>
      <w:r w:rsidR="004D7AD2">
        <w:t>_id</w:t>
      </w:r>
      <w:r>
        <w:t xml:space="preserve"> -&gt; FK hacia</w:t>
      </w:r>
      <w:r w:rsidR="004D7AD2">
        <w:t xml:space="preserve"> el campo “id” de</w:t>
      </w:r>
      <w:r>
        <w:t xml:space="preserve"> la tabla “tareas”.</w:t>
      </w:r>
    </w:p>
    <w:p w:rsidR="00A90A9A" w:rsidRDefault="004D7AD2" w:rsidP="00DC6AD5">
      <w:pPr>
        <w:pStyle w:val="Prrafodelista"/>
        <w:numPr>
          <w:ilvl w:val="0"/>
          <w:numId w:val="29"/>
        </w:numPr>
      </w:pPr>
      <w:r>
        <w:t>a</w:t>
      </w:r>
      <w:r w:rsidR="00A90A9A">
        <w:t>lumno</w:t>
      </w:r>
      <w:r>
        <w:t>_id</w:t>
      </w:r>
      <w:r w:rsidR="00A90A9A">
        <w:t xml:space="preserve"> -&gt; FK hacia</w:t>
      </w:r>
      <w:r>
        <w:t xml:space="preserve"> el campo “id” de</w:t>
      </w:r>
      <w:r w:rsidR="00A90A9A">
        <w:t xml:space="preserve"> la tabla “alumnos”.</w:t>
      </w:r>
    </w:p>
    <w:p w:rsidR="00A90A9A" w:rsidRDefault="00A90A9A" w:rsidP="00A90A9A">
      <w:pPr>
        <w:ind w:left="360"/>
      </w:pPr>
    </w:p>
    <w:p w:rsidR="008E2418" w:rsidRDefault="008E2418" w:rsidP="008E2418">
      <w:pPr>
        <w:pStyle w:val="Ttulo1"/>
      </w:pPr>
      <w:r>
        <w:lastRenderedPageBreak/>
        <w:t>Manual del programador</w:t>
      </w:r>
    </w:p>
    <w:p w:rsidR="008E2418" w:rsidRDefault="008E2418" w:rsidP="008E2418">
      <w:pPr>
        <w:pStyle w:val="Ttulo2"/>
      </w:pPr>
      <w:r>
        <w:t>Instalación de herramientas</w:t>
      </w:r>
    </w:p>
    <w:p w:rsidR="008E2418" w:rsidRDefault="008E2418" w:rsidP="008E2418">
      <w:pPr>
        <w:pStyle w:val="Ttulo3"/>
      </w:pPr>
      <w:r>
        <w:t>Sistema operativo</w:t>
      </w:r>
    </w:p>
    <w:p w:rsidR="008E2418" w:rsidRDefault="008E2418" w:rsidP="008E2418">
      <w:r>
        <w:t>El trabajo ha sido desarrollado en Windows 8.1 (64 bits).</w:t>
      </w:r>
    </w:p>
    <w:p w:rsidR="008E2418" w:rsidRDefault="008E2418" w:rsidP="008E2418">
      <w:pPr>
        <w:pStyle w:val="Ttulo3"/>
      </w:pPr>
      <w:r>
        <w:t>Servidor</w:t>
      </w:r>
    </w:p>
    <w:p w:rsidR="008E2418" w:rsidRDefault="008E2418" w:rsidP="008E2418">
      <w:r>
        <w:t>Se ha utilizado el programa WampServer en la versión 2.5 y arquitectura de 64 bits. La instalación contiene:</w:t>
      </w:r>
    </w:p>
    <w:p w:rsidR="008E2418" w:rsidRDefault="008E2418" w:rsidP="00DC6AD5">
      <w:pPr>
        <w:pStyle w:val="Prrafodelista"/>
        <w:numPr>
          <w:ilvl w:val="0"/>
          <w:numId w:val="3"/>
        </w:numPr>
        <w:contextualSpacing/>
      </w:pPr>
      <w:r>
        <w:t>Apache (versión 2.4.9)</w:t>
      </w:r>
    </w:p>
    <w:p w:rsidR="008E2418" w:rsidRDefault="008E2418" w:rsidP="00DC6AD5">
      <w:pPr>
        <w:pStyle w:val="Prrafodelista"/>
        <w:numPr>
          <w:ilvl w:val="0"/>
          <w:numId w:val="3"/>
        </w:numPr>
        <w:contextualSpacing/>
      </w:pPr>
      <w:r>
        <w:t>MySQL (versión 5.16.17)</w:t>
      </w:r>
    </w:p>
    <w:p w:rsidR="008E2418" w:rsidRDefault="008E2418" w:rsidP="00DC6AD5">
      <w:pPr>
        <w:pStyle w:val="Prrafodelista"/>
        <w:numPr>
          <w:ilvl w:val="0"/>
          <w:numId w:val="3"/>
        </w:numPr>
        <w:contextualSpacing/>
      </w:pPr>
      <w:r>
        <w:t>PHP (versión 5.5.12)</w:t>
      </w:r>
    </w:p>
    <w:p w:rsidR="008E2418" w:rsidRDefault="008E2418" w:rsidP="00DC6AD5">
      <w:pPr>
        <w:pStyle w:val="Prrafodelista"/>
        <w:numPr>
          <w:ilvl w:val="0"/>
          <w:numId w:val="3"/>
        </w:numPr>
        <w:contextualSpacing/>
      </w:pPr>
      <w:r>
        <w:t>PHPMyAdmin (versión 4.1.14)</w:t>
      </w:r>
    </w:p>
    <w:p w:rsidR="008E2418" w:rsidRDefault="008E2418" w:rsidP="008E2418">
      <w:r>
        <w:t>A continuación se va a mostrar de forma detallada el proceso de instalación:</w:t>
      </w:r>
    </w:p>
    <w:p w:rsidR="008E2418" w:rsidRDefault="008E2418" w:rsidP="00DC6AD5">
      <w:pPr>
        <w:pStyle w:val="Prrafodelista"/>
        <w:numPr>
          <w:ilvl w:val="0"/>
          <w:numId w:val="4"/>
        </w:numPr>
        <w:contextualSpacing/>
      </w:pPr>
      <w:r>
        <w:t>Acceder a la web oficial del WampServer y descargar la versión de 64 bits:</w:t>
      </w:r>
    </w:p>
    <w:p w:rsidR="008E2418" w:rsidRDefault="004440F8" w:rsidP="008E2418">
      <w:pPr>
        <w:pStyle w:val="Prrafodelista"/>
      </w:pPr>
      <w:hyperlink r:id="rId18" w:anchor="download-wrapper" w:history="1">
        <w:r w:rsidR="008E2418" w:rsidRPr="00C945D8">
          <w:rPr>
            <w:rStyle w:val="Hipervnculo"/>
          </w:rPr>
          <w:t>http://www.wampserver.com/en/#download-wrapper</w:t>
        </w:r>
      </w:hyperlink>
    </w:p>
    <w:p w:rsidR="008E2418" w:rsidRDefault="008E2418" w:rsidP="008E2418">
      <w:pPr>
        <w:pStyle w:val="Prrafodelista"/>
      </w:pPr>
    </w:p>
    <w:p w:rsidR="008E2418" w:rsidRDefault="008E2418" w:rsidP="00DC6AD5">
      <w:pPr>
        <w:pStyle w:val="Prrafodelista"/>
        <w:numPr>
          <w:ilvl w:val="0"/>
          <w:numId w:val="4"/>
        </w:numPr>
        <w:contextualSpacing/>
      </w:pPr>
      <w:r>
        <w:t>Ejecutamos el fichero descargado y se nos mostrará la siguiente pantalla:</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69281666" wp14:editId="41F028E9">
            <wp:extent cx="3152775" cy="2451735"/>
            <wp:effectExtent l="0" t="0" r="9525"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52775" cy="2451735"/>
                    </a:xfrm>
                    <a:prstGeom prst="rect">
                      <a:avLst/>
                    </a:prstGeom>
                  </pic:spPr>
                </pic:pic>
              </a:graphicData>
            </a:graphic>
          </wp:inline>
        </w:drawing>
      </w:r>
    </w:p>
    <w:p w:rsidR="008E2418" w:rsidRDefault="008E2418" w:rsidP="008E2418">
      <w:pPr>
        <w:pStyle w:val="Prrafodelista"/>
        <w:jc w:val="center"/>
      </w:pPr>
    </w:p>
    <w:p w:rsidR="008E2418" w:rsidRDefault="008E2418" w:rsidP="00DC6AD5">
      <w:pPr>
        <w:pStyle w:val="Prrafodelista"/>
        <w:numPr>
          <w:ilvl w:val="0"/>
          <w:numId w:val="4"/>
        </w:numPr>
        <w:contextualSpacing/>
      </w:pPr>
      <w:r>
        <w:t>Presionamos “Next”, y continuación se nos mostrará la siguiente pantalla:</w:t>
      </w:r>
    </w:p>
    <w:p w:rsidR="008E2418" w:rsidRDefault="008E2418" w:rsidP="008E2418">
      <w:pPr>
        <w:pStyle w:val="Prrafodelista"/>
      </w:pPr>
      <w:r>
        <w:rPr>
          <w:noProof/>
          <w:lang w:eastAsia="es-ES"/>
        </w:rPr>
        <w:lastRenderedPageBreak/>
        <w:drawing>
          <wp:inline distT="0" distB="0" distL="0" distR="0" wp14:anchorId="355E5507" wp14:editId="7EF0B3F9">
            <wp:extent cx="4838700" cy="3790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8700" cy="3790950"/>
                    </a:xfrm>
                    <a:prstGeom prst="rect">
                      <a:avLst/>
                    </a:prstGeom>
                  </pic:spPr>
                </pic:pic>
              </a:graphicData>
            </a:graphic>
          </wp:inline>
        </w:drawing>
      </w:r>
    </w:p>
    <w:p w:rsidR="008E2418" w:rsidRDefault="008E2418" w:rsidP="008E2418">
      <w:pPr>
        <w:pStyle w:val="Prrafodelista"/>
      </w:pPr>
    </w:p>
    <w:p w:rsidR="008E2418" w:rsidRDefault="008E2418" w:rsidP="00DC6AD5">
      <w:pPr>
        <w:pStyle w:val="Prrafodelista"/>
        <w:numPr>
          <w:ilvl w:val="0"/>
          <w:numId w:val="4"/>
        </w:numPr>
        <w:contextualSpacing/>
      </w:pPr>
      <w:r>
        <w:t>Aceptamos el acuerdo y presionamos “Next”. Nos aparecerá la siguiente pantalla:</w:t>
      </w:r>
    </w:p>
    <w:p w:rsidR="008E2418" w:rsidRDefault="008E2418" w:rsidP="008E2418">
      <w:pPr>
        <w:pStyle w:val="Prrafodelista"/>
      </w:pPr>
    </w:p>
    <w:p w:rsidR="008E2418" w:rsidRDefault="008E2418" w:rsidP="008E2418">
      <w:pPr>
        <w:pStyle w:val="Prrafodelista"/>
      </w:pPr>
      <w:r>
        <w:rPr>
          <w:noProof/>
          <w:lang w:eastAsia="es-ES"/>
        </w:rPr>
        <w:drawing>
          <wp:inline distT="0" distB="0" distL="0" distR="0" wp14:anchorId="73354DC4" wp14:editId="5EF55136">
            <wp:extent cx="4867275" cy="3819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7275" cy="3819525"/>
                    </a:xfrm>
                    <a:prstGeom prst="rect">
                      <a:avLst/>
                    </a:prstGeom>
                  </pic:spPr>
                </pic:pic>
              </a:graphicData>
            </a:graphic>
          </wp:inline>
        </w:drawing>
      </w:r>
    </w:p>
    <w:p w:rsidR="008E2418" w:rsidRDefault="008E2418" w:rsidP="008E2418">
      <w:pPr>
        <w:pStyle w:val="Prrafodelista"/>
      </w:pPr>
    </w:p>
    <w:p w:rsidR="008E2418" w:rsidRDefault="008E2418" w:rsidP="00DC6AD5">
      <w:pPr>
        <w:pStyle w:val="Prrafodelista"/>
        <w:numPr>
          <w:ilvl w:val="0"/>
          <w:numId w:val="4"/>
        </w:numPr>
        <w:contextualSpacing/>
      </w:pPr>
      <w:r>
        <w:lastRenderedPageBreak/>
        <w:t>Seleccionamos la carpeta en la que se instalará WampServer y pulsamos “Next” hasta que nos aparezca la opción de “Install”, en cuyo caso habrá finalizado el proceso de instalación y de esta forma ya tendríamos el Servidor y la base de datos MySQL instalada.</w:t>
      </w:r>
    </w:p>
    <w:p w:rsidR="008E2418" w:rsidRDefault="008E2418" w:rsidP="008E2418">
      <w:pPr>
        <w:pStyle w:val="Ttulo3"/>
      </w:pPr>
      <w:r>
        <w:t>Creación de la base de datos</w:t>
      </w:r>
    </w:p>
    <w:p w:rsidR="008E2418" w:rsidRDefault="008E2418" w:rsidP="008E2418">
      <w:r>
        <w:t>Se va a crear la base de datos de nombre “moodle” necesaria para utilizar Moodle a través del PhpMyAdmin.</w:t>
      </w:r>
    </w:p>
    <w:p w:rsidR="008E2418" w:rsidRPr="00702F23" w:rsidRDefault="008E2418" w:rsidP="008E2418">
      <w:r>
        <w:t>Los pasos a seguir son los siguiente:</w:t>
      </w:r>
    </w:p>
    <w:p w:rsidR="008E2418" w:rsidRDefault="008E2418" w:rsidP="008E2418">
      <w:pPr>
        <w:pStyle w:val="Prrafodelista"/>
      </w:pPr>
    </w:p>
    <w:p w:rsidR="008E2418" w:rsidRDefault="008E2418" w:rsidP="00DC6AD5">
      <w:pPr>
        <w:pStyle w:val="Prrafodelista"/>
        <w:numPr>
          <w:ilvl w:val="0"/>
          <w:numId w:val="6"/>
        </w:numPr>
        <w:contextualSpacing/>
      </w:pPr>
      <w:r>
        <w:t>Abrimos el navegador y accedemos a “</w:t>
      </w:r>
      <w:r w:rsidRPr="00B4454A">
        <w:t>localhost/phpmyadmin/</w:t>
      </w:r>
      <w:r>
        <w:t>”, entramos en la pestaña de “Bases de datos” y la pantalla que se nos mostrará será la siguiente:</w:t>
      </w:r>
    </w:p>
    <w:p w:rsidR="008E2418" w:rsidRDefault="008E2418" w:rsidP="008E2418">
      <w:r>
        <w:rPr>
          <w:noProof/>
          <w:lang w:eastAsia="es-ES"/>
        </w:rPr>
        <w:drawing>
          <wp:inline distT="0" distB="0" distL="0" distR="0" wp14:anchorId="04396BF3" wp14:editId="29EEE8E6">
            <wp:extent cx="6018378" cy="2200275"/>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22727" cy="2201865"/>
                    </a:xfrm>
                    <a:prstGeom prst="rect">
                      <a:avLst/>
                    </a:prstGeom>
                  </pic:spPr>
                </pic:pic>
              </a:graphicData>
            </a:graphic>
          </wp:inline>
        </w:drawing>
      </w:r>
    </w:p>
    <w:p w:rsidR="008E2418" w:rsidRDefault="008E2418" w:rsidP="00DC6AD5">
      <w:pPr>
        <w:pStyle w:val="Prrafodelista"/>
        <w:numPr>
          <w:ilvl w:val="0"/>
          <w:numId w:val="6"/>
        </w:numPr>
        <w:contextualSpacing/>
      </w:pPr>
      <w:r>
        <w:t>Creamos la base de datos de nombre “moodle” y cotejamiento “utf8_general_ci”:</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4D698C0E" wp14:editId="652EE062">
            <wp:extent cx="3924300" cy="985047"/>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1092" cy="991772"/>
                    </a:xfrm>
                    <a:prstGeom prst="rect">
                      <a:avLst/>
                    </a:prstGeom>
                  </pic:spPr>
                </pic:pic>
              </a:graphicData>
            </a:graphic>
          </wp:inline>
        </w:drawing>
      </w:r>
    </w:p>
    <w:p w:rsidR="008E2418" w:rsidRDefault="008E2418" w:rsidP="00DC6AD5">
      <w:pPr>
        <w:pStyle w:val="Prrafodelista"/>
        <w:numPr>
          <w:ilvl w:val="0"/>
          <w:numId w:val="6"/>
        </w:numPr>
        <w:contextualSpacing/>
      </w:pPr>
      <w:r>
        <w:t>Pulsamos en “Crear” y ya tendremos la base de datos creada y necesaria para la instalación del Moodle que viene a continuación.</w:t>
      </w:r>
    </w:p>
    <w:p w:rsidR="008E2418" w:rsidRDefault="008E2418" w:rsidP="008E2418">
      <w:pPr>
        <w:pStyle w:val="Ttulo3"/>
      </w:pPr>
      <w:r>
        <w:t>Moodle</w:t>
      </w:r>
    </w:p>
    <w:p w:rsidR="008E2418" w:rsidRDefault="008E2418" w:rsidP="008E2418">
      <w:r>
        <w:t>La versión que va a ser instalada de Moodle es la 2.9.2.</w:t>
      </w:r>
    </w:p>
    <w:p w:rsidR="008E2418" w:rsidRDefault="008E2418" w:rsidP="008E2418">
      <w:r>
        <w:t>El proceso de instalación es el siguiente:</w:t>
      </w:r>
    </w:p>
    <w:p w:rsidR="008E2418" w:rsidRDefault="008E2418" w:rsidP="00DC6AD5">
      <w:pPr>
        <w:pStyle w:val="Prrafodelista"/>
        <w:numPr>
          <w:ilvl w:val="0"/>
          <w:numId w:val="5"/>
        </w:numPr>
        <w:contextualSpacing/>
      </w:pPr>
      <w:r>
        <w:t>Accedemos a la web oficial de Moodle y descargamos el archivo zip correspondiente a la versión 2.9.2:</w:t>
      </w:r>
    </w:p>
    <w:p w:rsidR="008E2418" w:rsidRDefault="004440F8" w:rsidP="008E2418">
      <w:pPr>
        <w:pStyle w:val="Prrafodelista"/>
      </w:pPr>
      <w:hyperlink r:id="rId24" w:history="1">
        <w:r w:rsidR="008E2418" w:rsidRPr="00C945D8">
          <w:rPr>
            <w:rStyle w:val="Hipervnculo"/>
          </w:rPr>
          <w:t>https://download.moodle.org/releases/latest/</w:t>
        </w:r>
      </w:hyperlink>
    </w:p>
    <w:p w:rsidR="008E2418" w:rsidRDefault="008E2418" w:rsidP="008E2418">
      <w:pPr>
        <w:pStyle w:val="Prrafodelista"/>
      </w:pPr>
    </w:p>
    <w:p w:rsidR="008E2418" w:rsidRDefault="008E2418" w:rsidP="00DC6AD5">
      <w:pPr>
        <w:pStyle w:val="Prrafodelista"/>
        <w:numPr>
          <w:ilvl w:val="0"/>
          <w:numId w:val="5"/>
        </w:numPr>
        <w:contextualSpacing/>
      </w:pPr>
      <w:r>
        <w:t>Copiamos el fichero descomprimido en la siguiente carpeta:</w:t>
      </w:r>
    </w:p>
    <w:p w:rsidR="008E2418" w:rsidRDefault="008E2418" w:rsidP="008E2418">
      <w:pPr>
        <w:pStyle w:val="Prrafodelista"/>
        <w:jc w:val="center"/>
      </w:pPr>
      <w:r>
        <w:lastRenderedPageBreak/>
        <w:t>“</w:t>
      </w:r>
      <w:r w:rsidRPr="00EA2DD8">
        <w:t>C:\wamp</w:t>
      </w:r>
      <w:r>
        <w:t>\www”</w:t>
      </w:r>
    </w:p>
    <w:p w:rsidR="008E2418" w:rsidRDefault="008E2418" w:rsidP="00DC6AD5">
      <w:pPr>
        <w:pStyle w:val="Prrafodelista"/>
        <w:numPr>
          <w:ilvl w:val="0"/>
          <w:numId w:val="5"/>
        </w:numPr>
        <w:contextualSpacing/>
      </w:pPr>
      <w:r>
        <w:t>Abrimos el navegador e introducimos la siguiente URL para comenzar el proceso de instalación de Moodle:</w:t>
      </w:r>
    </w:p>
    <w:p w:rsidR="008E2418" w:rsidRDefault="008E2418" w:rsidP="008E2418">
      <w:pPr>
        <w:pStyle w:val="Prrafodelista"/>
        <w:jc w:val="center"/>
      </w:pPr>
      <w:r>
        <w:t>“localhost/moodle”</w:t>
      </w:r>
    </w:p>
    <w:p w:rsidR="008E2418" w:rsidRDefault="008E2418" w:rsidP="00DC6AD5">
      <w:pPr>
        <w:pStyle w:val="Prrafodelista"/>
        <w:numPr>
          <w:ilvl w:val="0"/>
          <w:numId w:val="5"/>
        </w:numPr>
        <w:contextualSpacing/>
      </w:pPr>
      <w:r>
        <w:t>Se nos mostrará la siguiente pantalla:</w:t>
      </w:r>
    </w:p>
    <w:p w:rsidR="008E2418" w:rsidRDefault="008E2418" w:rsidP="008E2418">
      <w:pPr>
        <w:pStyle w:val="Prrafodelista"/>
      </w:pPr>
      <w:r>
        <w:rPr>
          <w:noProof/>
          <w:lang w:eastAsia="es-ES"/>
        </w:rPr>
        <w:drawing>
          <wp:inline distT="0" distB="0" distL="0" distR="0" wp14:anchorId="5262EDA3" wp14:editId="38435E7B">
            <wp:extent cx="5400040" cy="22567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256790"/>
                    </a:xfrm>
                    <a:prstGeom prst="rect">
                      <a:avLst/>
                    </a:prstGeom>
                  </pic:spPr>
                </pic:pic>
              </a:graphicData>
            </a:graphic>
          </wp:inline>
        </w:drawing>
      </w:r>
    </w:p>
    <w:p w:rsidR="008E2418" w:rsidRDefault="008E2418" w:rsidP="00DC6AD5">
      <w:pPr>
        <w:pStyle w:val="Prrafodelista"/>
        <w:numPr>
          <w:ilvl w:val="0"/>
          <w:numId w:val="5"/>
        </w:numPr>
        <w:contextualSpacing/>
      </w:pPr>
      <w:r>
        <w:t>Seleccionaremos “Siguiente” dejando todos los valores que vienen por defecto hasta que aparece la siguiente pantalla, en la cual rellenaremos los datos de la siguiente forma:</w:t>
      </w:r>
    </w:p>
    <w:p w:rsidR="008E2418" w:rsidRDefault="008E2418" w:rsidP="008E2418">
      <w:pPr>
        <w:pStyle w:val="Prrafodelista"/>
      </w:pPr>
      <w:r>
        <w:rPr>
          <w:noProof/>
          <w:lang w:eastAsia="es-ES"/>
        </w:rPr>
        <w:drawing>
          <wp:inline distT="0" distB="0" distL="0" distR="0" wp14:anchorId="0B8C6D7A" wp14:editId="25509E2A">
            <wp:extent cx="5400040" cy="39287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928745"/>
                    </a:xfrm>
                    <a:prstGeom prst="rect">
                      <a:avLst/>
                    </a:prstGeom>
                  </pic:spPr>
                </pic:pic>
              </a:graphicData>
            </a:graphic>
          </wp:inline>
        </w:drawing>
      </w:r>
    </w:p>
    <w:p w:rsidR="008E2418" w:rsidRDefault="008E2418" w:rsidP="00DC6AD5">
      <w:pPr>
        <w:pStyle w:val="Prrafodelista"/>
        <w:numPr>
          <w:ilvl w:val="0"/>
          <w:numId w:val="5"/>
        </w:numPr>
        <w:contextualSpacing/>
      </w:pPr>
      <w:r>
        <w:t>Pinchamos “Siguiente”, después “Continuar” y el proceso de instalación de Moodle comenzará.</w:t>
      </w:r>
    </w:p>
    <w:p w:rsidR="008E2418" w:rsidRDefault="008E2418" w:rsidP="00DC6AD5">
      <w:pPr>
        <w:pStyle w:val="Prrafodelista"/>
        <w:numPr>
          <w:ilvl w:val="0"/>
          <w:numId w:val="5"/>
        </w:numPr>
        <w:contextualSpacing/>
      </w:pPr>
      <w:r>
        <w:t>Una vez instalado, se nos mostrará la siguiente pantalla donde rellenaremos los campos de la siguiente forma:</w:t>
      </w:r>
    </w:p>
    <w:p w:rsidR="008E2418" w:rsidRDefault="008E2418" w:rsidP="008E2418">
      <w:pPr>
        <w:pStyle w:val="Prrafodelista"/>
      </w:pPr>
      <w:r>
        <w:rPr>
          <w:noProof/>
          <w:lang w:eastAsia="es-ES"/>
        </w:rPr>
        <w:lastRenderedPageBreak/>
        <w:drawing>
          <wp:inline distT="0" distB="0" distL="0" distR="0" wp14:anchorId="20D0779E" wp14:editId="7889B160">
            <wp:extent cx="5777585" cy="1924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80259" cy="1924941"/>
                    </a:xfrm>
                    <a:prstGeom prst="rect">
                      <a:avLst/>
                    </a:prstGeom>
                  </pic:spPr>
                </pic:pic>
              </a:graphicData>
            </a:graphic>
          </wp:inline>
        </w:drawing>
      </w:r>
    </w:p>
    <w:p w:rsidR="008E2418" w:rsidRDefault="008E2418" w:rsidP="008E2418">
      <w:pPr>
        <w:pStyle w:val="Prrafodelista"/>
      </w:pPr>
    </w:p>
    <w:p w:rsidR="008E2418" w:rsidRDefault="008E2418" w:rsidP="00DC6AD5">
      <w:pPr>
        <w:pStyle w:val="Prrafodelista"/>
        <w:numPr>
          <w:ilvl w:val="0"/>
          <w:numId w:val="5"/>
        </w:numPr>
        <w:contextualSpacing/>
      </w:pPr>
      <w:r>
        <w:t>Continuamos el proceso de instalación y por último nos piden los nombre para la página principal, los cuales serán rellenados de la siguiente forma:</w:t>
      </w:r>
    </w:p>
    <w:p w:rsidR="008E2418" w:rsidRDefault="008E2418" w:rsidP="00DC6AD5">
      <w:pPr>
        <w:pStyle w:val="Prrafodelista"/>
        <w:numPr>
          <w:ilvl w:val="1"/>
          <w:numId w:val="5"/>
        </w:numPr>
        <w:contextualSpacing/>
      </w:pPr>
      <w:r>
        <w:t>Nombre completo del sitio: TFG Auto-corrección prácticas en Java</w:t>
      </w:r>
    </w:p>
    <w:p w:rsidR="008E2418" w:rsidRDefault="008E2418" w:rsidP="00DC6AD5">
      <w:pPr>
        <w:pStyle w:val="Prrafodelista"/>
        <w:numPr>
          <w:ilvl w:val="1"/>
          <w:numId w:val="5"/>
        </w:numPr>
        <w:contextualSpacing/>
      </w:pPr>
      <w:r>
        <w:t>Nombre corto del sitio: TFG</w:t>
      </w:r>
    </w:p>
    <w:p w:rsidR="008E2418" w:rsidRDefault="008E2418" w:rsidP="008E2418">
      <w:pPr>
        <w:pStyle w:val="Prrafodelista"/>
        <w:ind w:left="1440"/>
      </w:pPr>
    </w:p>
    <w:p w:rsidR="008E2418" w:rsidRDefault="008E2418" w:rsidP="00DC6AD5">
      <w:pPr>
        <w:pStyle w:val="Prrafodelista"/>
        <w:numPr>
          <w:ilvl w:val="0"/>
          <w:numId w:val="5"/>
        </w:numPr>
        <w:contextualSpacing/>
      </w:pPr>
      <w:r>
        <w:t>La instalación de Moodle estaría ya realizada.</w:t>
      </w:r>
      <w:r>
        <w:br w:type="textWrapping" w:clear="all"/>
      </w:r>
    </w:p>
    <w:p w:rsidR="008E2418" w:rsidRDefault="008E2418" w:rsidP="008E2418">
      <w:pPr>
        <w:pStyle w:val="Ttulo3"/>
      </w:pPr>
      <w:r>
        <w:t>Plugin LTI</w:t>
      </w:r>
    </w:p>
    <w:p w:rsidR="008E2418" w:rsidRDefault="008E2418" w:rsidP="008E2418">
      <w:r>
        <w:t>La instalación de dicho plugin va a ser necesaria para permitir una comunicación bidireccional entre Moodle y el servidor donde van a ejecutarse las pruebas.</w:t>
      </w:r>
    </w:p>
    <w:p w:rsidR="008E2418" w:rsidRDefault="008E2418" w:rsidP="008E2418">
      <w:r>
        <w:t>El proceso a llevar a cabo para instalar este plugin LTI es el siguiente:</w:t>
      </w:r>
    </w:p>
    <w:p w:rsidR="008E2418" w:rsidRDefault="008E2418" w:rsidP="00DC6AD5">
      <w:pPr>
        <w:pStyle w:val="Prrafodelista"/>
        <w:numPr>
          <w:ilvl w:val="0"/>
          <w:numId w:val="7"/>
        </w:numPr>
        <w:contextualSpacing/>
      </w:pPr>
      <w:r>
        <w:t>Accedemos a la web oficial de Moodle y desde el apartado plugins buscamos y descargamos “LTI Provider” con la versión 2.7.1.</w:t>
      </w:r>
    </w:p>
    <w:p w:rsidR="008E2418" w:rsidRDefault="004440F8" w:rsidP="008E2418">
      <w:pPr>
        <w:pStyle w:val="Prrafodelista"/>
      </w:pPr>
      <w:hyperlink r:id="rId28" w:history="1">
        <w:r w:rsidR="008E2418" w:rsidRPr="007F6D9F">
          <w:rPr>
            <w:rStyle w:val="Hipervnculo"/>
          </w:rPr>
          <w:t>https://moodle.org/plugins/pluginversions.php?plugin=local_ltiprovider</w:t>
        </w:r>
      </w:hyperlink>
    </w:p>
    <w:p w:rsidR="008E2418" w:rsidRDefault="008E2418" w:rsidP="008E2418">
      <w:pPr>
        <w:pStyle w:val="Prrafodelista"/>
      </w:pPr>
    </w:p>
    <w:p w:rsidR="008E2418" w:rsidRDefault="008E2418" w:rsidP="00DC6AD5">
      <w:pPr>
        <w:pStyle w:val="Prrafodelista"/>
        <w:numPr>
          <w:ilvl w:val="0"/>
          <w:numId w:val="7"/>
        </w:numPr>
        <w:contextualSpacing/>
      </w:pPr>
      <w:r>
        <w:t>Descomprimimos el zip descargado y le colocamos dentro del siguiente directorio:</w:t>
      </w:r>
    </w:p>
    <w:p w:rsidR="008E2418" w:rsidRDefault="008E2418" w:rsidP="008E2418">
      <w:pPr>
        <w:pStyle w:val="Prrafodelista"/>
        <w:jc w:val="center"/>
      </w:pPr>
      <w:r>
        <w:t>“</w:t>
      </w:r>
      <w:r w:rsidRPr="00D0482C">
        <w:t>C:\wamp\www\moodle\local</w:t>
      </w:r>
      <w:r>
        <w:t>”</w:t>
      </w:r>
    </w:p>
    <w:p w:rsidR="008E2418" w:rsidRDefault="008E2418" w:rsidP="008E2418">
      <w:pPr>
        <w:pStyle w:val="Prrafodelista"/>
      </w:pPr>
    </w:p>
    <w:p w:rsidR="008E2418" w:rsidRDefault="008E2418" w:rsidP="00DC6AD5">
      <w:pPr>
        <w:pStyle w:val="Prrafodelista"/>
        <w:numPr>
          <w:ilvl w:val="0"/>
          <w:numId w:val="7"/>
        </w:numPr>
        <w:contextualSpacing/>
      </w:pPr>
      <w:r>
        <w:t xml:space="preserve">Por último accedemos a Moodle y entramos en el apartado de “Administración &gt; Administración del sitio &gt; Notificaciones”, y pinchamos en “Compruebe actualizaciones disponibles”. En unos minutos nos aparecerá que hay una actualización del “LTI Provider” disponible la cual va a permitir finalizar con la instalación del plugin. </w:t>
      </w:r>
    </w:p>
    <w:p w:rsidR="008E2418" w:rsidRDefault="008E2418" w:rsidP="008E2418">
      <w:pPr>
        <w:pStyle w:val="Ttulo3"/>
      </w:pPr>
      <w:r>
        <w:t>Webmin</w:t>
      </w:r>
      <w:r w:rsidR="00382AC8">
        <w:t xml:space="preserve"> (</w:t>
      </w:r>
      <w:r w:rsidR="00382AC8" w:rsidRPr="00382AC8">
        <w:rPr>
          <w:color w:val="FF0000"/>
        </w:rPr>
        <w:t>BORRAR?????)</w:t>
      </w:r>
    </w:p>
    <w:p w:rsidR="008E2418" w:rsidRDefault="008E2418" w:rsidP="008E2418">
      <w:r>
        <w:t>La instalación de esta herramienta nos va a permitir la configuración de los sistemas vía web, que en nuestro caso la utilizaremos para crear dos servidores o sitios:</w:t>
      </w:r>
    </w:p>
    <w:p w:rsidR="008E2418" w:rsidRDefault="008E2418" w:rsidP="00DC6AD5">
      <w:pPr>
        <w:pStyle w:val="Prrafodelista"/>
        <w:numPr>
          <w:ilvl w:val="0"/>
          <w:numId w:val="8"/>
        </w:numPr>
        <w:contextualSpacing/>
      </w:pPr>
      <w:r>
        <w:t>Uno para Moodle</w:t>
      </w:r>
    </w:p>
    <w:p w:rsidR="008E2418" w:rsidRDefault="008E2418" w:rsidP="00DC6AD5">
      <w:pPr>
        <w:pStyle w:val="Prrafodelista"/>
        <w:numPr>
          <w:ilvl w:val="0"/>
          <w:numId w:val="8"/>
        </w:numPr>
        <w:contextualSpacing/>
      </w:pPr>
      <w:r>
        <w:t>Y otro para las pruebas</w:t>
      </w:r>
    </w:p>
    <w:p w:rsidR="008E2418" w:rsidRDefault="008E2418" w:rsidP="008E2418">
      <w:r>
        <w:t>El proceso para llevar a cabo la instalación va a ser el siguiente:</w:t>
      </w:r>
    </w:p>
    <w:p w:rsidR="008E2418" w:rsidRDefault="008E2418" w:rsidP="00DC6AD5">
      <w:pPr>
        <w:pStyle w:val="Prrafodelista"/>
        <w:numPr>
          <w:ilvl w:val="0"/>
          <w:numId w:val="9"/>
        </w:numPr>
        <w:contextualSpacing/>
      </w:pPr>
      <w:r>
        <w:lastRenderedPageBreak/>
        <w:t>Descargamos el zip que contiene todo el contenido de Webmin, para el sistema operativo Windows, desde el siguiente enlace:</w:t>
      </w:r>
    </w:p>
    <w:p w:rsidR="008E2418" w:rsidRDefault="004440F8" w:rsidP="008E2418">
      <w:pPr>
        <w:pStyle w:val="Prrafodelista"/>
        <w:jc w:val="center"/>
      </w:pPr>
      <w:hyperlink r:id="rId29" w:history="1">
        <w:r w:rsidR="008E2418" w:rsidRPr="000F15AE">
          <w:rPr>
            <w:rStyle w:val="Hipervnculo"/>
          </w:rPr>
          <w:t>http://www.webmin.com/download.html</w:t>
        </w:r>
      </w:hyperlink>
    </w:p>
    <w:p w:rsidR="008E2418" w:rsidRDefault="008E2418" w:rsidP="008E2418">
      <w:pPr>
        <w:pStyle w:val="Prrafodelista"/>
        <w:jc w:val="center"/>
      </w:pPr>
    </w:p>
    <w:p w:rsidR="008E2418" w:rsidRDefault="008E2418" w:rsidP="00DC6AD5">
      <w:pPr>
        <w:pStyle w:val="Prrafodelista"/>
        <w:numPr>
          <w:ilvl w:val="0"/>
          <w:numId w:val="9"/>
        </w:numPr>
        <w:contextualSpacing/>
      </w:pPr>
      <w:r>
        <w:t>Dicho zip le descomprimimos en el disco C, quedándonos así la siguiente carpeta:</w:t>
      </w:r>
    </w:p>
    <w:p w:rsidR="008E2418" w:rsidRDefault="008E2418" w:rsidP="008E2418">
      <w:pPr>
        <w:pStyle w:val="Prrafodelista"/>
        <w:jc w:val="center"/>
      </w:pPr>
      <w:r>
        <w:t>“C:\webmin”</w:t>
      </w:r>
    </w:p>
    <w:p w:rsidR="008E2418" w:rsidRDefault="008E2418" w:rsidP="008E2418">
      <w:pPr>
        <w:pStyle w:val="Prrafodelista"/>
      </w:pPr>
    </w:p>
    <w:p w:rsidR="008E2418" w:rsidRDefault="008E2418" w:rsidP="00DC6AD5">
      <w:pPr>
        <w:pStyle w:val="Prrafodelista"/>
        <w:numPr>
          <w:ilvl w:val="0"/>
          <w:numId w:val="9"/>
        </w:numPr>
        <w:contextualSpacing/>
      </w:pPr>
      <w:r>
        <w:t>Instalamos la última versión de ActivateState Perl (x86) desde el siguiente enlace:</w:t>
      </w:r>
    </w:p>
    <w:p w:rsidR="008E2418" w:rsidRDefault="004440F8" w:rsidP="008E2418">
      <w:pPr>
        <w:pStyle w:val="Prrafodelista"/>
        <w:jc w:val="center"/>
      </w:pPr>
      <w:hyperlink r:id="rId30" w:history="1">
        <w:r w:rsidR="008E2418" w:rsidRPr="000F15AE">
          <w:rPr>
            <w:rStyle w:val="Hipervnculo"/>
          </w:rPr>
          <w:t>http://www.activestate.com/activeperl/downloads</w:t>
        </w:r>
      </w:hyperlink>
    </w:p>
    <w:p w:rsidR="008E2418" w:rsidRDefault="008E2418" w:rsidP="008E2418">
      <w:pPr>
        <w:pStyle w:val="Prrafodelista"/>
        <w:jc w:val="center"/>
      </w:pPr>
    </w:p>
    <w:p w:rsidR="008E2418" w:rsidRDefault="008E2418" w:rsidP="00DC6AD5">
      <w:pPr>
        <w:pStyle w:val="Prrafodelista"/>
        <w:numPr>
          <w:ilvl w:val="0"/>
          <w:numId w:val="9"/>
        </w:numPr>
        <w:contextualSpacing/>
      </w:pPr>
      <w:r>
        <w:t>Descargamos el programa process.exe desde el siguiente enlace:</w:t>
      </w:r>
    </w:p>
    <w:p w:rsidR="008E2418" w:rsidRDefault="004440F8" w:rsidP="008E2418">
      <w:pPr>
        <w:pStyle w:val="Prrafodelista"/>
        <w:jc w:val="center"/>
      </w:pPr>
      <w:hyperlink r:id="rId31" w:history="1">
        <w:r w:rsidR="008E2418" w:rsidRPr="000F15AE">
          <w:rPr>
            <w:rStyle w:val="Hipervnculo"/>
          </w:rPr>
          <w:t>http://retired.beyondlogic.org/solutions/processutil/processutil.htm</w:t>
        </w:r>
      </w:hyperlink>
    </w:p>
    <w:p w:rsidR="008E2418" w:rsidRDefault="008E2418" w:rsidP="008E2418">
      <w:pPr>
        <w:pStyle w:val="Prrafodelista"/>
      </w:pPr>
    </w:p>
    <w:p w:rsidR="008E2418" w:rsidRDefault="008E2418" w:rsidP="00DC6AD5">
      <w:pPr>
        <w:pStyle w:val="Prrafodelista"/>
        <w:numPr>
          <w:ilvl w:val="0"/>
          <w:numId w:val="9"/>
        </w:numPr>
        <w:contextualSpacing/>
      </w:pPr>
      <w:r>
        <w:t>Se descargará un zip el cual le extraeremos en el disco C, y de esta forma tendremos la siguiente carpeta:</w:t>
      </w:r>
    </w:p>
    <w:p w:rsidR="008E2418" w:rsidRDefault="008E2418" w:rsidP="008E2418">
      <w:pPr>
        <w:pStyle w:val="Prrafodelista"/>
        <w:jc w:val="center"/>
      </w:pPr>
      <w:r>
        <w:t>“C:\process203”</w:t>
      </w:r>
    </w:p>
    <w:p w:rsidR="008E2418" w:rsidRDefault="008E2418" w:rsidP="008E2418">
      <w:pPr>
        <w:pStyle w:val="Prrafodelista"/>
        <w:jc w:val="center"/>
      </w:pPr>
    </w:p>
    <w:p w:rsidR="008E2418" w:rsidRDefault="008E2418" w:rsidP="00DC6AD5">
      <w:pPr>
        <w:pStyle w:val="Prrafodelista"/>
        <w:numPr>
          <w:ilvl w:val="0"/>
          <w:numId w:val="9"/>
        </w:numPr>
        <w:contextualSpacing/>
      </w:pPr>
      <w:r>
        <w:t>Para que sea reconocible, añadiremos dicha ruta a la variable PATH del sistema:</w:t>
      </w:r>
    </w:p>
    <w:p w:rsidR="008E2418" w:rsidRDefault="008E2418" w:rsidP="008E2418">
      <w:pPr>
        <w:pStyle w:val="Prrafodelista"/>
        <w:jc w:val="center"/>
      </w:pPr>
      <w:r>
        <w:rPr>
          <w:noProof/>
          <w:lang w:eastAsia="es-ES"/>
        </w:rPr>
        <w:drawing>
          <wp:inline distT="0" distB="0" distL="0" distR="0" wp14:anchorId="5566ACEE" wp14:editId="5F050671">
            <wp:extent cx="3590925" cy="14573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90925" cy="1457325"/>
                    </a:xfrm>
                    <a:prstGeom prst="rect">
                      <a:avLst/>
                    </a:prstGeom>
                  </pic:spPr>
                </pic:pic>
              </a:graphicData>
            </a:graphic>
          </wp:inline>
        </w:drawing>
      </w:r>
    </w:p>
    <w:p w:rsidR="008E2418" w:rsidRDefault="008E2418" w:rsidP="008E2418">
      <w:pPr>
        <w:pStyle w:val="Prrafodelista"/>
        <w:jc w:val="center"/>
      </w:pPr>
    </w:p>
    <w:p w:rsidR="008E2418" w:rsidRDefault="008E2418" w:rsidP="00DC6AD5">
      <w:pPr>
        <w:pStyle w:val="Prrafodelista"/>
        <w:numPr>
          <w:ilvl w:val="0"/>
          <w:numId w:val="9"/>
        </w:numPr>
        <w:contextualSpacing/>
      </w:pPr>
      <w:r>
        <w:t>Instalamos el Win32:Daemon desde línea de comandos. Para ello abrimos la consola, accedemos al directorio C:\webmin y ponemos el comando “ppm install Win32-Daemon”, y el resultado debería ser el siguiente:</w:t>
      </w:r>
    </w:p>
    <w:p w:rsidR="008E2418" w:rsidRDefault="008E2418" w:rsidP="008E2418">
      <w:pPr>
        <w:pStyle w:val="Prrafodelista"/>
      </w:pPr>
    </w:p>
    <w:p w:rsidR="008E2418" w:rsidRDefault="008E2418" w:rsidP="008E2418">
      <w:pPr>
        <w:pStyle w:val="Prrafodelista"/>
        <w:jc w:val="center"/>
      </w:pPr>
      <w:r w:rsidRPr="005C31F5">
        <w:rPr>
          <w:noProof/>
          <w:lang w:eastAsia="es-ES"/>
        </w:rPr>
        <w:drawing>
          <wp:inline distT="0" distB="0" distL="0" distR="0" wp14:anchorId="5ED5110A" wp14:editId="2EFB8D5E">
            <wp:extent cx="4848225" cy="1114425"/>
            <wp:effectExtent l="0" t="0" r="9525" b="9525"/>
            <wp:docPr id="10" name="Imagen 10" descr="C:\Users\Álvaro\Dropbox\TFG\win32-dae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Álvaro\Dropbox\TFG\win32-daemo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8225" cy="1114425"/>
                    </a:xfrm>
                    <a:prstGeom prst="rect">
                      <a:avLst/>
                    </a:prstGeom>
                    <a:noFill/>
                    <a:ln>
                      <a:noFill/>
                    </a:ln>
                  </pic:spPr>
                </pic:pic>
              </a:graphicData>
            </a:graphic>
          </wp:inline>
        </w:drawing>
      </w:r>
    </w:p>
    <w:p w:rsidR="008E2418" w:rsidRDefault="008E2418" w:rsidP="008E2418">
      <w:pPr>
        <w:pStyle w:val="Prrafodelista"/>
        <w:jc w:val="center"/>
      </w:pPr>
    </w:p>
    <w:p w:rsidR="008E2418" w:rsidRDefault="008E2418" w:rsidP="00DC6AD5">
      <w:pPr>
        <w:pStyle w:val="Prrafodelista"/>
        <w:numPr>
          <w:ilvl w:val="0"/>
          <w:numId w:val="9"/>
        </w:numPr>
        <w:contextualSpacing/>
      </w:pPr>
      <w:r>
        <w:t>Creamos el directorio “C:\temp”.</w:t>
      </w:r>
    </w:p>
    <w:p w:rsidR="008E2418" w:rsidRDefault="008E2418" w:rsidP="00DC6AD5">
      <w:pPr>
        <w:pStyle w:val="Prrafodelista"/>
        <w:numPr>
          <w:ilvl w:val="0"/>
          <w:numId w:val="9"/>
        </w:numPr>
        <w:contextualSpacing/>
      </w:pPr>
      <w:r>
        <w:lastRenderedPageBreak/>
        <w:t>Para acabar con la instalación de Webmin abrimos la consola y accedemos al directorio “C:\webmin” y ejecutamos el comando “perl setup.pl”, momento en el que se nos formularán una serie de preguntas que las contestaremos de la siguiente manera:</w:t>
      </w:r>
    </w:p>
    <w:p w:rsidR="008E2418" w:rsidRPr="005C31F5" w:rsidRDefault="008E2418" w:rsidP="00DC6AD5">
      <w:pPr>
        <w:pStyle w:val="Prrafodelista"/>
        <w:numPr>
          <w:ilvl w:val="0"/>
          <w:numId w:val="10"/>
        </w:numPr>
        <w:contextualSpacing/>
        <w:rPr>
          <w:b/>
        </w:rPr>
      </w:pPr>
      <w:r w:rsidRPr="005C31F5">
        <w:rPr>
          <w:b/>
        </w:rPr>
        <w:t xml:space="preserve">Config file directory [/etc/webmin]: </w:t>
      </w:r>
      <w:r>
        <w:t>C:\webmin\cfg</w:t>
      </w:r>
    </w:p>
    <w:p w:rsidR="008E2418" w:rsidRPr="005C31F5" w:rsidRDefault="008E2418" w:rsidP="00DC6AD5">
      <w:pPr>
        <w:pStyle w:val="Prrafodelista"/>
        <w:numPr>
          <w:ilvl w:val="0"/>
          <w:numId w:val="10"/>
        </w:numPr>
        <w:contextualSpacing/>
        <w:rPr>
          <w:b/>
        </w:rPr>
      </w:pPr>
      <w:r>
        <w:rPr>
          <w:b/>
        </w:rPr>
        <w:t>Log file directory [/var/webmin]:</w:t>
      </w:r>
      <w:r>
        <w:t xml:space="preserve"> C:\webmin\log </w:t>
      </w:r>
    </w:p>
    <w:p w:rsidR="008E2418" w:rsidRDefault="008E2418" w:rsidP="008E2418">
      <w:pPr>
        <w:pStyle w:val="Prrafodelista"/>
        <w:ind w:left="1440"/>
      </w:pPr>
      <w:r>
        <w:t>(tras contestar a esta pregunta se nos mostrarán varias veces el mensaje “El sistema no puede encontrar la ruta especificada” pero no hay problema ya que no es ningún tipo de error y la instalación continúa).</w:t>
      </w:r>
    </w:p>
    <w:p w:rsidR="008E2418" w:rsidRDefault="008E2418" w:rsidP="00DC6AD5">
      <w:pPr>
        <w:pStyle w:val="Prrafodelista"/>
        <w:numPr>
          <w:ilvl w:val="0"/>
          <w:numId w:val="10"/>
        </w:numPr>
        <w:contextualSpacing/>
      </w:pPr>
      <w:r>
        <w:rPr>
          <w:b/>
        </w:rPr>
        <w:t xml:space="preserve">Web server port (default 10000): </w:t>
      </w:r>
      <w:r>
        <w:t>Pulsamos ENTER</w:t>
      </w:r>
    </w:p>
    <w:p w:rsidR="008E2418" w:rsidRDefault="008E2418" w:rsidP="00DC6AD5">
      <w:pPr>
        <w:pStyle w:val="Prrafodelista"/>
        <w:numPr>
          <w:ilvl w:val="0"/>
          <w:numId w:val="10"/>
        </w:numPr>
        <w:contextualSpacing/>
      </w:pPr>
      <w:r>
        <w:rPr>
          <w:b/>
        </w:rPr>
        <w:t>Login name (default admin):</w:t>
      </w:r>
      <w:r>
        <w:t xml:space="preserve"> Pulsamos ENTER</w:t>
      </w:r>
    </w:p>
    <w:p w:rsidR="008E2418" w:rsidRDefault="008E2418" w:rsidP="00DC6AD5">
      <w:pPr>
        <w:pStyle w:val="Prrafodelista"/>
        <w:numPr>
          <w:ilvl w:val="0"/>
          <w:numId w:val="10"/>
        </w:numPr>
        <w:contextualSpacing/>
      </w:pPr>
      <w:r>
        <w:rPr>
          <w:b/>
        </w:rPr>
        <w:t>Login password:</w:t>
      </w:r>
      <w:r>
        <w:t xml:space="preserve"> admin</w:t>
      </w:r>
    </w:p>
    <w:p w:rsidR="008E2418" w:rsidRDefault="008E2418" w:rsidP="00DC6AD5">
      <w:pPr>
        <w:pStyle w:val="Prrafodelista"/>
        <w:numPr>
          <w:ilvl w:val="0"/>
          <w:numId w:val="10"/>
        </w:numPr>
        <w:contextualSpacing/>
      </w:pPr>
      <w:r>
        <w:rPr>
          <w:b/>
        </w:rPr>
        <w:t>Password again:</w:t>
      </w:r>
      <w:r>
        <w:t xml:space="preserve"> admin</w:t>
      </w:r>
    </w:p>
    <w:p w:rsidR="008E2418" w:rsidRDefault="008E2418" w:rsidP="00DC6AD5">
      <w:pPr>
        <w:pStyle w:val="Prrafodelista"/>
        <w:numPr>
          <w:ilvl w:val="0"/>
          <w:numId w:val="10"/>
        </w:numPr>
        <w:contextualSpacing/>
      </w:pPr>
      <w:r>
        <w:rPr>
          <w:b/>
        </w:rPr>
        <w:t>Start Webmin at boot time (y/n):</w:t>
      </w:r>
      <w:r>
        <w:t xml:space="preserve"> y</w:t>
      </w:r>
    </w:p>
    <w:p w:rsidR="008E2418" w:rsidRDefault="008E2418" w:rsidP="008E2418">
      <w:pPr>
        <w:pStyle w:val="Prrafodelista"/>
        <w:ind w:left="1440"/>
      </w:pPr>
    </w:p>
    <w:p w:rsidR="008E2418" w:rsidRDefault="008E2418" w:rsidP="00DC6AD5">
      <w:pPr>
        <w:pStyle w:val="Prrafodelista"/>
        <w:numPr>
          <w:ilvl w:val="0"/>
          <w:numId w:val="9"/>
        </w:numPr>
        <w:contextualSpacing/>
      </w:pPr>
      <w:r>
        <w:t>Nos dirá que Webmin ha sido instalado correctamente y además nos proporciona el enlace web con que accederemos a Webmin:</w:t>
      </w:r>
    </w:p>
    <w:p w:rsidR="008E2418" w:rsidRDefault="008E2418" w:rsidP="008E2418">
      <w:pPr>
        <w:pStyle w:val="Prrafodelista"/>
        <w:jc w:val="center"/>
      </w:pPr>
      <w:r>
        <w:rPr>
          <w:noProof/>
          <w:lang w:eastAsia="es-ES"/>
        </w:rPr>
        <w:drawing>
          <wp:inline distT="0" distB="0" distL="0" distR="0" wp14:anchorId="036B15BC" wp14:editId="3E2D84D2">
            <wp:extent cx="5067300" cy="7810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67300" cy="781050"/>
                    </a:xfrm>
                    <a:prstGeom prst="rect">
                      <a:avLst/>
                    </a:prstGeom>
                  </pic:spPr>
                </pic:pic>
              </a:graphicData>
            </a:graphic>
          </wp:inline>
        </w:drawing>
      </w:r>
    </w:p>
    <w:p w:rsidR="008E2418" w:rsidRDefault="008E2418" w:rsidP="008E2418">
      <w:pPr>
        <w:pStyle w:val="Ttulo3"/>
      </w:pPr>
      <w:r>
        <w:t>Creación de Hosts Virtuales</w:t>
      </w:r>
    </w:p>
    <w:p w:rsidR="008E2418" w:rsidRDefault="008E2418" w:rsidP="008E2418">
      <w:r>
        <w:t>Se va a proceder a la creación de dos Hosts Virtuales en Apache:</w:t>
      </w:r>
    </w:p>
    <w:p w:rsidR="008E2418" w:rsidRDefault="008E2418" w:rsidP="00DC6AD5">
      <w:pPr>
        <w:pStyle w:val="Prrafodelista"/>
        <w:numPr>
          <w:ilvl w:val="0"/>
          <w:numId w:val="11"/>
        </w:numPr>
        <w:contextualSpacing/>
      </w:pPr>
      <w:r>
        <w:t>Uno para Moodle de nombre “moodle”.</w:t>
      </w:r>
    </w:p>
    <w:p w:rsidR="008E2418" w:rsidRDefault="008E2418" w:rsidP="00DC6AD5">
      <w:pPr>
        <w:pStyle w:val="Prrafodelista"/>
        <w:numPr>
          <w:ilvl w:val="0"/>
          <w:numId w:val="11"/>
        </w:numPr>
        <w:contextualSpacing/>
      </w:pPr>
      <w:r>
        <w:t>Otro para las Pruebas de nombre “pruebas”.</w:t>
      </w:r>
    </w:p>
    <w:p w:rsidR="008E2418" w:rsidRDefault="008E2418" w:rsidP="008E2418">
      <w:r>
        <w:t>Los pasos a seguir son los siguientes:</w:t>
      </w:r>
    </w:p>
    <w:p w:rsidR="008E2418" w:rsidRDefault="008E2418" w:rsidP="00DC6AD5">
      <w:pPr>
        <w:pStyle w:val="Prrafodelista"/>
        <w:numPr>
          <w:ilvl w:val="0"/>
          <w:numId w:val="12"/>
        </w:numPr>
        <w:contextualSpacing/>
      </w:pPr>
      <w:r>
        <w:t>Creamos una carpeta como nivel superior que va a contener las carpetas de los dos hosts virtuales que vamos a crear. Esta carpeta principal recibirá el nombre de “servidores” y se va a encontrar ubicada en la siguiente ruta:</w:t>
      </w:r>
    </w:p>
    <w:p w:rsidR="008E2418" w:rsidRDefault="008E2418" w:rsidP="008E2418">
      <w:pPr>
        <w:pStyle w:val="Prrafodelista"/>
      </w:pPr>
    </w:p>
    <w:p w:rsidR="008E2418" w:rsidRDefault="008E2418" w:rsidP="008E2418">
      <w:pPr>
        <w:pStyle w:val="Prrafodelista"/>
        <w:jc w:val="center"/>
      </w:pPr>
      <w:r>
        <w:t>“</w:t>
      </w:r>
      <w:r w:rsidRPr="00F90512">
        <w:t>C:\wamp\www\servidores</w:t>
      </w:r>
      <w:r>
        <w:t>”</w:t>
      </w:r>
    </w:p>
    <w:p w:rsidR="008E2418" w:rsidRDefault="008E2418" w:rsidP="008E2418">
      <w:pPr>
        <w:pStyle w:val="Prrafodelista"/>
      </w:pPr>
    </w:p>
    <w:p w:rsidR="008E2418" w:rsidRDefault="008E2418" w:rsidP="00DC6AD5">
      <w:pPr>
        <w:pStyle w:val="Prrafodelista"/>
        <w:numPr>
          <w:ilvl w:val="0"/>
          <w:numId w:val="12"/>
        </w:numPr>
        <w:contextualSpacing/>
      </w:pPr>
      <w:r>
        <w:t>Dentro de esta nueva carpeta, creamos dos subcarpetas para cada uno de nuestros hosts virtuales de nombres “moodle” y “pruebas”.</w:t>
      </w:r>
    </w:p>
    <w:p w:rsidR="008E2418" w:rsidRDefault="008E2418" w:rsidP="00DC6AD5">
      <w:pPr>
        <w:pStyle w:val="Prrafodelista"/>
        <w:numPr>
          <w:ilvl w:val="0"/>
          <w:numId w:val="12"/>
        </w:numPr>
        <w:contextualSpacing/>
      </w:pPr>
      <w:r>
        <w:t>Editamos el fichero localizado en “</w:t>
      </w:r>
      <w:r w:rsidRPr="00F90512">
        <w:t>C:\WINDOWS\system32\drivers\etc\hosts</w:t>
      </w:r>
      <w:r>
        <w:t>” y añadimos abajo del todo dos nuevas líneas que contentan el formato “127.0.0.1 nombreDelHostVirtual” para así registrar nuestros dos nuevos hosts virtuales. Es decir, quedaría de la siguiente forma:</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734D369D" wp14:editId="74352C6D">
            <wp:extent cx="2085975" cy="5524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85975" cy="552450"/>
                    </a:xfrm>
                    <a:prstGeom prst="rect">
                      <a:avLst/>
                    </a:prstGeom>
                  </pic:spPr>
                </pic:pic>
              </a:graphicData>
            </a:graphic>
          </wp:inline>
        </w:drawing>
      </w:r>
    </w:p>
    <w:p w:rsidR="008E2418" w:rsidRDefault="008E2418" w:rsidP="008E2418">
      <w:pPr>
        <w:pStyle w:val="Prrafodelista"/>
        <w:jc w:val="center"/>
      </w:pPr>
    </w:p>
    <w:p w:rsidR="008E2418" w:rsidRDefault="008E2418" w:rsidP="008E2418">
      <w:pPr>
        <w:pStyle w:val="Prrafodelista"/>
      </w:pPr>
      <w:r>
        <w:t>Guardamos dicho fichero “hosts” y lo cerramos.</w:t>
      </w:r>
    </w:p>
    <w:p w:rsidR="008E2418" w:rsidRDefault="008E2418" w:rsidP="008E2418">
      <w:pPr>
        <w:pStyle w:val="Prrafodelista"/>
      </w:pPr>
    </w:p>
    <w:p w:rsidR="008E2418" w:rsidRDefault="008E2418" w:rsidP="00DC6AD5">
      <w:pPr>
        <w:pStyle w:val="Prrafodelista"/>
        <w:numPr>
          <w:ilvl w:val="0"/>
          <w:numId w:val="12"/>
        </w:numPr>
        <w:contextualSpacing/>
      </w:pPr>
      <w:r>
        <w:t>Abrimos el fichero principal de configuración de Apache, “httpd.conf”, localizado en la dirección “</w:t>
      </w:r>
      <w:r w:rsidRPr="00C06668">
        <w:t>C:\wamp\bin\apache\apache2.4.9\conf</w:t>
      </w:r>
      <w:r>
        <w:t>\httpd.conf”. Una vez abierto procedemos a su edición, y para ello nos dirigimos a la sección “Supplemental configuration” y localizamos la siguiente sección:</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36F65A7E" wp14:editId="23FA6838">
            <wp:extent cx="2933700" cy="3524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33700" cy="352425"/>
                    </a:xfrm>
                    <a:prstGeom prst="rect">
                      <a:avLst/>
                    </a:prstGeom>
                  </pic:spPr>
                </pic:pic>
              </a:graphicData>
            </a:graphic>
          </wp:inline>
        </w:drawing>
      </w:r>
    </w:p>
    <w:p w:rsidR="008E2418" w:rsidRDefault="008E2418" w:rsidP="008E2418">
      <w:pPr>
        <w:pStyle w:val="Prrafodelista"/>
      </w:pPr>
    </w:p>
    <w:p w:rsidR="008E2418" w:rsidRDefault="008E2418" w:rsidP="00DC6AD5">
      <w:pPr>
        <w:pStyle w:val="Prrafodelista"/>
        <w:numPr>
          <w:ilvl w:val="0"/>
          <w:numId w:val="12"/>
        </w:numPr>
        <w:contextualSpacing/>
      </w:pPr>
      <w:r>
        <w:t>Eliminamos el comentario # del principio de la segunda línea, quedándonos así la sección de la siguiente forma:</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587CFB04" wp14:editId="4DB6BE04">
            <wp:extent cx="2905125" cy="4572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05125" cy="457200"/>
                    </a:xfrm>
                    <a:prstGeom prst="rect">
                      <a:avLst/>
                    </a:prstGeom>
                  </pic:spPr>
                </pic:pic>
              </a:graphicData>
            </a:graphic>
          </wp:inline>
        </w:drawing>
      </w:r>
    </w:p>
    <w:p w:rsidR="008E2418" w:rsidRDefault="008E2418" w:rsidP="008E2418">
      <w:pPr>
        <w:pStyle w:val="Prrafodelista"/>
        <w:jc w:val="center"/>
      </w:pPr>
    </w:p>
    <w:p w:rsidR="008E2418" w:rsidRDefault="008E2418" w:rsidP="008E2418">
      <w:pPr>
        <w:pStyle w:val="Prrafodelista"/>
      </w:pPr>
      <w:r>
        <w:t>Guardamos dicho fichero y lo cerramos.</w:t>
      </w:r>
    </w:p>
    <w:p w:rsidR="008E2418" w:rsidRDefault="008E2418" w:rsidP="008E2418">
      <w:pPr>
        <w:pStyle w:val="Prrafodelista"/>
      </w:pPr>
    </w:p>
    <w:p w:rsidR="008E2418" w:rsidRDefault="008E2418" w:rsidP="00DC6AD5">
      <w:pPr>
        <w:pStyle w:val="Prrafodelista"/>
        <w:numPr>
          <w:ilvl w:val="0"/>
          <w:numId w:val="12"/>
        </w:numPr>
        <w:contextualSpacing/>
      </w:pPr>
      <w:r>
        <w:t>Abrimos el fichero “httpd-vhosts.conf” que se encuentra en “</w:t>
      </w:r>
      <w:r w:rsidRPr="00C06668">
        <w:t>C:\wamp\bin\apache\apache2.4.9\conf\extra</w:t>
      </w:r>
      <w:r>
        <w:t>\httpd-vhosts.conf” cuyo aspecto es el siguiente:</w:t>
      </w:r>
    </w:p>
    <w:p w:rsidR="008E2418" w:rsidRDefault="008E2418" w:rsidP="008E2418">
      <w:pPr>
        <w:pStyle w:val="Prrafodelista"/>
      </w:pPr>
    </w:p>
    <w:p w:rsidR="008E2418" w:rsidRDefault="008E2418" w:rsidP="008E2418">
      <w:pPr>
        <w:pStyle w:val="Prrafodelista"/>
      </w:pPr>
      <w:r>
        <w:rPr>
          <w:noProof/>
          <w:lang w:eastAsia="es-ES"/>
        </w:rPr>
        <w:drawing>
          <wp:inline distT="0" distB="0" distL="0" distR="0" wp14:anchorId="76A47910" wp14:editId="1EC5644F">
            <wp:extent cx="4772025" cy="30765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72025" cy="3076575"/>
                    </a:xfrm>
                    <a:prstGeom prst="rect">
                      <a:avLst/>
                    </a:prstGeom>
                  </pic:spPr>
                </pic:pic>
              </a:graphicData>
            </a:graphic>
          </wp:inline>
        </w:drawing>
      </w:r>
    </w:p>
    <w:p w:rsidR="008E2418" w:rsidRDefault="008E2418" w:rsidP="008E2418">
      <w:pPr>
        <w:pStyle w:val="Prrafodelista"/>
      </w:pPr>
    </w:p>
    <w:p w:rsidR="008E2418" w:rsidRDefault="008E2418" w:rsidP="00DC6AD5">
      <w:pPr>
        <w:pStyle w:val="Prrafodelista"/>
        <w:numPr>
          <w:ilvl w:val="0"/>
          <w:numId w:val="12"/>
        </w:numPr>
        <w:contextualSpacing/>
      </w:pPr>
      <w:r>
        <w:t>Nos posicionamos en la línea 16 la cual está vacía, y colocamos el siguiente trozo de código:</w:t>
      </w:r>
    </w:p>
    <w:p w:rsidR="008E2418" w:rsidRDefault="008E2418" w:rsidP="008E2418">
      <w:pPr>
        <w:pStyle w:val="Prrafodelista"/>
      </w:pPr>
    </w:p>
    <w:p w:rsidR="008E2418" w:rsidRDefault="008E2418" w:rsidP="008E2418">
      <w:pPr>
        <w:pStyle w:val="Prrafodelista"/>
        <w:jc w:val="center"/>
      </w:pPr>
      <w:r>
        <w:rPr>
          <w:noProof/>
          <w:lang w:eastAsia="es-ES"/>
        </w:rPr>
        <w:drawing>
          <wp:inline distT="0" distB="0" distL="0" distR="0" wp14:anchorId="15A5EA2B" wp14:editId="19152154">
            <wp:extent cx="2590800" cy="5048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90800" cy="504825"/>
                    </a:xfrm>
                    <a:prstGeom prst="rect">
                      <a:avLst/>
                    </a:prstGeom>
                  </pic:spPr>
                </pic:pic>
              </a:graphicData>
            </a:graphic>
          </wp:inline>
        </w:drawing>
      </w:r>
    </w:p>
    <w:p w:rsidR="008E2418" w:rsidRDefault="008E2418" w:rsidP="008E2418">
      <w:pPr>
        <w:pStyle w:val="Prrafodelista"/>
      </w:pPr>
    </w:p>
    <w:p w:rsidR="008E2418" w:rsidRDefault="008E2418" w:rsidP="008E2418">
      <w:pPr>
        <w:pStyle w:val="Prrafodelista"/>
      </w:pPr>
      <w:r>
        <w:t>Con esto lo que hacemos es dar los correctos permisos a nuestra carpeta principal “servidores” la cual va a contener las subcarpetas de los dos hosts virtuales.</w:t>
      </w:r>
    </w:p>
    <w:p w:rsidR="008E2418" w:rsidRDefault="008E2418" w:rsidP="008E2418">
      <w:pPr>
        <w:pStyle w:val="Prrafodelista"/>
      </w:pPr>
    </w:p>
    <w:p w:rsidR="008E2418" w:rsidRDefault="008E2418" w:rsidP="00DC6AD5">
      <w:pPr>
        <w:pStyle w:val="Prrafodelista"/>
        <w:numPr>
          <w:ilvl w:val="0"/>
          <w:numId w:val="12"/>
        </w:numPr>
        <w:contextualSpacing/>
      </w:pPr>
      <w:r>
        <w:t>A continuación modificaremos el código mostrado en el paso anterior número 6.</w:t>
      </w:r>
    </w:p>
    <w:p w:rsidR="008E2418" w:rsidRDefault="008E2418" w:rsidP="008E2418">
      <w:pPr>
        <w:pStyle w:val="Prrafodelista"/>
      </w:pPr>
      <w:r>
        <w:t>La primera etiqueta &lt;VirtualHost&gt; se refiere a nuestro servidor principal, mientras que las siguientes etiquetas &lt;VirtualHost&gt; van a ser para nuestro dos hosts virtuales.</w:t>
      </w:r>
    </w:p>
    <w:p w:rsidR="008E2418" w:rsidRDefault="008E2418" w:rsidP="008E2418">
      <w:pPr>
        <w:pStyle w:val="Prrafodelista"/>
      </w:pPr>
      <w:r>
        <w:t>Los únicos valores que tenemos que establecer van a ser el de “DocumentRoot” (el cual se refiere a la ubicación de nuestro host) y el de “ServerName” (que se trata del nombre que vamos a asignar a nuestro host).</w:t>
      </w:r>
    </w:p>
    <w:p w:rsidR="008E2418" w:rsidRDefault="008E2418" w:rsidP="008E2418">
      <w:pPr>
        <w:pStyle w:val="Prrafodelista"/>
      </w:pPr>
      <w:r>
        <w:t>Tras la modificación, este sería el resultado:</w:t>
      </w:r>
    </w:p>
    <w:p w:rsidR="008E2418" w:rsidRDefault="008E2418" w:rsidP="008E2418">
      <w:pPr>
        <w:pStyle w:val="Prrafodelista"/>
        <w:jc w:val="center"/>
      </w:pPr>
      <w:r>
        <w:rPr>
          <w:noProof/>
          <w:lang w:eastAsia="es-ES"/>
        </w:rPr>
        <w:drawing>
          <wp:inline distT="0" distB="0" distL="0" distR="0" wp14:anchorId="5AAC65B6" wp14:editId="22C6DAEC">
            <wp:extent cx="3409950" cy="21050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09950" cy="2105025"/>
                    </a:xfrm>
                    <a:prstGeom prst="rect">
                      <a:avLst/>
                    </a:prstGeom>
                  </pic:spPr>
                </pic:pic>
              </a:graphicData>
            </a:graphic>
          </wp:inline>
        </w:drawing>
      </w:r>
    </w:p>
    <w:p w:rsidR="008E2418" w:rsidRDefault="008E2418" w:rsidP="008E2418">
      <w:pPr>
        <w:pStyle w:val="Prrafodelista"/>
        <w:jc w:val="center"/>
      </w:pPr>
      <w:r>
        <w:tab/>
      </w:r>
    </w:p>
    <w:p w:rsidR="008E2418" w:rsidRDefault="008E2418" w:rsidP="00DC6AD5">
      <w:pPr>
        <w:pStyle w:val="Prrafodelista"/>
        <w:numPr>
          <w:ilvl w:val="0"/>
          <w:numId w:val="12"/>
        </w:numPr>
        <w:tabs>
          <w:tab w:val="left" w:pos="7443"/>
        </w:tabs>
        <w:contextualSpacing/>
      </w:pPr>
      <w:r>
        <w:t xml:space="preserve">Para finalizar, guardamos y cerramos el fichero anterior “httpd-vhosts.conf” y reiniciamos Apache. </w:t>
      </w:r>
    </w:p>
    <w:p w:rsidR="008E2418" w:rsidRDefault="008E2418" w:rsidP="008E2418">
      <w:pPr>
        <w:pStyle w:val="Prrafodelista"/>
        <w:tabs>
          <w:tab w:val="left" w:pos="7443"/>
        </w:tabs>
      </w:pPr>
      <w:r>
        <w:t>Para acceder a cualquiera de los dos hosts virtuales, lo podremos hacer de una de las siguientes formas (en este caso usando como ejemplo el sitio “pruebas”):</w:t>
      </w:r>
    </w:p>
    <w:p w:rsidR="008E2418" w:rsidRDefault="008E2418" w:rsidP="008E2418">
      <w:pPr>
        <w:pStyle w:val="Prrafodelista"/>
        <w:tabs>
          <w:tab w:val="left" w:pos="7443"/>
        </w:tabs>
      </w:pPr>
    </w:p>
    <w:p w:rsidR="008E2418" w:rsidRDefault="004440F8" w:rsidP="00DC6AD5">
      <w:pPr>
        <w:pStyle w:val="Prrafodelista"/>
        <w:numPr>
          <w:ilvl w:val="0"/>
          <w:numId w:val="13"/>
        </w:numPr>
        <w:tabs>
          <w:tab w:val="left" w:pos="7443"/>
        </w:tabs>
        <w:contextualSpacing/>
      </w:pPr>
      <w:hyperlink r:id="rId41" w:history="1">
        <w:r w:rsidR="008E2418" w:rsidRPr="005D4BEC">
          <w:rPr>
            <w:rStyle w:val="Hipervnculo"/>
          </w:rPr>
          <w:t>http://localhost/servidores/pruebas/</w:t>
        </w:r>
      </w:hyperlink>
    </w:p>
    <w:p w:rsidR="008E2418" w:rsidRPr="009E5AD0" w:rsidRDefault="004440F8" w:rsidP="00DC6AD5">
      <w:pPr>
        <w:pStyle w:val="Prrafodelista"/>
        <w:numPr>
          <w:ilvl w:val="0"/>
          <w:numId w:val="13"/>
        </w:numPr>
        <w:tabs>
          <w:tab w:val="left" w:pos="7443"/>
        </w:tabs>
        <w:contextualSpacing/>
        <w:rPr>
          <w:rStyle w:val="Hipervnculo"/>
          <w:color w:val="auto"/>
          <w:u w:val="none"/>
        </w:rPr>
      </w:pPr>
      <w:hyperlink r:id="rId42" w:history="1">
        <w:r w:rsidR="008E2418" w:rsidRPr="005D4BEC">
          <w:rPr>
            <w:rStyle w:val="Hipervnculo"/>
          </w:rPr>
          <w:t>http://pruebas/</w:t>
        </w:r>
      </w:hyperlink>
    </w:p>
    <w:p w:rsidR="009E5AD0" w:rsidRDefault="009E5AD0" w:rsidP="009E5AD0">
      <w:pPr>
        <w:tabs>
          <w:tab w:val="left" w:pos="7443"/>
        </w:tabs>
        <w:contextualSpacing/>
      </w:pPr>
    </w:p>
    <w:p w:rsidR="009E5AD0" w:rsidRDefault="009E5AD0">
      <w:r>
        <w:br w:type="page"/>
      </w:r>
    </w:p>
    <w:p w:rsidR="009E5AD0" w:rsidRDefault="009E5AD0" w:rsidP="009E5AD0">
      <w:pPr>
        <w:pStyle w:val="Ttulo3"/>
      </w:pPr>
      <w:r>
        <w:lastRenderedPageBreak/>
        <w:t>Creación del curso en Moodle</w:t>
      </w:r>
    </w:p>
    <w:p w:rsidR="008E2418" w:rsidRDefault="009E5AD0" w:rsidP="009E5AD0">
      <w:pPr>
        <w:tabs>
          <w:tab w:val="left" w:pos="7443"/>
        </w:tabs>
      </w:pPr>
      <w:r>
        <w:t>En este apartado se va a explicar cómo va a crearse el curso de Moodle el cual va a contener la actividad de tipo “herramienta externa” que va a enlazar con nuestro servicio web.</w:t>
      </w:r>
    </w:p>
    <w:p w:rsidR="009E5AD0" w:rsidRDefault="009E5AD0" w:rsidP="009E5AD0">
      <w:pPr>
        <w:tabs>
          <w:tab w:val="left" w:pos="7443"/>
        </w:tabs>
      </w:pPr>
      <w:r>
        <w:t>Para ello primero se va a explicar cómo crear el curso, y posteriormente cómo se añadirá dicha actividad. Los pasos a seguir en la creación del curso son:</w:t>
      </w:r>
    </w:p>
    <w:p w:rsidR="009E5AD0" w:rsidRDefault="009E5AD0" w:rsidP="00DC6AD5">
      <w:pPr>
        <w:pStyle w:val="Prrafodelista"/>
        <w:numPr>
          <w:ilvl w:val="0"/>
          <w:numId w:val="21"/>
        </w:numPr>
        <w:tabs>
          <w:tab w:val="left" w:pos="7443"/>
        </w:tabs>
      </w:pPr>
      <w:r>
        <w:t>El profesor o administrador accede a Moodle con sus credenciales.</w:t>
      </w:r>
    </w:p>
    <w:p w:rsidR="009E5AD0" w:rsidRDefault="009E5AD0" w:rsidP="00DC6AD5">
      <w:pPr>
        <w:pStyle w:val="Prrafodelista"/>
        <w:numPr>
          <w:ilvl w:val="0"/>
          <w:numId w:val="21"/>
        </w:numPr>
        <w:tabs>
          <w:tab w:val="left" w:pos="7443"/>
        </w:tabs>
      </w:pPr>
      <w:r>
        <w:t>En el panel de “Navegación” selecciona en “Inicio del sitio”, y después en el panel de “Administración” selecciona la opción “Activar edición”:</w:t>
      </w:r>
    </w:p>
    <w:p w:rsidR="009E5AD0" w:rsidRDefault="009E5AD0" w:rsidP="009E5AD0">
      <w:pPr>
        <w:pStyle w:val="Prrafodelista"/>
        <w:tabs>
          <w:tab w:val="left" w:pos="7443"/>
        </w:tabs>
        <w:ind w:left="720"/>
        <w:jc w:val="center"/>
      </w:pPr>
      <w:r>
        <w:rPr>
          <w:noProof/>
          <w:lang w:eastAsia="es-ES"/>
        </w:rPr>
        <w:drawing>
          <wp:inline distT="0" distB="0" distL="0" distR="0" wp14:anchorId="2C6484B3" wp14:editId="1EA0B7DE">
            <wp:extent cx="2222205" cy="3021916"/>
            <wp:effectExtent l="0" t="0" r="6985"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40501" cy="3046796"/>
                    </a:xfrm>
                    <a:prstGeom prst="rect">
                      <a:avLst/>
                    </a:prstGeom>
                  </pic:spPr>
                </pic:pic>
              </a:graphicData>
            </a:graphic>
          </wp:inline>
        </w:drawing>
      </w:r>
    </w:p>
    <w:p w:rsidR="009E5AD0" w:rsidRDefault="009E5AD0" w:rsidP="00DC6AD5">
      <w:pPr>
        <w:pStyle w:val="Prrafodelista"/>
        <w:numPr>
          <w:ilvl w:val="0"/>
          <w:numId w:val="21"/>
        </w:numPr>
        <w:tabs>
          <w:tab w:val="left" w:pos="7443"/>
        </w:tabs>
      </w:pPr>
      <w:r>
        <w:t xml:space="preserve">Tras esto, aparecerá un nuevo botón </w:t>
      </w:r>
      <w:r w:rsidR="001C53FF">
        <w:t>“Agregar un nuevo curso” el cual clicaremos y a continuación rellenaremos la información correspondiente a nuestro curso.</w:t>
      </w:r>
    </w:p>
    <w:p w:rsidR="001C53FF" w:rsidRDefault="001C53FF" w:rsidP="001C53FF">
      <w:pPr>
        <w:pStyle w:val="Prrafodelista"/>
        <w:tabs>
          <w:tab w:val="left" w:pos="7443"/>
        </w:tabs>
        <w:ind w:left="720"/>
      </w:pPr>
      <w:r>
        <w:t>El apartado “General” contendrá los siguientes campos:</w:t>
      </w:r>
    </w:p>
    <w:p w:rsidR="001C53FF" w:rsidRDefault="001C53FF" w:rsidP="00DC6AD5">
      <w:pPr>
        <w:pStyle w:val="Prrafodelista"/>
        <w:numPr>
          <w:ilvl w:val="0"/>
          <w:numId w:val="22"/>
        </w:numPr>
        <w:tabs>
          <w:tab w:val="left" w:pos="7443"/>
        </w:tabs>
        <w:rPr>
          <w:b/>
        </w:rPr>
      </w:pPr>
      <w:r w:rsidRPr="001C53FF">
        <w:rPr>
          <w:b/>
        </w:rPr>
        <w:t>Nombre completo del curso</w:t>
      </w:r>
      <w:r>
        <w:rPr>
          <w:b/>
        </w:rPr>
        <w:t xml:space="preserve">: </w:t>
      </w:r>
      <w:r>
        <w:t>el nombre que queramos.</w:t>
      </w:r>
    </w:p>
    <w:p w:rsidR="001C53FF" w:rsidRDefault="001C53FF" w:rsidP="00DC6AD5">
      <w:pPr>
        <w:pStyle w:val="Prrafodelista"/>
        <w:numPr>
          <w:ilvl w:val="0"/>
          <w:numId w:val="22"/>
        </w:numPr>
        <w:tabs>
          <w:tab w:val="left" w:pos="7443"/>
        </w:tabs>
        <w:rPr>
          <w:b/>
        </w:rPr>
      </w:pPr>
      <w:r>
        <w:rPr>
          <w:b/>
        </w:rPr>
        <w:t xml:space="preserve">Nombre corto del curso: </w:t>
      </w:r>
      <w:r>
        <w:t>el nombre que queramos.</w:t>
      </w:r>
    </w:p>
    <w:p w:rsidR="001C53FF" w:rsidRDefault="001C53FF" w:rsidP="00DC6AD5">
      <w:pPr>
        <w:pStyle w:val="Prrafodelista"/>
        <w:numPr>
          <w:ilvl w:val="0"/>
          <w:numId w:val="22"/>
        </w:numPr>
        <w:tabs>
          <w:tab w:val="left" w:pos="7443"/>
        </w:tabs>
        <w:rPr>
          <w:b/>
        </w:rPr>
      </w:pPr>
      <w:r>
        <w:rPr>
          <w:b/>
        </w:rPr>
        <w:t xml:space="preserve">Categoría del curso: </w:t>
      </w:r>
      <w:r>
        <w:t>dejamos la que viene por defecto.</w:t>
      </w:r>
    </w:p>
    <w:p w:rsidR="001C53FF" w:rsidRDefault="001C53FF" w:rsidP="00DC6AD5">
      <w:pPr>
        <w:pStyle w:val="Prrafodelista"/>
        <w:numPr>
          <w:ilvl w:val="0"/>
          <w:numId w:val="22"/>
        </w:numPr>
        <w:tabs>
          <w:tab w:val="left" w:pos="7443"/>
        </w:tabs>
        <w:rPr>
          <w:b/>
        </w:rPr>
      </w:pPr>
      <w:r>
        <w:rPr>
          <w:b/>
        </w:rPr>
        <w:t xml:space="preserve">Visible: </w:t>
      </w:r>
      <w:r>
        <w:t>dejamos lo que viene por defecto.</w:t>
      </w:r>
    </w:p>
    <w:p w:rsidR="001C53FF" w:rsidRPr="001C53FF" w:rsidRDefault="001C53FF" w:rsidP="00DC6AD5">
      <w:pPr>
        <w:pStyle w:val="Prrafodelista"/>
        <w:numPr>
          <w:ilvl w:val="0"/>
          <w:numId w:val="22"/>
        </w:numPr>
        <w:tabs>
          <w:tab w:val="left" w:pos="7443"/>
        </w:tabs>
        <w:rPr>
          <w:b/>
        </w:rPr>
      </w:pPr>
      <w:r>
        <w:rPr>
          <w:b/>
        </w:rPr>
        <w:t xml:space="preserve">Fecha inicio del curso: </w:t>
      </w:r>
      <w:r>
        <w:t>donde seleccionaremos el día actual.</w:t>
      </w:r>
    </w:p>
    <w:p w:rsidR="001C53FF" w:rsidRPr="001C53FF" w:rsidRDefault="001C53FF" w:rsidP="00DC6AD5">
      <w:pPr>
        <w:pStyle w:val="Prrafodelista"/>
        <w:numPr>
          <w:ilvl w:val="0"/>
          <w:numId w:val="22"/>
        </w:numPr>
        <w:tabs>
          <w:tab w:val="left" w:pos="7443"/>
        </w:tabs>
        <w:rPr>
          <w:b/>
        </w:rPr>
      </w:pPr>
      <w:r>
        <w:rPr>
          <w:b/>
        </w:rPr>
        <w:t xml:space="preserve">Número ID del curso: </w:t>
      </w:r>
      <w:r>
        <w:t>estableceremos el ID que queramos para nuestro curso.</w:t>
      </w:r>
    </w:p>
    <w:p w:rsidR="001C53FF" w:rsidRDefault="001C53FF" w:rsidP="001C53FF">
      <w:pPr>
        <w:tabs>
          <w:tab w:val="left" w:pos="7443"/>
        </w:tabs>
        <w:ind w:left="708"/>
      </w:pPr>
      <w:r>
        <w:t>Deberá obtenerse una vista similar a esta:</w:t>
      </w:r>
    </w:p>
    <w:p w:rsidR="001C53FF" w:rsidRPr="001C53FF" w:rsidRDefault="001C53FF" w:rsidP="001C53FF">
      <w:pPr>
        <w:tabs>
          <w:tab w:val="left" w:pos="7443"/>
        </w:tabs>
        <w:rPr>
          <w:b/>
        </w:rPr>
      </w:pPr>
    </w:p>
    <w:p w:rsidR="0018567C" w:rsidRDefault="0018567C" w:rsidP="001C53FF">
      <w:pPr>
        <w:tabs>
          <w:tab w:val="left" w:pos="7443"/>
        </w:tabs>
        <w:jc w:val="center"/>
        <w:rPr>
          <w:noProof/>
          <w:lang w:eastAsia="es-ES"/>
        </w:rPr>
      </w:pPr>
    </w:p>
    <w:p w:rsidR="001C53FF" w:rsidRDefault="001C53FF" w:rsidP="001C53FF">
      <w:pPr>
        <w:tabs>
          <w:tab w:val="left" w:pos="7443"/>
        </w:tabs>
        <w:jc w:val="center"/>
      </w:pPr>
      <w:r>
        <w:rPr>
          <w:noProof/>
          <w:lang w:eastAsia="es-ES"/>
        </w:rPr>
        <w:lastRenderedPageBreak/>
        <w:drawing>
          <wp:inline distT="0" distB="0" distL="0" distR="0" wp14:anchorId="2224A4D5" wp14:editId="2E85BB46">
            <wp:extent cx="4842657" cy="2190055"/>
            <wp:effectExtent l="0" t="0" r="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11589"/>
                    <a:stretch/>
                  </pic:blipFill>
                  <pic:spPr bwMode="auto">
                    <a:xfrm>
                      <a:off x="0" y="0"/>
                      <a:ext cx="4880061" cy="2206971"/>
                    </a:xfrm>
                    <a:prstGeom prst="rect">
                      <a:avLst/>
                    </a:prstGeom>
                    <a:ln>
                      <a:noFill/>
                    </a:ln>
                    <a:extLst>
                      <a:ext uri="{53640926-AAD7-44D8-BBD7-CCE9431645EC}">
                        <a14:shadowObscured xmlns:a14="http://schemas.microsoft.com/office/drawing/2010/main"/>
                      </a:ext>
                    </a:extLst>
                  </pic:spPr>
                </pic:pic>
              </a:graphicData>
            </a:graphic>
          </wp:inline>
        </w:drawing>
      </w:r>
    </w:p>
    <w:p w:rsidR="001C53FF" w:rsidRDefault="001C53FF" w:rsidP="001C53FF">
      <w:pPr>
        <w:tabs>
          <w:tab w:val="left" w:pos="7443"/>
        </w:tabs>
        <w:ind w:left="708"/>
      </w:pPr>
      <w:r>
        <w:t>En el apartado “Formato de curso” tendremos los siguientes campos:</w:t>
      </w:r>
    </w:p>
    <w:p w:rsidR="001C53FF" w:rsidRPr="001C53FF" w:rsidRDefault="001C53FF" w:rsidP="00DC6AD5">
      <w:pPr>
        <w:pStyle w:val="Prrafodelista"/>
        <w:numPr>
          <w:ilvl w:val="0"/>
          <w:numId w:val="23"/>
        </w:numPr>
        <w:tabs>
          <w:tab w:val="left" w:pos="7443"/>
        </w:tabs>
        <w:rPr>
          <w:b/>
        </w:rPr>
      </w:pPr>
      <w:r w:rsidRPr="001C53FF">
        <w:rPr>
          <w:b/>
        </w:rPr>
        <w:t>Formato:</w:t>
      </w:r>
      <w:r>
        <w:rPr>
          <w:b/>
        </w:rPr>
        <w:t xml:space="preserve"> </w:t>
      </w:r>
      <w:r>
        <w:t>seleccionaremos la opción “formato de temas”.</w:t>
      </w:r>
    </w:p>
    <w:p w:rsidR="001C53FF" w:rsidRPr="001C53FF" w:rsidRDefault="001C53FF" w:rsidP="00DC6AD5">
      <w:pPr>
        <w:pStyle w:val="Prrafodelista"/>
        <w:numPr>
          <w:ilvl w:val="0"/>
          <w:numId w:val="23"/>
        </w:numPr>
        <w:tabs>
          <w:tab w:val="left" w:pos="7443"/>
        </w:tabs>
        <w:rPr>
          <w:b/>
        </w:rPr>
      </w:pPr>
      <w:r>
        <w:rPr>
          <w:b/>
        </w:rPr>
        <w:t xml:space="preserve">Número de secciones: </w:t>
      </w:r>
      <w:r>
        <w:t>1.</w:t>
      </w:r>
    </w:p>
    <w:p w:rsidR="001C53FF" w:rsidRPr="001C53FF" w:rsidRDefault="001C53FF" w:rsidP="00DC6AD5">
      <w:pPr>
        <w:pStyle w:val="Prrafodelista"/>
        <w:numPr>
          <w:ilvl w:val="0"/>
          <w:numId w:val="23"/>
        </w:numPr>
        <w:tabs>
          <w:tab w:val="left" w:pos="7443"/>
        </w:tabs>
        <w:rPr>
          <w:b/>
        </w:rPr>
      </w:pPr>
      <w:r>
        <w:rPr>
          <w:b/>
        </w:rPr>
        <w:t xml:space="preserve">Secciones ocultas: </w:t>
      </w:r>
      <w:r>
        <w:t>dejamos la opción que viene por defecto.</w:t>
      </w:r>
    </w:p>
    <w:p w:rsidR="001C53FF" w:rsidRPr="001C53FF" w:rsidRDefault="001C53FF" w:rsidP="00DC6AD5">
      <w:pPr>
        <w:pStyle w:val="Prrafodelista"/>
        <w:numPr>
          <w:ilvl w:val="0"/>
          <w:numId w:val="23"/>
        </w:numPr>
        <w:tabs>
          <w:tab w:val="left" w:pos="7443"/>
        </w:tabs>
        <w:rPr>
          <w:b/>
        </w:rPr>
      </w:pPr>
      <w:r>
        <w:rPr>
          <w:b/>
        </w:rPr>
        <w:t xml:space="preserve">Paginación: </w:t>
      </w:r>
      <w:r>
        <w:t>dejamos la opción que viene por defecto.</w:t>
      </w:r>
    </w:p>
    <w:p w:rsidR="0018567C" w:rsidRDefault="001C53FF" w:rsidP="0018567C">
      <w:pPr>
        <w:tabs>
          <w:tab w:val="left" w:pos="7443"/>
        </w:tabs>
        <w:ind w:left="708"/>
      </w:pPr>
      <w:r w:rsidRPr="001C53FF">
        <w:t>D</w:t>
      </w:r>
      <w:r>
        <w:t>eberemos obtener un</w:t>
      </w:r>
      <w:r w:rsidR="0018567C">
        <w:t>a vista similar a la siguiente:</w:t>
      </w:r>
    </w:p>
    <w:p w:rsidR="001C53FF" w:rsidRDefault="001C53FF" w:rsidP="001C53FF">
      <w:pPr>
        <w:tabs>
          <w:tab w:val="left" w:pos="7443"/>
        </w:tabs>
        <w:ind w:left="708"/>
      </w:pPr>
      <w:r>
        <w:rPr>
          <w:noProof/>
          <w:lang w:eastAsia="es-ES"/>
        </w:rPr>
        <w:drawing>
          <wp:inline distT="0" distB="0" distL="0" distR="0" wp14:anchorId="1C91BFA4" wp14:editId="21095E56">
            <wp:extent cx="5400040" cy="1710631"/>
            <wp:effectExtent l="0" t="0" r="0" b="444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t="14370"/>
                    <a:stretch/>
                  </pic:blipFill>
                  <pic:spPr bwMode="auto">
                    <a:xfrm>
                      <a:off x="0" y="0"/>
                      <a:ext cx="5400040" cy="1710631"/>
                    </a:xfrm>
                    <a:prstGeom prst="rect">
                      <a:avLst/>
                    </a:prstGeom>
                    <a:ln>
                      <a:noFill/>
                    </a:ln>
                    <a:extLst>
                      <a:ext uri="{53640926-AAD7-44D8-BBD7-CCE9431645EC}">
                        <a14:shadowObscured xmlns:a14="http://schemas.microsoft.com/office/drawing/2010/main"/>
                      </a:ext>
                    </a:extLst>
                  </pic:spPr>
                </pic:pic>
              </a:graphicData>
            </a:graphic>
          </wp:inline>
        </w:drawing>
      </w:r>
    </w:p>
    <w:p w:rsidR="001C53FF" w:rsidRDefault="001C53FF" w:rsidP="00BC4562">
      <w:pPr>
        <w:tabs>
          <w:tab w:val="left" w:pos="7443"/>
        </w:tabs>
        <w:ind w:left="708"/>
      </w:pPr>
      <w:r>
        <w:t>El resto de apartados se dejarán tal</w:t>
      </w:r>
      <w:r w:rsidR="00BC4562">
        <w:t xml:space="preserve"> cual están sin modificar nada. </w:t>
      </w:r>
      <w:r>
        <w:t>Finalmente pulsamos el botón “Guardar cambios y mostrar”.</w:t>
      </w:r>
    </w:p>
    <w:p w:rsidR="00BC4562" w:rsidRDefault="00BC4562" w:rsidP="00DC6AD5">
      <w:pPr>
        <w:pStyle w:val="Prrafodelista"/>
        <w:numPr>
          <w:ilvl w:val="0"/>
          <w:numId w:val="21"/>
        </w:numPr>
        <w:tabs>
          <w:tab w:val="left" w:pos="7443"/>
        </w:tabs>
      </w:pPr>
      <w:r>
        <w:t>A continuación seremos redirigidos a una nueva página en la que se procederá a la matriculación de los usuarios que queramos que tengan acceso a nuestro curso.</w:t>
      </w:r>
    </w:p>
    <w:p w:rsidR="00BC4562" w:rsidRDefault="00BC4562" w:rsidP="00BC4562">
      <w:pPr>
        <w:pStyle w:val="Prrafodelista"/>
        <w:tabs>
          <w:tab w:val="left" w:pos="7443"/>
        </w:tabs>
        <w:ind w:left="720"/>
        <w:jc w:val="center"/>
      </w:pPr>
      <w:r>
        <w:rPr>
          <w:noProof/>
          <w:lang w:eastAsia="es-ES"/>
        </w:rPr>
        <w:lastRenderedPageBreak/>
        <w:drawing>
          <wp:inline distT="0" distB="0" distL="0" distR="0" wp14:anchorId="1C2B9330" wp14:editId="5B9D6613">
            <wp:extent cx="3771900" cy="54673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71900" cy="5467350"/>
                    </a:xfrm>
                    <a:prstGeom prst="rect">
                      <a:avLst/>
                    </a:prstGeom>
                  </pic:spPr>
                </pic:pic>
              </a:graphicData>
            </a:graphic>
          </wp:inline>
        </w:drawing>
      </w:r>
    </w:p>
    <w:p w:rsidR="00BC4562" w:rsidRDefault="00BC4562" w:rsidP="00BC4562">
      <w:pPr>
        <w:pStyle w:val="Prrafodelista"/>
        <w:tabs>
          <w:tab w:val="left" w:pos="7443"/>
        </w:tabs>
        <w:ind w:left="720"/>
      </w:pPr>
    </w:p>
    <w:p w:rsidR="00BC4562" w:rsidRDefault="00BC4562" w:rsidP="00BC4562">
      <w:pPr>
        <w:pStyle w:val="Prrafodelista"/>
        <w:tabs>
          <w:tab w:val="left" w:pos="7443"/>
        </w:tabs>
        <w:ind w:left="720"/>
      </w:pPr>
      <w:r>
        <w:t xml:space="preserve">En primer lugar se seleccionará el rol que queramos asignar al nuevo usuario a  matricular desde el desplegable “Asignar roles”, y después seleccionando “Matricular” el usuario quedará matriculado en el curso. </w:t>
      </w:r>
    </w:p>
    <w:p w:rsidR="00BC4562" w:rsidRDefault="00BC4562" w:rsidP="00BC4562">
      <w:pPr>
        <w:pStyle w:val="Prrafodelista"/>
        <w:tabs>
          <w:tab w:val="left" w:pos="7443"/>
        </w:tabs>
        <w:ind w:left="720"/>
      </w:pPr>
      <w:r>
        <w:t>Una vez hayamos matriculado a todos los usuarios que queramos, finalizamos con el botón “Finalizar matriculación de usuarios”  y después pinchando en el botón “Continuar al contenido del curso”.</w:t>
      </w:r>
    </w:p>
    <w:p w:rsidR="00BC4562" w:rsidRDefault="00BC4562" w:rsidP="00DC6AD5">
      <w:pPr>
        <w:pStyle w:val="Prrafodelista"/>
        <w:numPr>
          <w:ilvl w:val="0"/>
          <w:numId w:val="21"/>
        </w:numPr>
        <w:tabs>
          <w:tab w:val="left" w:pos="7443"/>
        </w:tabs>
      </w:pPr>
      <w:r>
        <w:t>La apariencia que tendrá nuestro curso será la siguiente:</w:t>
      </w:r>
    </w:p>
    <w:p w:rsidR="00BC4562" w:rsidRDefault="00BC4562" w:rsidP="00BC4562">
      <w:pPr>
        <w:pStyle w:val="Prrafodelista"/>
        <w:tabs>
          <w:tab w:val="left" w:pos="7443"/>
        </w:tabs>
        <w:ind w:left="720"/>
      </w:pPr>
      <w:r>
        <w:rPr>
          <w:noProof/>
          <w:lang w:eastAsia="es-ES"/>
        </w:rPr>
        <w:lastRenderedPageBreak/>
        <w:drawing>
          <wp:inline distT="0" distB="0" distL="0" distR="0" wp14:anchorId="60A92196" wp14:editId="6D0FBFF4">
            <wp:extent cx="5400040" cy="2703830"/>
            <wp:effectExtent l="0" t="0" r="0" b="127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040" cy="2703830"/>
                    </a:xfrm>
                    <a:prstGeom prst="rect">
                      <a:avLst/>
                    </a:prstGeom>
                  </pic:spPr>
                </pic:pic>
              </a:graphicData>
            </a:graphic>
          </wp:inline>
        </w:drawing>
      </w:r>
    </w:p>
    <w:p w:rsidR="00BC4562" w:rsidRDefault="00BC4562" w:rsidP="00DC6AD5">
      <w:pPr>
        <w:pStyle w:val="Prrafodelista"/>
        <w:numPr>
          <w:ilvl w:val="0"/>
          <w:numId w:val="21"/>
        </w:numPr>
        <w:tabs>
          <w:tab w:val="left" w:pos="7443"/>
        </w:tabs>
      </w:pPr>
      <w:r>
        <w:t>Una vez creado nuestro curso, procederemos a añadir la actividad de tipo “herramienta externa” la cual va a ser la que va a enlazar con nuestro servicio web. Para ello seleccionamos el botón “Añadir una actividad o un recurso” que se encuentra en el tema “Tema 1” y marcamos la opción de “Herramienta externa” y en “Agregar”.</w:t>
      </w:r>
    </w:p>
    <w:p w:rsidR="00BC4562" w:rsidRDefault="00BC4562" w:rsidP="00BC4562">
      <w:pPr>
        <w:pStyle w:val="Prrafodelista"/>
        <w:tabs>
          <w:tab w:val="left" w:pos="7443"/>
        </w:tabs>
        <w:ind w:left="720"/>
        <w:jc w:val="center"/>
      </w:pPr>
      <w:r>
        <w:rPr>
          <w:noProof/>
          <w:lang w:eastAsia="es-ES"/>
        </w:rPr>
        <w:drawing>
          <wp:inline distT="0" distB="0" distL="0" distR="0" wp14:anchorId="406727C4" wp14:editId="54E8E13E">
            <wp:extent cx="4465674" cy="5020776"/>
            <wp:effectExtent l="0" t="0" r="0" b="889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69513" cy="5025092"/>
                    </a:xfrm>
                    <a:prstGeom prst="rect">
                      <a:avLst/>
                    </a:prstGeom>
                  </pic:spPr>
                </pic:pic>
              </a:graphicData>
            </a:graphic>
          </wp:inline>
        </w:drawing>
      </w:r>
    </w:p>
    <w:p w:rsidR="00BC4562" w:rsidRDefault="00BC4562" w:rsidP="00DC6AD5">
      <w:pPr>
        <w:pStyle w:val="Prrafodelista"/>
        <w:numPr>
          <w:ilvl w:val="0"/>
          <w:numId w:val="21"/>
        </w:numPr>
        <w:tabs>
          <w:tab w:val="left" w:pos="7443"/>
        </w:tabs>
      </w:pPr>
      <w:r>
        <w:lastRenderedPageBreak/>
        <w:t xml:space="preserve">Se nos mostrará un formulario similar al que nos apareció al crear el curso. </w:t>
      </w:r>
    </w:p>
    <w:p w:rsidR="00BC4562" w:rsidRDefault="00BC4562" w:rsidP="00BC4562">
      <w:pPr>
        <w:pStyle w:val="Prrafodelista"/>
        <w:tabs>
          <w:tab w:val="left" w:pos="7443"/>
        </w:tabs>
        <w:ind w:left="720"/>
      </w:pPr>
      <w:r>
        <w:t>En este caso el apartado “General” contendrá los siguientes campos:</w:t>
      </w:r>
    </w:p>
    <w:p w:rsidR="00BC4562" w:rsidRPr="00BC4562" w:rsidRDefault="00BC4562" w:rsidP="00DC6AD5">
      <w:pPr>
        <w:pStyle w:val="Prrafodelista"/>
        <w:numPr>
          <w:ilvl w:val="0"/>
          <w:numId w:val="24"/>
        </w:numPr>
        <w:tabs>
          <w:tab w:val="left" w:pos="7443"/>
        </w:tabs>
        <w:rPr>
          <w:b/>
        </w:rPr>
      </w:pPr>
      <w:r w:rsidRPr="00BC4562">
        <w:rPr>
          <w:b/>
        </w:rPr>
        <w:t>Nombre de la actividad:</w:t>
      </w:r>
      <w:r>
        <w:rPr>
          <w:b/>
        </w:rPr>
        <w:t xml:space="preserve"> </w:t>
      </w:r>
      <w:r>
        <w:t>establecemos el nombre que queramos para nuestra actividad.</w:t>
      </w:r>
    </w:p>
    <w:p w:rsidR="008B3132" w:rsidRDefault="008B3132" w:rsidP="00DC6AD5">
      <w:pPr>
        <w:pStyle w:val="Prrafodelista"/>
        <w:numPr>
          <w:ilvl w:val="0"/>
          <w:numId w:val="24"/>
        </w:numPr>
        <w:tabs>
          <w:tab w:val="left" w:pos="7443"/>
        </w:tabs>
      </w:pPr>
      <w:r w:rsidRPr="008B3132">
        <w:rPr>
          <w:b/>
        </w:rPr>
        <w:t xml:space="preserve">Tipo de herramienta externa: </w:t>
      </w:r>
      <w:r>
        <w:t>es la opción más importante a rellenar. Para ello pincharemos en el símbolo “+” que aparece, y así podremos proceder a su configuración. Se nos abrirá una nueva ventana con un nuevo formulario a rellenar:</w:t>
      </w:r>
    </w:p>
    <w:p w:rsidR="008B3132" w:rsidRDefault="008B3132" w:rsidP="00DC6AD5">
      <w:pPr>
        <w:pStyle w:val="Prrafodelista"/>
        <w:numPr>
          <w:ilvl w:val="1"/>
          <w:numId w:val="24"/>
        </w:numPr>
        <w:tabs>
          <w:tab w:val="left" w:pos="7443"/>
        </w:tabs>
      </w:pPr>
      <w:r w:rsidRPr="008B3132">
        <w:rPr>
          <w:i/>
        </w:rPr>
        <w:t>Apartado “Ajustes de la herramienta”</w:t>
      </w:r>
      <w:r>
        <w:t>:  contiene los siguientes campos:</w:t>
      </w:r>
    </w:p>
    <w:p w:rsidR="008B3132" w:rsidRPr="008B3132" w:rsidRDefault="008B3132" w:rsidP="00DC6AD5">
      <w:pPr>
        <w:pStyle w:val="Prrafodelista"/>
        <w:numPr>
          <w:ilvl w:val="2"/>
          <w:numId w:val="24"/>
        </w:numPr>
        <w:tabs>
          <w:tab w:val="left" w:pos="7443"/>
        </w:tabs>
        <w:rPr>
          <w:u w:val="single"/>
        </w:rPr>
      </w:pPr>
      <w:r w:rsidRPr="008B3132">
        <w:rPr>
          <w:u w:val="single"/>
        </w:rPr>
        <w:t>Tool name:</w:t>
      </w:r>
      <w:r>
        <w:t xml:space="preserve"> asignamos el nombre que queramos.</w:t>
      </w:r>
    </w:p>
    <w:p w:rsidR="008B3132" w:rsidRPr="008B3132" w:rsidRDefault="008B3132" w:rsidP="00DC6AD5">
      <w:pPr>
        <w:pStyle w:val="Prrafodelista"/>
        <w:numPr>
          <w:ilvl w:val="2"/>
          <w:numId w:val="24"/>
        </w:numPr>
        <w:tabs>
          <w:tab w:val="left" w:pos="7443"/>
        </w:tabs>
        <w:rPr>
          <w:u w:val="single"/>
        </w:rPr>
      </w:pPr>
      <w:r>
        <w:rPr>
          <w:u w:val="single"/>
        </w:rPr>
        <w:t>Tool base URL:</w:t>
      </w:r>
      <w:r>
        <w:t xml:space="preserve"> será la dirección en la que se encuentra nuestro servicio web. De esta forma esta actividad que estamos creando podrá conectarse con dicho servicio web.</w:t>
      </w:r>
    </w:p>
    <w:p w:rsidR="008B3132" w:rsidRDefault="008B3132" w:rsidP="00DC6AD5">
      <w:pPr>
        <w:pStyle w:val="Prrafodelista"/>
        <w:numPr>
          <w:ilvl w:val="2"/>
          <w:numId w:val="24"/>
        </w:numPr>
        <w:tabs>
          <w:tab w:val="left" w:pos="7443"/>
        </w:tabs>
        <w:rPr>
          <w:u w:val="single"/>
        </w:rPr>
      </w:pPr>
      <w:r>
        <w:rPr>
          <w:u w:val="single"/>
        </w:rPr>
        <w:t>Clave de cliente:</w:t>
      </w:r>
      <w:r>
        <w:t xml:space="preserve"> Deberá ser proporcionada por el servicio web, para que así coincida que la que este tiene establecida en su configuración y así poder acceder al servicio web.</w:t>
      </w:r>
    </w:p>
    <w:p w:rsidR="008B3132" w:rsidRPr="008B3132" w:rsidRDefault="008B3132" w:rsidP="00DC6AD5">
      <w:pPr>
        <w:pStyle w:val="Prrafodelista"/>
        <w:numPr>
          <w:ilvl w:val="2"/>
          <w:numId w:val="24"/>
        </w:numPr>
        <w:tabs>
          <w:tab w:val="left" w:pos="7443"/>
        </w:tabs>
        <w:rPr>
          <w:u w:val="single"/>
        </w:rPr>
      </w:pPr>
      <w:r>
        <w:rPr>
          <w:u w:val="single"/>
        </w:rPr>
        <w:t xml:space="preserve">Shared secret: </w:t>
      </w:r>
      <w:r>
        <w:t>Deberá ser proporcionada por el servicio web, para que así coincida que la que este tiene establecida en su configuración y así poder acceder al servicio web.</w:t>
      </w:r>
    </w:p>
    <w:p w:rsidR="008B3132" w:rsidRDefault="008B3132" w:rsidP="00DC6AD5">
      <w:pPr>
        <w:pStyle w:val="Prrafodelista"/>
        <w:numPr>
          <w:ilvl w:val="2"/>
          <w:numId w:val="24"/>
        </w:numPr>
        <w:tabs>
          <w:tab w:val="left" w:pos="7443"/>
        </w:tabs>
        <w:rPr>
          <w:u w:val="single"/>
        </w:rPr>
      </w:pPr>
      <w:r>
        <w:rPr>
          <w:u w:val="single"/>
        </w:rPr>
        <w:t>Parámetros personalizados:</w:t>
      </w:r>
      <w:r>
        <w:t xml:space="preserve"> no rellenamos nada.</w:t>
      </w:r>
    </w:p>
    <w:p w:rsidR="008B3132" w:rsidRPr="0018567C" w:rsidRDefault="008B3132" w:rsidP="00DC6AD5">
      <w:pPr>
        <w:pStyle w:val="Prrafodelista"/>
        <w:numPr>
          <w:ilvl w:val="2"/>
          <w:numId w:val="24"/>
        </w:numPr>
        <w:tabs>
          <w:tab w:val="left" w:pos="7443"/>
        </w:tabs>
        <w:rPr>
          <w:u w:val="single"/>
        </w:rPr>
      </w:pPr>
      <w:r>
        <w:rPr>
          <w:u w:val="single"/>
        </w:rPr>
        <w:t xml:space="preserve">Contenedor de inicio por defecto: </w:t>
      </w:r>
      <w:r>
        <w:t>opción que viene por defecto.</w:t>
      </w:r>
    </w:p>
    <w:p w:rsidR="0018567C" w:rsidRDefault="0018567C" w:rsidP="0018567C">
      <w:pPr>
        <w:tabs>
          <w:tab w:val="left" w:pos="7443"/>
        </w:tabs>
        <w:ind w:left="2124"/>
      </w:pPr>
      <w:r>
        <w:t>El aspecto se tendrá que parecer al siguiente:</w:t>
      </w:r>
    </w:p>
    <w:p w:rsidR="0018567C" w:rsidRPr="0018567C" w:rsidRDefault="0018567C" w:rsidP="0018567C">
      <w:pPr>
        <w:tabs>
          <w:tab w:val="left" w:pos="7443"/>
        </w:tabs>
        <w:ind w:left="2124"/>
      </w:pPr>
      <w:r>
        <w:rPr>
          <w:noProof/>
          <w:lang w:eastAsia="es-ES"/>
        </w:rPr>
        <w:drawing>
          <wp:inline distT="0" distB="0" distL="0" distR="0" wp14:anchorId="672BE41C" wp14:editId="5FCF3634">
            <wp:extent cx="4494227" cy="2498031"/>
            <wp:effectExtent l="0" t="0" r="190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10307"/>
                    <a:stretch/>
                  </pic:blipFill>
                  <pic:spPr bwMode="auto">
                    <a:xfrm>
                      <a:off x="0" y="0"/>
                      <a:ext cx="4520415" cy="2512587"/>
                    </a:xfrm>
                    <a:prstGeom prst="rect">
                      <a:avLst/>
                    </a:prstGeom>
                    <a:ln>
                      <a:noFill/>
                    </a:ln>
                    <a:extLst>
                      <a:ext uri="{53640926-AAD7-44D8-BBD7-CCE9431645EC}">
                        <a14:shadowObscured xmlns:a14="http://schemas.microsoft.com/office/drawing/2010/main"/>
                      </a:ext>
                    </a:extLst>
                  </pic:spPr>
                </pic:pic>
              </a:graphicData>
            </a:graphic>
          </wp:inline>
        </w:drawing>
      </w:r>
    </w:p>
    <w:p w:rsidR="0018567C" w:rsidRDefault="008B3132" w:rsidP="00DC6AD5">
      <w:pPr>
        <w:pStyle w:val="Prrafodelista"/>
        <w:numPr>
          <w:ilvl w:val="1"/>
          <w:numId w:val="24"/>
        </w:numPr>
        <w:tabs>
          <w:tab w:val="left" w:pos="7443"/>
        </w:tabs>
      </w:pPr>
      <w:r w:rsidRPr="008B3132">
        <w:rPr>
          <w:i/>
        </w:rPr>
        <w:t xml:space="preserve">Apartado “Privacy”: </w:t>
      </w:r>
      <w:r>
        <w:t>Aparecerán 3 desplegables los cuales serán rellenados seleccionado la opción “Siempre”, para que así nuestro servicio web pueda tener acceso a dicha información.</w:t>
      </w:r>
    </w:p>
    <w:p w:rsidR="008B3132" w:rsidRDefault="008B3132" w:rsidP="008B3132">
      <w:pPr>
        <w:pStyle w:val="Prrafodelista"/>
        <w:tabs>
          <w:tab w:val="left" w:pos="7443"/>
        </w:tabs>
        <w:ind w:left="2160"/>
      </w:pPr>
      <w:r>
        <w:rPr>
          <w:noProof/>
          <w:lang w:eastAsia="es-ES"/>
        </w:rPr>
        <w:lastRenderedPageBreak/>
        <w:drawing>
          <wp:inline distT="0" distB="0" distL="0" distR="0" wp14:anchorId="261C502F" wp14:editId="78A6128A">
            <wp:extent cx="3848217" cy="2395338"/>
            <wp:effectExtent l="0" t="0" r="0" b="50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t="12437"/>
                    <a:stretch/>
                  </pic:blipFill>
                  <pic:spPr bwMode="auto">
                    <a:xfrm>
                      <a:off x="0" y="0"/>
                      <a:ext cx="3857072" cy="2400850"/>
                    </a:xfrm>
                    <a:prstGeom prst="rect">
                      <a:avLst/>
                    </a:prstGeom>
                    <a:ln>
                      <a:noFill/>
                    </a:ln>
                    <a:extLst>
                      <a:ext uri="{53640926-AAD7-44D8-BBD7-CCE9431645EC}">
                        <a14:shadowObscured xmlns:a14="http://schemas.microsoft.com/office/drawing/2010/main"/>
                      </a:ext>
                    </a:extLst>
                  </pic:spPr>
                </pic:pic>
              </a:graphicData>
            </a:graphic>
          </wp:inline>
        </w:drawing>
      </w:r>
    </w:p>
    <w:p w:rsidR="0018567C" w:rsidRPr="008B3132" w:rsidRDefault="0018567C" w:rsidP="00DC6AD5">
      <w:pPr>
        <w:pStyle w:val="Prrafodelista"/>
        <w:numPr>
          <w:ilvl w:val="0"/>
          <w:numId w:val="25"/>
        </w:numPr>
        <w:tabs>
          <w:tab w:val="left" w:pos="7443"/>
        </w:tabs>
      </w:pPr>
      <w:r>
        <w:t>Tras estos cambios, acabamos clicando el botón de abajo “Guardar cambios”.</w:t>
      </w:r>
    </w:p>
    <w:p w:rsidR="00BC4562" w:rsidRDefault="00BC4562" w:rsidP="00DC6AD5">
      <w:pPr>
        <w:pStyle w:val="Prrafodelista"/>
        <w:numPr>
          <w:ilvl w:val="0"/>
          <w:numId w:val="24"/>
        </w:numPr>
        <w:tabs>
          <w:tab w:val="left" w:pos="7443"/>
        </w:tabs>
        <w:rPr>
          <w:b/>
        </w:rPr>
      </w:pPr>
      <w:r>
        <w:rPr>
          <w:b/>
        </w:rPr>
        <w:t xml:space="preserve">URL de inicio: </w:t>
      </w:r>
      <w:r>
        <w:t>lo dejamos vacío.</w:t>
      </w:r>
    </w:p>
    <w:p w:rsidR="00BC4562" w:rsidRPr="0018567C" w:rsidRDefault="00BC4562" w:rsidP="00DC6AD5">
      <w:pPr>
        <w:pStyle w:val="Prrafodelista"/>
        <w:numPr>
          <w:ilvl w:val="0"/>
          <w:numId w:val="24"/>
        </w:numPr>
        <w:tabs>
          <w:tab w:val="left" w:pos="7443"/>
        </w:tabs>
        <w:rPr>
          <w:b/>
        </w:rPr>
      </w:pPr>
      <w:r>
        <w:rPr>
          <w:b/>
        </w:rPr>
        <w:t xml:space="preserve">Iniciar el contenedor: </w:t>
      </w:r>
      <w:r>
        <w:t>dejamos la opción que viene por defecto.</w:t>
      </w:r>
    </w:p>
    <w:p w:rsidR="0018567C" w:rsidRDefault="0018567C" w:rsidP="00DC6AD5">
      <w:pPr>
        <w:pStyle w:val="Prrafodelista"/>
        <w:numPr>
          <w:ilvl w:val="0"/>
          <w:numId w:val="21"/>
        </w:numPr>
        <w:tabs>
          <w:tab w:val="left" w:pos="7443"/>
        </w:tabs>
      </w:pPr>
      <w:r>
        <w:t>Finalmente pulsamos el botón “Guardar cambios y regresar al curso” que aparece en la parte inferior y ya tendremos agregada la actividad en nuestro curso, la cual cuando seleccionemos nos enlazará con nuestro servicio web. El aspecto se asemejará al siguiente:</w:t>
      </w:r>
    </w:p>
    <w:p w:rsidR="0018567C" w:rsidRPr="0018567C" w:rsidRDefault="0018567C" w:rsidP="0018567C">
      <w:pPr>
        <w:pStyle w:val="Prrafodelista"/>
        <w:tabs>
          <w:tab w:val="left" w:pos="7443"/>
        </w:tabs>
        <w:ind w:left="720"/>
        <w:jc w:val="center"/>
      </w:pPr>
      <w:r>
        <w:rPr>
          <w:noProof/>
          <w:lang w:eastAsia="es-ES"/>
        </w:rPr>
        <w:drawing>
          <wp:inline distT="0" distB="0" distL="0" distR="0" wp14:anchorId="554E93AF" wp14:editId="0DBED149">
            <wp:extent cx="3476625" cy="106680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76625" cy="1066800"/>
                    </a:xfrm>
                    <a:prstGeom prst="rect">
                      <a:avLst/>
                    </a:prstGeom>
                  </pic:spPr>
                </pic:pic>
              </a:graphicData>
            </a:graphic>
          </wp:inline>
        </w:drawing>
      </w:r>
    </w:p>
    <w:p w:rsidR="001C53FF" w:rsidRPr="001C53FF" w:rsidRDefault="001C53FF" w:rsidP="001C53FF">
      <w:pPr>
        <w:tabs>
          <w:tab w:val="left" w:pos="7443"/>
        </w:tabs>
        <w:ind w:left="708"/>
      </w:pPr>
    </w:p>
    <w:p w:rsidR="00ED24F5" w:rsidRDefault="00ED24F5">
      <w:r>
        <w:br w:type="page"/>
      </w:r>
    </w:p>
    <w:p w:rsidR="008E2418" w:rsidRDefault="00ED24F5" w:rsidP="00ED24F5">
      <w:pPr>
        <w:pStyle w:val="Ttulo1"/>
      </w:pPr>
      <w:r>
        <w:lastRenderedPageBreak/>
        <w:t>Manual del usuario</w:t>
      </w:r>
    </w:p>
    <w:p w:rsidR="00ED24F5" w:rsidRDefault="00ED24F5" w:rsidP="00ED24F5">
      <w:pPr>
        <w:pStyle w:val="Ttulo2"/>
      </w:pPr>
      <w:r>
        <w:t>Manual del docente</w:t>
      </w:r>
    </w:p>
    <w:p w:rsidR="00ED24F5" w:rsidRDefault="00ED24F5" w:rsidP="00ED24F5">
      <w:pPr>
        <w:pStyle w:val="Ttulo3"/>
      </w:pPr>
      <w:r>
        <w:t>Registrar docente en el Servicio Web</w:t>
      </w:r>
    </w:p>
    <w:p w:rsidR="00ED24F5" w:rsidRDefault="00ED24F5" w:rsidP="00ED24F5">
      <w:pPr>
        <w:pStyle w:val="Cuerpo"/>
      </w:pPr>
      <w:r>
        <w:t>Este es el primer paso que deberá de realizar el profesor para poder utilizar la aplicación.</w:t>
      </w:r>
    </w:p>
    <w:p w:rsidR="00ED24F5" w:rsidRDefault="00ED24F5" w:rsidP="00ED24F5">
      <w:pPr>
        <w:pStyle w:val="Cuerpo"/>
      </w:pPr>
      <w:r>
        <w:t>Para proceder a este registro los pasos que ha de seguir son los siguientes:</w:t>
      </w:r>
    </w:p>
    <w:p w:rsidR="00ED24F5" w:rsidRDefault="00ED24F5" w:rsidP="00ED24F5">
      <w:pPr>
        <w:pStyle w:val="Cuerpo"/>
        <w:numPr>
          <w:ilvl w:val="0"/>
          <w:numId w:val="30"/>
        </w:numPr>
      </w:pPr>
      <w:r>
        <w:t>Abrimos un navegador y accedemos a la siguiente URL:</w:t>
      </w:r>
    </w:p>
    <w:p w:rsidR="00ED24F5" w:rsidRDefault="004440F8" w:rsidP="00ED24F5">
      <w:pPr>
        <w:pStyle w:val="Cuerpo"/>
      </w:pPr>
      <w:hyperlink r:id="rId52" w:history="1">
        <w:r w:rsidR="00ED24F5" w:rsidRPr="00A90941">
          <w:rPr>
            <w:rStyle w:val="Hipervnculo"/>
          </w:rPr>
          <w:t>http://localhost/AutoCorreccionJava_TFG/Profesores/registrar</w:t>
        </w:r>
      </w:hyperlink>
    </w:p>
    <w:p w:rsidR="00ED24F5" w:rsidRDefault="00ED24F5" w:rsidP="00ED24F5">
      <w:pPr>
        <w:pStyle w:val="Cuerpo"/>
        <w:numPr>
          <w:ilvl w:val="0"/>
          <w:numId w:val="30"/>
        </w:numPr>
      </w:pPr>
      <w:r>
        <w:t>Completamos los campos del formulario tal y como se nos indican.</w:t>
      </w:r>
    </w:p>
    <w:p w:rsidR="00ED24F5" w:rsidRDefault="00ED24F5" w:rsidP="00ED24F5">
      <w:pPr>
        <w:pStyle w:val="Cuerpo"/>
        <w:numPr>
          <w:ilvl w:val="0"/>
          <w:numId w:val="30"/>
        </w:numPr>
      </w:pPr>
      <w:r>
        <w:t>Una vez rellenado el formulario, pinchamos en “Registrar” y automáticamente se nos mostrarán los parámetros LTI, consumer_key y secret, necesarios para que el profesor pueda crear una tarea de tipo “herramienta externa” desde Moodle.</w:t>
      </w:r>
    </w:p>
    <w:p w:rsidR="00ED24F5" w:rsidRPr="00ED24F5" w:rsidRDefault="00ED24F5" w:rsidP="00ED24F5">
      <w:pPr>
        <w:pStyle w:val="Cuerpo"/>
        <w:numPr>
          <w:ilvl w:val="0"/>
          <w:numId w:val="30"/>
        </w:numPr>
      </w:pPr>
      <w:r>
        <w:t>Al crear esa tarea, el profesor ya podrá acceder correctamente al servicio web.</w:t>
      </w:r>
    </w:p>
    <w:sectPr w:rsidR="00ED24F5" w:rsidRPr="00ED24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B1A" w:rsidRDefault="00417B1A" w:rsidP="00B3333E">
      <w:r>
        <w:separator/>
      </w:r>
    </w:p>
  </w:endnote>
  <w:endnote w:type="continuationSeparator" w:id="0">
    <w:p w:rsidR="00417B1A" w:rsidRDefault="00417B1A" w:rsidP="00B33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B1A" w:rsidRDefault="00417B1A" w:rsidP="00B3333E">
      <w:r>
        <w:separator/>
      </w:r>
    </w:p>
  </w:footnote>
  <w:footnote w:type="continuationSeparator" w:id="0">
    <w:p w:rsidR="00417B1A" w:rsidRDefault="00417B1A" w:rsidP="00B333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1D01"/>
    <w:multiLevelType w:val="hybridMultilevel"/>
    <w:tmpl w:val="E5F0E732"/>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 w15:restartNumberingAfterBreak="0">
    <w:nsid w:val="03532DA9"/>
    <w:multiLevelType w:val="hybridMultilevel"/>
    <w:tmpl w:val="DAD47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70C5F59"/>
    <w:multiLevelType w:val="multilevel"/>
    <w:tmpl w:val="7EB088C4"/>
    <w:lvl w:ilvl="0">
      <w:start w:val="1"/>
      <w:numFmt w:val="upperRoman"/>
      <w:pStyle w:val="Ttulo1"/>
      <w:lvlText w:val="%1."/>
      <w:lvlJc w:val="righ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C7575C9"/>
    <w:multiLevelType w:val="hybridMultilevel"/>
    <w:tmpl w:val="3D4CF4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E7D4B01"/>
    <w:multiLevelType w:val="hybridMultilevel"/>
    <w:tmpl w:val="D3C854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E94B0E"/>
    <w:multiLevelType w:val="hybridMultilevel"/>
    <w:tmpl w:val="DF0A4292"/>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055A44"/>
    <w:multiLevelType w:val="hybridMultilevel"/>
    <w:tmpl w:val="6DEA0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842306"/>
    <w:multiLevelType w:val="hybridMultilevel"/>
    <w:tmpl w:val="B1FCAAFE"/>
    <w:lvl w:ilvl="0" w:tplc="ADE0F22C">
      <w:start w:val="1"/>
      <w:numFmt w:val="bullet"/>
      <w:lvlText w:val="-"/>
      <w:lvlJc w:val="left"/>
      <w:pPr>
        <w:ind w:left="1080" w:hanging="360"/>
      </w:pPr>
      <w:rPr>
        <w:rFonts w:ascii="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2C13001D"/>
    <w:multiLevelType w:val="hybridMultilevel"/>
    <w:tmpl w:val="BDD89E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D694ABF"/>
    <w:multiLevelType w:val="hybridMultilevel"/>
    <w:tmpl w:val="D108AD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F0D4E86"/>
    <w:multiLevelType w:val="hybridMultilevel"/>
    <w:tmpl w:val="3A94B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8832FF8"/>
    <w:multiLevelType w:val="hybridMultilevel"/>
    <w:tmpl w:val="BDD89E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A4D5AAD"/>
    <w:multiLevelType w:val="hybridMultilevel"/>
    <w:tmpl w:val="E60043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E355EC"/>
    <w:multiLevelType w:val="hybridMultilevel"/>
    <w:tmpl w:val="8CCA9CD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3B086E0F"/>
    <w:multiLevelType w:val="hybridMultilevel"/>
    <w:tmpl w:val="B75CF9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BB458F"/>
    <w:multiLevelType w:val="hybridMultilevel"/>
    <w:tmpl w:val="618E0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B2342AC"/>
    <w:multiLevelType w:val="hybridMultilevel"/>
    <w:tmpl w:val="0FD23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B6D2BA7"/>
    <w:multiLevelType w:val="hybridMultilevel"/>
    <w:tmpl w:val="DC3CA4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5E192630"/>
    <w:multiLevelType w:val="hybridMultilevel"/>
    <w:tmpl w:val="88C8D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0F56DC5"/>
    <w:multiLevelType w:val="hybridMultilevel"/>
    <w:tmpl w:val="D8664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5024562"/>
    <w:multiLevelType w:val="hybridMultilevel"/>
    <w:tmpl w:val="FFF2A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C414F89"/>
    <w:multiLevelType w:val="hybridMultilevel"/>
    <w:tmpl w:val="BE6E0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E895D5D"/>
    <w:multiLevelType w:val="hybridMultilevel"/>
    <w:tmpl w:val="3F502D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EC55399"/>
    <w:multiLevelType w:val="hybridMultilevel"/>
    <w:tmpl w:val="C57E1FD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6FDD4E10"/>
    <w:multiLevelType w:val="hybridMultilevel"/>
    <w:tmpl w:val="95E04B3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4930C73"/>
    <w:multiLevelType w:val="hybridMultilevel"/>
    <w:tmpl w:val="38EAC410"/>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7194B1A"/>
    <w:multiLevelType w:val="hybridMultilevel"/>
    <w:tmpl w:val="EC9247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9267164"/>
    <w:multiLevelType w:val="hybridMultilevel"/>
    <w:tmpl w:val="D3783660"/>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9D07C3A"/>
    <w:multiLevelType w:val="hybridMultilevel"/>
    <w:tmpl w:val="1542D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8"/>
  </w:num>
  <w:num w:numId="4">
    <w:abstractNumId w:val="11"/>
  </w:num>
  <w:num w:numId="5">
    <w:abstractNumId w:val="24"/>
  </w:num>
  <w:num w:numId="6">
    <w:abstractNumId w:val="8"/>
  </w:num>
  <w:num w:numId="7">
    <w:abstractNumId w:val="22"/>
  </w:num>
  <w:num w:numId="8">
    <w:abstractNumId w:val="19"/>
  </w:num>
  <w:num w:numId="9">
    <w:abstractNumId w:val="14"/>
  </w:num>
  <w:num w:numId="10">
    <w:abstractNumId w:val="3"/>
  </w:num>
  <w:num w:numId="11">
    <w:abstractNumId w:val="6"/>
  </w:num>
  <w:num w:numId="12">
    <w:abstractNumId w:val="9"/>
  </w:num>
  <w:num w:numId="13">
    <w:abstractNumId w:val="1"/>
  </w:num>
  <w:num w:numId="14">
    <w:abstractNumId w:val="25"/>
  </w:num>
  <w:num w:numId="15">
    <w:abstractNumId w:val="20"/>
  </w:num>
  <w:num w:numId="16">
    <w:abstractNumId w:val="10"/>
  </w:num>
  <w:num w:numId="17">
    <w:abstractNumId w:val="15"/>
  </w:num>
  <w:num w:numId="18">
    <w:abstractNumId w:val="18"/>
  </w:num>
  <w:num w:numId="19">
    <w:abstractNumId w:val="16"/>
  </w:num>
  <w:num w:numId="20">
    <w:abstractNumId w:val="26"/>
  </w:num>
  <w:num w:numId="21">
    <w:abstractNumId w:val="4"/>
  </w:num>
  <w:num w:numId="22">
    <w:abstractNumId w:val="17"/>
  </w:num>
  <w:num w:numId="23">
    <w:abstractNumId w:val="23"/>
  </w:num>
  <w:num w:numId="24">
    <w:abstractNumId w:val="13"/>
  </w:num>
  <w:num w:numId="25">
    <w:abstractNumId w:val="0"/>
  </w:num>
  <w:num w:numId="26">
    <w:abstractNumId w:val="5"/>
  </w:num>
  <w:num w:numId="27">
    <w:abstractNumId w:val="27"/>
  </w:num>
  <w:num w:numId="28">
    <w:abstractNumId w:val="21"/>
  </w:num>
  <w:num w:numId="29">
    <w:abstractNumId w:val="7"/>
  </w:num>
  <w:num w:numId="30">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18"/>
    <w:rsid w:val="00032D7C"/>
    <w:rsid w:val="00055C26"/>
    <w:rsid w:val="00060070"/>
    <w:rsid w:val="0008359C"/>
    <w:rsid w:val="000A6134"/>
    <w:rsid w:val="000B7F3F"/>
    <w:rsid w:val="000C3CF5"/>
    <w:rsid w:val="000F1A73"/>
    <w:rsid w:val="00100F94"/>
    <w:rsid w:val="00115546"/>
    <w:rsid w:val="00131052"/>
    <w:rsid w:val="0015175B"/>
    <w:rsid w:val="00162578"/>
    <w:rsid w:val="00165C34"/>
    <w:rsid w:val="00170FC9"/>
    <w:rsid w:val="001716D9"/>
    <w:rsid w:val="001742FA"/>
    <w:rsid w:val="0018567C"/>
    <w:rsid w:val="00186CFF"/>
    <w:rsid w:val="001B69A9"/>
    <w:rsid w:val="001C53FF"/>
    <w:rsid w:val="001D4E8D"/>
    <w:rsid w:val="001E7B21"/>
    <w:rsid w:val="001F7448"/>
    <w:rsid w:val="002216BB"/>
    <w:rsid w:val="00245BB2"/>
    <w:rsid w:val="00267086"/>
    <w:rsid w:val="00271610"/>
    <w:rsid w:val="002D6B36"/>
    <w:rsid w:val="003242FD"/>
    <w:rsid w:val="00382AC8"/>
    <w:rsid w:val="0039173E"/>
    <w:rsid w:val="003B38DF"/>
    <w:rsid w:val="003C776D"/>
    <w:rsid w:val="003D66FD"/>
    <w:rsid w:val="003F306D"/>
    <w:rsid w:val="003F758D"/>
    <w:rsid w:val="00417B1A"/>
    <w:rsid w:val="004440F8"/>
    <w:rsid w:val="004474DE"/>
    <w:rsid w:val="00485DE2"/>
    <w:rsid w:val="00493208"/>
    <w:rsid w:val="004B732B"/>
    <w:rsid w:val="004C009B"/>
    <w:rsid w:val="004D0F56"/>
    <w:rsid w:val="004D11E8"/>
    <w:rsid w:val="004D454E"/>
    <w:rsid w:val="004D77FE"/>
    <w:rsid w:val="004D7AD2"/>
    <w:rsid w:val="004E682C"/>
    <w:rsid w:val="004F742E"/>
    <w:rsid w:val="00503487"/>
    <w:rsid w:val="00526C94"/>
    <w:rsid w:val="00536A55"/>
    <w:rsid w:val="005D2144"/>
    <w:rsid w:val="005E1B00"/>
    <w:rsid w:val="006025BF"/>
    <w:rsid w:val="00645B80"/>
    <w:rsid w:val="00652D1F"/>
    <w:rsid w:val="006A14CA"/>
    <w:rsid w:val="006A67A6"/>
    <w:rsid w:val="006B32A3"/>
    <w:rsid w:val="006C78AA"/>
    <w:rsid w:val="006E0E9B"/>
    <w:rsid w:val="006E22BB"/>
    <w:rsid w:val="006E7947"/>
    <w:rsid w:val="007017CD"/>
    <w:rsid w:val="0072584A"/>
    <w:rsid w:val="00743D21"/>
    <w:rsid w:val="007456B9"/>
    <w:rsid w:val="00763DE6"/>
    <w:rsid w:val="00765D46"/>
    <w:rsid w:val="00771D02"/>
    <w:rsid w:val="0077488D"/>
    <w:rsid w:val="00777B95"/>
    <w:rsid w:val="00782DBF"/>
    <w:rsid w:val="007A1312"/>
    <w:rsid w:val="007B3BCE"/>
    <w:rsid w:val="007B41D2"/>
    <w:rsid w:val="007C137B"/>
    <w:rsid w:val="007D25B2"/>
    <w:rsid w:val="007D2965"/>
    <w:rsid w:val="007D2A05"/>
    <w:rsid w:val="00815830"/>
    <w:rsid w:val="00845C81"/>
    <w:rsid w:val="0085588B"/>
    <w:rsid w:val="00855D3C"/>
    <w:rsid w:val="00864264"/>
    <w:rsid w:val="0086772D"/>
    <w:rsid w:val="008A7D34"/>
    <w:rsid w:val="008B3132"/>
    <w:rsid w:val="008C0E81"/>
    <w:rsid w:val="008D2CC0"/>
    <w:rsid w:val="008E2418"/>
    <w:rsid w:val="008E4334"/>
    <w:rsid w:val="008F39E7"/>
    <w:rsid w:val="00901E9B"/>
    <w:rsid w:val="009046FC"/>
    <w:rsid w:val="00913FBD"/>
    <w:rsid w:val="009844BA"/>
    <w:rsid w:val="00993947"/>
    <w:rsid w:val="009A7A54"/>
    <w:rsid w:val="009A7E96"/>
    <w:rsid w:val="009B2268"/>
    <w:rsid w:val="009C1841"/>
    <w:rsid w:val="009E5AD0"/>
    <w:rsid w:val="009F039B"/>
    <w:rsid w:val="009F289A"/>
    <w:rsid w:val="009F5EDB"/>
    <w:rsid w:val="00A4283A"/>
    <w:rsid w:val="00A75F11"/>
    <w:rsid w:val="00A84ECE"/>
    <w:rsid w:val="00A90A9A"/>
    <w:rsid w:val="00AA4A2A"/>
    <w:rsid w:val="00AC3475"/>
    <w:rsid w:val="00AC3651"/>
    <w:rsid w:val="00AC7B10"/>
    <w:rsid w:val="00AD5571"/>
    <w:rsid w:val="00B27E2C"/>
    <w:rsid w:val="00B3333E"/>
    <w:rsid w:val="00B92510"/>
    <w:rsid w:val="00BA1A50"/>
    <w:rsid w:val="00BA30BF"/>
    <w:rsid w:val="00BA45A3"/>
    <w:rsid w:val="00BC4562"/>
    <w:rsid w:val="00BC61DE"/>
    <w:rsid w:val="00BF1A02"/>
    <w:rsid w:val="00C12EDF"/>
    <w:rsid w:val="00C265F2"/>
    <w:rsid w:val="00C47EEC"/>
    <w:rsid w:val="00C7036C"/>
    <w:rsid w:val="00C72630"/>
    <w:rsid w:val="00C800FC"/>
    <w:rsid w:val="00C81428"/>
    <w:rsid w:val="00CC4F43"/>
    <w:rsid w:val="00CD6BD4"/>
    <w:rsid w:val="00CE2FA1"/>
    <w:rsid w:val="00CF640D"/>
    <w:rsid w:val="00D00993"/>
    <w:rsid w:val="00D03991"/>
    <w:rsid w:val="00D532C6"/>
    <w:rsid w:val="00D8216C"/>
    <w:rsid w:val="00D84C19"/>
    <w:rsid w:val="00DB021A"/>
    <w:rsid w:val="00DC6AD5"/>
    <w:rsid w:val="00DD2A69"/>
    <w:rsid w:val="00E2353C"/>
    <w:rsid w:val="00E44E4C"/>
    <w:rsid w:val="00E4606B"/>
    <w:rsid w:val="00E8454C"/>
    <w:rsid w:val="00E900E1"/>
    <w:rsid w:val="00E96165"/>
    <w:rsid w:val="00EA59BA"/>
    <w:rsid w:val="00EC03B8"/>
    <w:rsid w:val="00ED24F5"/>
    <w:rsid w:val="00ED77ED"/>
    <w:rsid w:val="00EE6637"/>
    <w:rsid w:val="00EF0AB5"/>
    <w:rsid w:val="00EF165C"/>
    <w:rsid w:val="00EF26E0"/>
    <w:rsid w:val="00EF2D6E"/>
    <w:rsid w:val="00EF7CA8"/>
    <w:rsid w:val="00F57515"/>
    <w:rsid w:val="00F64894"/>
    <w:rsid w:val="00FC0805"/>
    <w:rsid w:val="00FD7B7D"/>
    <w:rsid w:val="00FE5F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04C921-AE76-4AEF-873E-8049A283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418"/>
  </w:style>
  <w:style w:type="paragraph" w:styleId="Ttulo1">
    <w:name w:val="heading 1"/>
    <w:basedOn w:val="Normal"/>
    <w:next w:val="Cuerpo"/>
    <w:link w:val="Ttulo1Car"/>
    <w:uiPriority w:val="9"/>
    <w:qFormat/>
    <w:rsid w:val="00D532C6"/>
    <w:pPr>
      <w:keepNext/>
      <w:keepLines/>
      <w:numPr>
        <w:numId w:val="2"/>
      </w:numPr>
      <w:spacing w:before="480" w:after="360"/>
      <w:outlineLvl w:val="0"/>
    </w:pPr>
    <w:rPr>
      <w:rFonts w:asciiTheme="majorHAnsi" w:eastAsiaTheme="majorEastAsia" w:hAnsiTheme="majorHAnsi" w:cstheme="majorBidi"/>
      <w:b/>
      <w:caps/>
      <w:sz w:val="56"/>
      <w:szCs w:val="32"/>
    </w:rPr>
  </w:style>
  <w:style w:type="paragraph" w:styleId="Ttulo2">
    <w:name w:val="heading 2"/>
    <w:basedOn w:val="Normal"/>
    <w:next w:val="Normal"/>
    <w:link w:val="Ttulo2Car"/>
    <w:uiPriority w:val="9"/>
    <w:unhideWhenUsed/>
    <w:qFormat/>
    <w:rsid w:val="008F39E7"/>
    <w:pPr>
      <w:keepNext/>
      <w:keepLines/>
      <w:numPr>
        <w:ilvl w:val="1"/>
        <w:numId w:val="2"/>
      </w:numPr>
      <w:spacing w:before="240" w:after="360"/>
      <w:ind w:left="862" w:hanging="578"/>
      <w:outlineLvl w:val="1"/>
    </w:pPr>
    <w:rPr>
      <w:rFonts w:asciiTheme="majorHAnsi" w:eastAsiaTheme="majorEastAsia" w:hAnsiTheme="majorHAnsi" w:cstheme="majorBidi"/>
      <w:b/>
      <w:sz w:val="36"/>
      <w:szCs w:val="26"/>
    </w:rPr>
  </w:style>
  <w:style w:type="paragraph" w:styleId="Ttulo3">
    <w:name w:val="heading 3"/>
    <w:basedOn w:val="Normal"/>
    <w:next w:val="Cuerpo"/>
    <w:link w:val="Ttulo3Car"/>
    <w:uiPriority w:val="9"/>
    <w:unhideWhenUsed/>
    <w:qFormat/>
    <w:rsid w:val="005D2144"/>
    <w:pPr>
      <w:keepNext/>
      <w:keepLines/>
      <w:widowControl w:val="0"/>
      <w:numPr>
        <w:ilvl w:val="2"/>
        <w:numId w:val="1"/>
      </w:numPr>
      <w:spacing w:before="40" w:after="0" w:line="240" w:lineRule="auto"/>
      <w:ind w:left="1287"/>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8F39E7"/>
    <w:pPr>
      <w:keepNext/>
      <w:keepLines/>
      <w:numPr>
        <w:ilvl w:val="3"/>
        <w:numId w:val="2"/>
      </w:numPr>
      <w:spacing w:before="40"/>
      <w:ind w:left="1599" w:hanging="862"/>
      <w:outlineLvl w:val="3"/>
    </w:pPr>
    <w:rPr>
      <w:rFonts w:asciiTheme="majorHAnsi" w:eastAsiaTheme="majorEastAsia" w:hAnsiTheme="majorHAnsi" w:cstheme="majorBidi"/>
      <w:b/>
      <w:i/>
      <w:iCs/>
      <w:color w:val="000000" w:themeColor="text1"/>
    </w:rPr>
  </w:style>
  <w:style w:type="paragraph" w:styleId="Ttulo5">
    <w:name w:val="heading 5"/>
    <w:basedOn w:val="Normal"/>
    <w:next w:val="Normal"/>
    <w:link w:val="Ttulo5Car"/>
    <w:uiPriority w:val="9"/>
    <w:semiHidden/>
    <w:unhideWhenUsed/>
    <w:qFormat/>
    <w:rsid w:val="001716D9"/>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716D9"/>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716D9"/>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716D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716D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2C6"/>
    <w:rPr>
      <w:rFonts w:asciiTheme="majorHAnsi" w:eastAsiaTheme="majorEastAsia" w:hAnsiTheme="majorHAnsi" w:cstheme="majorBidi"/>
      <w:b/>
      <w:caps/>
      <w:sz w:val="56"/>
      <w:szCs w:val="32"/>
    </w:rPr>
  </w:style>
  <w:style w:type="character" w:customStyle="1" w:styleId="Ttulo2Car">
    <w:name w:val="Título 2 Car"/>
    <w:basedOn w:val="Fuentedeprrafopredeter"/>
    <w:link w:val="Ttulo2"/>
    <w:uiPriority w:val="9"/>
    <w:rsid w:val="008F39E7"/>
    <w:rPr>
      <w:rFonts w:asciiTheme="majorHAnsi" w:eastAsiaTheme="majorEastAsia" w:hAnsiTheme="majorHAnsi" w:cstheme="majorBidi"/>
      <w:b/>
      <w:sz w:val="36"/>
      <w:szCs w:val="26"/>
    </w:rPr>
  </w:style>
  <w:style w:type="table" w:styleId="Tablaconcuadrcula">
    <w:name w:val="Table Grid"/>
    <w:basedOn w:val="Tablanormal"/>
    <w:uiPriority w:val="39"/>
    <w:rsid w:val="00BA1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D2144"/>
    <w:rPr>
      <w:rFonts w:eastAsiaTheme="majorEastAsia" w:cstheme="majorBidi"/>
      <w:b/>
      <w:sz w:val="28"/>
      <w:szCs w:val="24"/>
    </w:rPr>
  </w:style>
  <w:style w:type="character" w:customStyle="1" w:styleId="Ttulo4Car">
    <w:name w:val="Título 4 Car"/>
    <w:basedOn w:val="Fuentedeprrafopredeter"/>
    <w:link w:val="Ttulo4"/>
    <w:uiPriority w:val="9"/>
    <w:rsid w:val="008F39E7"/>
    <w:rPr>
      <w:rFonts w:asciiTheme="majorHAnsi" w:eastAsiaTheme="majorEastAsia" w:hAnsiTheme="majorHAnsi" w:cstheme="majorBidi"/>
      <w:b/>
      <w:i/>
      <w:iCs/>
      <w:color w:val="000000" w:themeColor="text1"/>
    </w:rPr>
  </w:style>
  <w:style w:type="character" w:customStyle="1" w:styleId="Ttulo5Car">
    <w:name w:val="Título 5 Car"/>
    <w:basedOn w:val="Fuentedeprrafopredeter"/>
    <w:link w:val="Ttulo5"/>
    <w:uiPriority w:val="9"/>
    <w:semiHidden/>
    <w:rsid w:val="001716D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716D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716D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716D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716D9"/>
    <w:rPr>
      <w:rFonts w:asciiTheme="majorHAnsi" w:eastAsiaTheme="majorEastAsia" w:hAnsiTheme="majorHAnsi" w:cstheme="majorBidi"/>
      <w:i/>
      <w:iCs/>
      <w:color w:val="272727" w:themeColor="text1" w:themeTint="D8"/>
      <w:sz w:val="21"/>
      <w:szCs w:val="21"/>
    </w:rPr>
  </w:style>
  <w:style w:type="paragraph" w:customStyle="1" w:styleId="Cuerpo">
    <w:name w:val="Cuerpo"/>
    <w:basedOn w:val="Normal"/>
    <w:link w:val="CuerpoCar"/>
    <w:uiPriority w:val="1"/>
    <w:qFormat/>
    <w:rsid w:val="001716D9"/>
    <w:pPr>
      <w:spacing w:after="240"/>
    </w:pPr>
  </w:style>
  <w:style w:type="paragraph" w:customStyle="1" w:styleId="Default">
    <w:name w:val="Default"/>
    <w:rsid w:val="00652D1F"/>
    <w:pPr>
      <w:autoSpaceDE w:val="0"/>
      <w:autoSpaceDN w:val="0"/>
      <w:adjustRightInd w:val="0"/>
      <w:spacing w:after="0" w:line="240" w:lineRule="auto"/>
    </w:pPr>
    <w:rPr>
      <w:rFonts w:ascii="Calibri" w:hAnsi="Calibri" w:cs="Calibri"/>
      <w:color w:val="000000"/>
      <w:sz w:val="24"/>
      <w:szCs w:val="24"/>
    </w:rPr>
  </w:style>
  <w:style w:type="character" w:customStyle="1" w:styleId="CuerpoCar">
    <w:name w:val="Cuerpo Car"/>
    <w:basedOn w:val="Fuentedeprrafopredeter"/>
    <w:link w:val="Cuerpo"/>
    <w:uiPriority w:val="1"/>
    <w:rsid w:val="001716D9"/>
    <w:rPr>
      <w:sz w:val="24"/>
    </w:rPr>
  </w:style>
  <w:style w:type="paragraph" w:styleId="Encabezado">
    <w:name w:val="header"/>
    <w:basedOn w:val="Normal"/>
    <w:link w:val="EncabezadoCar"/>
    <w:uiPriority w:val="99"/>
    <w:unhideWhenUsed/>
    <w:rsid w:val="00B3333E"/>
    <w:pPr>
      <w:tabs>
        <w:tab w:val="center" w:pos="4252"/>
        <w:tab w:val="right" w:pos="8504"/>
      </w:tabs>
    </w:pPr>
  </w:style>
  <w:style w:type="character" w:customStyle="1" w:styleId="EncabezadoCar">
    <w:name w:val="Encabezado Car"/>
    <w:basedOn w:val="Fuentedeprrafopredeter"/>
    <w:link w:val="Encabezado"/>
    <w:uiPriority w:val="99"/>
    <w:rsid w:val="00B3333E"/>
    <w:rPr>
      <w:sz w:val="24"/>
    </w:rPr>
  </w:style>
  <w:style w:type="paragraph" w:styleId="Piedepgina">
    <w:name w:val="footer"/>
    <w:basedOn w:val="Normal"/>
    <w:link w:val="PiedepginaCar"/>
    <w:uiPriority w:val="99"/>
    <w:unhideWhenUsed/>
    <w:rsid w:val="00B3333E"/>
    <w:pPr>
      <w:tabs>
        <w:tab w:val="center" w:pos="4252"/>
        <w:tab w:val="right" w:pos="8504"/>
      </w:tabs>
    </w:pPr>
  </w:style>
  <w:style w:type="character" w:customStyle="1" w:styleId="PiedepginaCar">
    <w:name w:val="Pie de página Car"/>
    <w:basedOn w:val="Fuentedeprrafopredeter"/>
    <w:link w:val="Piedepgina"/>
    <w:uiPriority w:val="99"/>
    <w:rsid w:val="00B3333E"/>
    <w:rPr>
      <w:sz w:val="24"/>
    </w:rPr>
  </w:style>
  <w:style w:type="paragraph" w:styleId="Textoindependiente">
    <w:name w:val="Body Text"/>
    <w:basedOn w:val="Normal"/>
    <w:link w:val="TextoindependienteCar"/>
    <w:uiPriority w:val="1"/>
    <w:rsid w:val="00B3333E"/>
    <w:pPr>
      <w:ind w:left="102"/>
    </w:pPr>
    <w:rPr>
      <w:rFonts w:ascii="Calibri" w:eastAsia="Calibri" w:hAnsi="Calibri"/>
      <w:szCs w:val="24"/>
      <w:lang w:val="en-US"/>
    </w:rPr>
  </w:style>
  <w:style w:type="character" w:customStyle="1" w:styleId="TextoindependienteCar">
    <w:name w:val="Texto independiente Car"/>
    <w:basedOn w:val="Fuentedeprrafopredeter"/>
    <w:link w:val="Textoindependiente"/>
    <w:uiPriority w:val="1"/>
    <w:rsid w:val="00B3333E"/>
    <w:rPr>
      <w:rFonts w:ascii="Calibri" w:eastAsia="Calibri" w:hAnsi="Calibri"/>
      <w:sz w:val="24"/>
      <w:szCs w:val="24"/>
      <w:lang w:val="en-US"/>
    </w:rPr>
  </w:style>
  <w:style w:type="table" w:customStyle="1" w:styleId="TableNormal">
    <w:name w:val="Table Normal"/>
    <w:uiPriority w:val="2"/>
    <w:semiHidden/>
    <w:unhideWhenUsed/>
    <w:qFormat/>
    <w:rsid w:val="009844BA"/>
    <w:pPr>
      <w:widowControl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34"/>
    <w:qFormat/>
    <w:rsid w:val="001716D9"/>
  </w:style>
  <w:style w:type="paragraph" w:customStyle="1" w:styleId="TableParagraph">
    <w:name w:val="Table Paragraph"/>
    <w:basedOn w:val="Normal"/>
    <w:uiPriority w:val="1"/>
    <w:qFormat/>
    <w:rsid w:val="001716D9"/>
  </w:style>
  <w:style w:type="paragraph" w:styleId="Textodeglobo">
    <w:name w:val="Balloon Text"/>
    <w:basedOn w:val="Normal"/>
    <w:link w:val="TextodegloboCar"/>
    <w:uiPriority w:val="99"/>
    <w:semiHidden/>
    <w:unhideWhenUsed/>
    <w:rsid w:val="00186CF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6CFF"/>
    <w:rPr>
      <w:rFonts w:ascii="Segoe UI" w:hAnsi="Segoe UI" w:cs="Segoe UI"/>
      <w:sz w:val="18"/>
      <w:szCs w:val="18"/>
    </w:rPr>
  </w:style>
  <w:style w:type="table" w:styleId="Cuadrculadetablaclara">
    <w:name w:val="Grid Table Light"/>
    <w:basedOn w:val="Tablanormal"/>
    <w:uiPriority w:val="40"/>
    <w:rsid w:val="008158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158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8158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semiHidden/>
    <w:unhideWhenUsed/>
    <w:qFormat/>
    <w:rsid w:val="001716D9"/>
    <w:pPr>
      <w:spacing w:after="200"/>
    </w:pPr>
    <w:rPr>
      <w:i/>
      <w:iCs/>
      <w:color w:val="44546A" w:themeColor="text2"/>
      <w:sz w:val="18"/>
      <w:szCs w:val="18"/>
    </w:rPr>
  </w:style>
  <w:style w:type="character" w:styleId="Hipervnculo">
    <w:name w:val="Hyperlink"/>
    <w:basedOn w:val="Fuentedeprrafopredeter"/>
    <w:uiPriority w:val="99"/>
    <w:unhideWhenUsed/>
    <w:rsid w:val="00100F94"/>
    <w:rPr>
      <w:color w:val="0563C1" w:themeColor="hyperlink"/>
      <w:u w:val="single"/>
    </w:rPr>
  </w:style>
  <w:style w:type="paragraph" w:styleId="NormalWeb">
    <w:name w:val="Normal (Web)"/>
    <w:basedOn w:val="Normal"/>
    <w:uiPriority w:val="99"/>
    <w:semiHidden/>
    <w:unhideWhenUsed/>
    <w:rsid w:val="00E8454C"/>
    <w:pPr>
      <w:spacing w:before="100" w:beforeAutospacing="1" w:after="119"/>
    </w:pPr>
    <w:rPr>
      <w:rFonts w:ascii="Times New Roman" w:eastAsia="Times New Roman" w:hAnsi="Times New Roman" w:cs="Times New Roman"/>
      <w:szCs w:val="24"/>
      <w:lang w:eastAsia="es-ES"/>
    </w:rPr>
  </w:style>
  <w:style w:type="paragraph" w:styleId="TtulodeTDC">
    <w:name w:val="TOC Heading"/>
    <w:basedOn w:val="Ttulo1"/>
    <w:next w:val="Normal"/>
    <w:uiPriority w:val="39"/>
    <w:semiHidden/>
    <w:unhideWhenUsed/>
    <w:qFormat/>
    <w:rsid w:val="001716D9"/>
    <w:pPr>
      <w:numPr>
        <w:numId w:val="0"/>
      </w:numPr>
      <w:spacing w:before="240" w:after="0"/>
      <w:outlineLvl w:val="9"/>
    </w:pPr>
    <w:rPr>
      <w:b w:val="0"/>
      <w:color w:val="2E74B5" w:themeColor="accent1" w:themeShade="BF"/>
      <w:sz w:val="32"/>
      <w:lang w:eastAsia="es-ES"/>
    </w:rPr>
  </w:style>
  <w:style w:type="paragraph" w:styleId="TDC1">
    <w:name w:val="toc 1"/>
    <w:basedOn w:val="Normal"/>
    <w:next w:val="Normal"/>
    <w:autoRedefine/>
    <w:uiPriority w:val="39"/>
    <w:unhideWhenUsed/>
    <w:rsid w:val="00864264"/>
    <w:pPr>
      <w:spacing w:after="100"/>
    </w:pPr>
  </w:style>
  <w:style w:type="paragraph" w:styleId="TDC2">
    <w:name w:val="toc 2"/>
    <w:basedOn w:val="Normal"/>
    <w:next w:val="Normal"/>
    <w:autoRedefine/>
    <w:uiPriority w:val="39"/>
    <w:unhideWhenUsed/>
    <w:rsid w:val="00864264"/>
    <w:pPr>
      <w:spacing w:after="100"/>
      <w:ind w:left="240"/>
    </w:pPr>
  </w:style>
  <w:style w:type="paragraph" w:styleId="TDC3">
    <w:name w:val="toc 3"/>
    <w:basedOn w:val="Normal"/>
    <w:next w:val="Normal"/>
    <w:autoRedefine/>
    <w:uiPriority w:val="39"/>
    <w:unhideWhenUsed/>
    <w:rsid w:val="00864264"/>
    <w:pPr>
      <w:spacing w:after="100"/>
      <w:ind w:left="480"/>
    </w:pPr>
  </w:style>
  <w:style w:type="paragraph" w:styleId="Tabladeilustraciones">
    <w:name w:val="table of figures"/>
    <w:basedOn w:val="Normal"/>
    <w:next w:val="Normal"/>
    <w:uiPriority w:val="99"/>
    <w:unhideWhenUsed/>
    <w:rsid w:val="00993947"/>
    <w:pPr>
      <w:ind w:left="480" w:hanging="480"/>
    </w:pPr>
    <w:rPr>
      <w:smallCaps/>
      <w:sz w:val="20"/>
      <w:szCs w:val="20"/>
    </w:rPr>
  </w:style>
  <w:style w:type="paragraph" w:customStyle="1" w:styleId="Titulo3">
    <w:name w:val="Titulo 3"/>
    <w:basedOn w:val="Ttulo3"/>
    <w:uiPriority w:val="1"/>
    <w:qFormat/>
    <w:rsid w:val="001716D9"/>
  </w:style>
  <w:style w:type="paragraph" w:styleId="Puesto">
    <w:name w:val="Title"/>
    <w:basedOn w:val="Normal"/>
    <w:next w:val="Normal"/>
    <w:link w:val="PuestoCar"/>
    <w:uiPriority w:val="10"/>
    <w:qFormat/>
    <w:rsid w:val="00D53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532C6"/>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F64894"/>
    <w:rPr>
      <w:sz w:val="16"/>
      <w:szCs w:val="16"/>
    </w:rPr>
  </w:style>
  <w:style w:type="paragraph" w:styleId="Textocomentario">
    <w:name w:val="annotation text"/>
    <w:basedOn w:val="Normal"/>
    <w:link w:val="TextocomentarioCar"/>
    <w:uiPriority w:val="99"/>
    <w:semiHidden/>
    <w:unhideWhenUsed/>
    <w:rsid w:val="00F648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64894"/>
    <w:rPr>
      <w:sz w:val="20"/>
      <w:szCs w:val="20"/>
    </w:rPr>
  </w:style>
  <w:style w:type="paragraph" w:styleId="Asuntodelcomentario">
    <w:name w:val="annotation subject"/>
    <w:basedOn w:val="Textocomentario"/>
    <w:next w:val="Textocomentario"/>
    <w:link w:val="AsuntodelcomentarioCar"/>
    <w:uiPriority w:val="99"/>
    <w:semiHidden/>
    <w:unhideWhenUsed/>
    <w:rsid w:val="00F64894"/>
    <w:rPr>
      <w:b/>
      <w:bCs/>
    </w:rPr>
  </w:style>
  <w:style w:type="character" w:customStyle="1" w:styleId="AsuntodelcomentarioCar">
    <w:name w:val="Asunto del comentario Car"/>
    <w:basedOn w:val="TextocomentarioCar"/>
    <w:link w:val="Asuntodelcomentario"/>
    <w:uiPriority w:val="99"/>
    <w:semiHidden/>
    <w:rsid w:val="00F64894"/>
    <w:rPr>
      <w:b/>
      <w:bCs/>
      <w:sz w:val="20"/>
      <w:szCs w:val="20"/>
    </w:rPr>
  </w:style>
  <w:style w:type="paragraph" w:styleId="Textonotapie">
    <w:name w:val="footnote text"/>
    <w:basedOn w:val="Normal"/>
    <w:link w:val="TextonotapieCar"/>
    <w:uiPriority w:val="99"/>
    <w:semiHidden/>
    <w:unhideWhenUsed/>
    <w:rsid w:val="0018567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567C"/>
    <w:rPr>
      <w:sz w:val="20"/>
      <w:szCs w:val="20"/>
    </w:rPr>
  </w:style>
  <w:style w:type="character" w:styleId="Refdenotaalpie">
    <w:name w:val="footnote reference"/>
    <w:basedOn w:val="Fuentedeprrafopredeter"/>
    <w:uiPriority w:val="99"/>
    <w:semiHidden/>
    <w:unhideWhenUsed/>
    <w:rsid w:val="0018567C"/>
    <w:rPr>
      <w:vertAlign w:val="superscript"/>
    </w:rPr>
  </w:style>
  <w:style w:type="character" w:styleId="Hipervnculovisitado">
    <w:name w:val="FollowedHyperlink"/>
    <w:basedOn w:val="Fuentedeprrafopredeter"/>
    <w:uiPriority w:val="99"/>
    <w:semiHidden/>
    <w:unhideWhenUsed/>
    <w:rsid w:val="00ED24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3896">
      <w:bodyDiv w:val="1"/>
      <w:marLeft w:val="0"/>
      <w:marRight w:val="0"/>
      <w:marTop w:val="0"/>
      <w:marBottom w:val="0"/>
      <w:divBdr>
        <w:top w:val="none" w:sz="0" w:space="0" w:color="auto"/>
        <w:left w:val="none" w:sz="0" w:space="0" w:color="auto"/>
        <w:bottom w:val="none" w:sz="0" w:space="0" w:color="auto"/>
        <w:right w:val="none" w:sz="0" w:space="0" w:color="auto"/>
      </w:divBdr>
    </w:div>
    <w:div w:id="624698550">
      <w:bodyDiv w:val="1"/>
      <w:marLeft w:val="0"/>
      <w:marRight w:val="0"/>
      <w:marTop w:val="0"/>
      <w:marBottom w:val="0"/>
      <w:divBdr>
        <w:top w:val="none" w:sz="0" w:space="0" w:color="auto"/>
        <w:left w:val="none" w:sz="0" w:space="0" w:color="auto"/>
        <w:bottom w:val="none" w:sz="0" w:space="0" w:color="auto"/>
        <w:right w:val="none" w:sz="0" w:space="0" w:color="auto"/>
      </w:divBdr>
    </w:div>
    <w:div w:id="116694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wampserver.com/en/" TargetMode="External"/><Relationship Id="rId26" Type="http://schemas.openxmlformats.org/officeDocument/2006/relationships/image" Target="media/image17.png"/><Relationship Id="rId39" Type="http://schemas.openxmlformats.org/officeDocument/2006/relationships/image" Target="media/image26.png"/><Relationship Id="rId21" Type="http://schemas.openxmlformats.org/officeDocument/2006/relationships/image" Target="media/image13.png"/><Relationship Id="rId34" Type="http://schemas.openxmlformats.org/officeDocument/2006/relationships/image" Target="media/image21.png"/><Relationship Id="rId42" Type="http://schemas.openxmlformats.org/officeDocument/2006/relationships/hyperlink" Target="http://pruebas/" TargetMode="External"/><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www.webmin.com/download.html" TargetMode="External"/><Relationship Id="rId11" Type="http://schemas.openxmlformats.org/officeDocument/2006/relationships/image" Target="media/image4.png"/><Relationship Id="rId24" Type="http://schemas.openxmlformats.org/officeDocument/2006/relationships/hyperlink" Target="https://download.moodle.org/releases/latest/" TargetMode="Externa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0.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retired.beyondlogic.org/solutions/processutil/processutil.htm" TargetMode="External"/><Relationship Id="rId44" Type="http://schemas.openxmlformats.org/officeDocument/2006/relationships/image" Target="media/image29.png"/><Relationship Id="rId52" Type="http://schemas.openxmlformats.org/officeDocument/2006/relationships/hyperlink" Target="http://localhost/AutoCorreccionJava_TFG/Profesores/registra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www.activestate.com/activeperl/downloads" TargetMode="External"/><Relationship Id="rId35" Type="http://schemas.openxmlformats.org/officeDocument/2006/relationships/image" Target="media/image22.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1.png"/><Relationship Id="rId20" Type="http://schemas.openxmlformats.org/officeDocument/2006/relationships/image" Target="media/image12.png"/><Relationship Id="rId41" Type="http://schemas.openxmlformats.org/officeDocument/2006/relationships/hyperlink" Target="http://localhost/servidores/prueba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moodle.org/plugins/pluginversions.php?plugin=local_ltiprovider" TargetMode="External"/><Relationship Id="rId36" Type="http://schemas.openxmlformats.org/officeDocument/2006/relationships/image" Target="media/image23.png"/><Relationship Id="rId49"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Plantilla%20UNI%20-%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7AC19-3D59-4DCA-997A-58E2C120E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UNI - 2</Template>
  <TotalTime>593</TotalTime>
  <Pages>34</Pages>
  <Words>4794</Words>
  <Characters>26372</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Vázquez Gómez</dc:creator>
  <cp:keywords/>
  <dc:description/>
  <cp:lastModifiedBy>Álvaro Vázquez Gómez</cp:lastModifiedBy>
  <cp:revision>24</cp:revision>
  <dcterms:created xsi:type="dcterms:W3CDTF">2015-10-05T11:58:00Z</dcterms:created>
  <dcterms:modified xsi:type="dcterms:W3CDTF">2015-11-07T17:56:00Z</dcterms:modified>
</cp:coreProperties>
</file>